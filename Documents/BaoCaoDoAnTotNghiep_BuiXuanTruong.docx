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0A6F2C" w:rsidRPr="00AB4717" w:rsidTr="000E77F2">
        <w:trPr>
          <w:trHeight w:val="14134"/>
        </w:trPr>
        <w:tc>
          <w:tcPr>
            <w:tcW w:w="9288" w:type="dxa"/>
          </w:tcPr>
          <w:p w:rsidR="000A6F2C" w:rsidRDefault="000A6F2C" w:rsidP="000E77F2">
            <w:pPr>
              <w:spacing w:after="0" w:line="240" w:lineRule="auto"/>
              <w:jc w:val="center"/>
              <w:rPr>
                <w:b/>
                <w:sz w:val="30"/>
                <w:szCs w:val="30"/>
              </w:rPr>
            </w:pPr>
            <w:r w:rsidRPr="007C32F0">
              <w:rPr>
                <w:b/>
                <w:sz w:val="30"/>
                <w:szCs w:val="30"/>
              </w:rPr>
              <w:br w:type="page"/>
            </w:r>
          </w:p>
          <w:p w:rsidR="000A6F2C" w:rsidRDefault="000A6F2C" w:rsidP="000E77F2">
            <w:pPr>
              <w:spacing w:after="0" w:line="240" w:lineRule="auto"/>
              <w:jc w:val="center"/>
              <w:rPr>
                <w:b/>
                <w:sz w:val="30"/>
                <w:szCs w:val="30"/>
              </w:rPr>
            </w:pPr>
          </w:p>
          <w:p w:rsidR="000A6F2C" w:rsidRPr="007C32F0" w:rsidRDefault="000A6F2C" w:rsidP="000E77F2">
            <w:pPr>
              <w:spacing w:after="0" w:line="240" w:lineRule="auto"/>
              <w:jc w:val="center"/>
              <w:rPr>
                <w:b/>
                <w:sz w:val="30"/>
                <w:szCs w:val="30"/>
              </w:rPr>
            </w:pPr>
            <w:r w:rsidRPr="007C32F0">
              <w:rPr>
                <w:b/>
                <w:sz w:val="30"/>
                <w:szCs w:val="30"/>
              </w:rPr>
              <w:t>TRƯỜNG ĐẠI HỌC BÁCH KHOA HÀ NỘI</w:t>
            </w:r>
          </w:p>
          <w:p w:rsidR="000A6F2C" w:rsidRPr="007C32F0" w:rsidRDefault="000A6F2C" w:rsidP="000E77F2">
            <w:pPr>
              <w:pStyle w:val="Picture"/>
            </w:pPr>
          </w:p>
          <w:p w:rsidR="000A6F2C" w:rsidRPr="00AE1825" w:rsidRDefault="000A6F2C" w:rsidP="000E77F2">
            <w:pPr>
              <w:jc w:val="center"/>
            </w:pPr>
            <w:r>
              <w:rPr>
                <w:noProof/>
              </w:rPr>
              <w:drawing>
                <wp:inline distT="0" distB="0" distL="0" distR="0" wp14:anchorId="7F5F97B7" wp14:editId="114C3926">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0A6F2C" w:rsidRPr="00AE1825" w:rsidRDefault="000A6F2C" w:rsidP="000E77F2"/>
          <w:p w:rsidR="000A6F2C" w:rsidRPr="007C32F0" w:rsidRDefault="000A6F2C" w:rsidP="000E77F2">
            <w:pPr>
              <w:tabs>
                <w:tab w:val="left" w:pos="3525"/>
              </w:tabs>
              <w:jc w:val="center"/>
              <w:rPr>
                <w:rFonts w:cs="Times New Roman"/>
                <w:b/>
                <w:sz w:val="50"/>
                <w:szCs w:val="50"/>
              </w:rPr>
            </w:pPr>
            <w:r w:rsidRPr="007C32F0">
              <w:rPr>
                <w:rFonts w:cs="Times New Roman"/>
                <w:b/>
                <w:sz w:val="50"/>
                <w:szCs w:val="50"/>
              </w:rPr>
              <w:t xml:space="preserve">ĐỒ ÁN TỐT NGHIỆP </w:t>
            </w:r>
          </w:p>
          <w:p w:rsidR="000A6F2C" w:rsidRDefault="000A6F2C" w:rsidP="000E77F2">
            <w:pPr>
              <w:jc w:val="center"/>
              <w:rPr>
                <w:b/>
                <w:sz w:val="28"/>
                <w:szCs w:val="28"/>
                <w:u w:val="single"/>
                <w:lang w:val="de-DE"/>
              </w:rPr>
            </w:pPr>
          </w:p>
          <w:p w:rsidR="000A6F2C" w:rsidRDefault="000A6F2C" w:rsidP="000E77F2">
            <w:pPr>
              <w:jc w:val="center"/>
              <w:rPr>
                <w:b/>
                <w:sz w:val="40"/>
                <w:szCs w:val="40"/>
                <w:lang w:val="de-DE"/>
              </w:rPr>
            </w:pPr>
            <w:r>
              <w:rPr>
                <w:b/>
                <w:noProof/>
                <w:sz w:val="40"/>
                <w:szCs w:val="40"/>
              </w:rPr>
              <mc:AlternateContent>
                <mc:Choice Requires="wps">
                  <w:drawing>
                    <wp:anchor distT="0" distB="0" distL="114300" distR="114300" simplePos="0" relativeHeight="251670528" behindDoc="0" locked="0" layoutInCell="1" allowOverlap="1" wp14:anchorId="34392F69" wp14:editId="10DCA95D">
                      <wp:simplePos x="0" y="0"/>
                      <wp:positionH relativeFrom="column">
                        <wp:posOffset>1227455</wp:posOffset>
                      </wp:positionH>
                      <wp:positionV relativeFrom="paragraph">
                        <wp:posOffset>755650</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A6F2C" w:rsidRPr="007C32F0" w:rsidRDefault="000A6F2C" w:rsidP="000A6F2C">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0A6F2C" w:rsidRPr="007C32F0" w:rsidRDefault="00232BB1" w:rsidP="000A6F2C">
                                  <w:pPr>
                                    <w:jc w:val="center"/>
                                    <w:rPr>
                                      <w:b/>
                                      <w:color w:val="000000" w:themeColor="text1"/>
                                      <w:lang w:val="de-DE"/>
                                    </w:rPr>
                                  </w:pPr>
                                  <w:hyperlink r:id="rId9" w:history="1">
                                    <w:r w:rsidR="000A6F2C" w:rsidRPr="007C32F0">
                                      <w:rPr>
                                        <w:rStyle w:val="Hyperlink"/>
                                        <w:color w:val="000000" w:themeColor="text1"/>
                                        <w:lang w:val="de-DE"/>
                                      </w:rPr>
                                      <w:t>truong.bx122643@sis.hust.edu.vn</w:t>
                                    </w:r>
                                  </w:hyperlink>
                                </w:p>
                                <w:p w:rsidR="000A6F2C" w:rsidRPr="007C32F0" w:rsidRDefault="000A6F2C" w:rsidP="000A6F2C">
                                  <w:pPr>
                                    <w:pStyle w:val="TableofFigures"/>
                                    <w:rPr>
                                      <w:color w:val="000000" w:themeColor="text1"/>
                                      <w:lang w:val="de-DE"/>
                                    </w:rPr>
                                  </w:pPr>
                                  <w:r w:rsidRPr="007C32F0">
                                    <w:rPr>
                                      <w:color w:val="000000" w:themeColor="text1"/>
                                      <w:lang w:val="de-DE"/>
                                    </w:rPr>
                                    <w:t>Ngành Điện tử truyền thông</w:t>
                                  </w:r>
                                </w:p>
                                <w:p w:rsidR="000A6F2C" w:rsidRPr="007C32F0" w:rsidRDefault="000A6F2C" w:rsidP="000A6F2C">
                                  <w:pPr>
                                    <w:pStyle w:val="TableofFigures"/>
                                    <w:rPr>
                                      <w:color w:val="000000" w:themeColor="text1"/>
                                      <w:lang w:val="de-DE"/>
                                    </w:rPr>
                                  </w:pPr>
                                  <w:r w:rsidRPr="007C32F0">
                                    <w:rPr>
                                      <w:color w:val="000000" w:themeColor="text1"/>
                                      <w:lang w:val="de-DE"/>
                                    </w:rPr>
                                    <w:t>Chuyên ngành Hàng không vũ trụ</w:t>
                                  </w:r>
                                </w:p>
                                <w:p w:rsidR="000A6F2C" w:rsidRPr="007C32F0" w:rsidRDefault="000A6F2C" w:rsidP="000A6F2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92F69" id="Rectangle 5" o:spid="_x0000_s1026" style="position:absolute;left:0;text-align:left;margin-left:96.65pt;margin-top:59.5pt;width:244.5pt;height:1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" filled="f" stroked="f" strokeweight="2pt">
                      <v:textbox>
                        <w:txbxContent>
                          <w:p w:rsidR="000A6F2C" w:rsidRPr="007C32F0" w:rsidRDefault="000A6F2C" w:rsidP="000A6F2C">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0A6F2C" w:rsidRPr="007C32F0" w:rsidRDefault="000A6F2C" w:rsidP="000A6F2C">
                            <w:pPr>
                              <w:jc w:val="center"/>
                              <w:rPr>
                                <w:b/>
                                <w:color w:val="000000" w:themeColor="text1"/>
                                <w:lang w:val="de-DE"/>
                              </w:rPr>
                            </w:pPr>
                            <w:hyperlink r:id="rId10" w:history="1">
                              <w:r w:rsidRPr="007C32F0">
                                <w:rPr>
                                  <w:rStyle w:val="Hyperlink"/>
                                  <w:color w:val="000000" w:themeColor="text1"/>
                                  <w:lang w:val="de-DE"/>
                                </w:rPr>
                                <w:t>truong.bx122643@sis.hust.edu.vn</w:t>
                              </w:r>
                            </w:hyperlink>
                          </w:p>
                          <w:p w:rsidR="000A6F2C" w:rsidRPr="007C32F0" w:rsidRDefault="000A6F2C" w:rsidP="000A6F2C">
                            <w:pPr>
                              <w:pStyle w:val="TableofFigures"/>
                              <w:rPr>
                                <w:color w:val="000000" w:themeColor="text1"/>
                                <w:lang w:val="de-DE"/>
                              </w:rPr>
                            </w:pPr>
                            <w:r w:rsidRPr="007C32F0">
                              <w:rPr>
                                <w:color w:val="000000" w:themeColor="text1"/>
                                <w:lang w:val="de-DE"/>
                              </w:rPr>
                              <w:t>Ngành Điện tử truyền thông</w:t>
                            </w:r>
                          </w:p>
                          <w:p w:rsidR="000A6F2C" w:rsidRPr="007C32F0" w:rsidRDefault="000A6F2C" w:rsidP="000A6F2C">
                            <w:pPr>
                              <w:pStyle w:val="TableofFigures"/>
                              <w:rPr>
                                <w:color w:val="000000" w:themeColor="text1"/>
                                <w:lang w:val="de-DE"/>
                              </w:rPr>
                            </w:pPr>
                            <w:r w:rsidRPr="007C32F0">
                              <w:rPr>
                                <w:color w:val="000000" w:themeColor="text1"/>
                                <w:lang w:val="de-DE"/>
                              </w:rPr>
                              <w:t>Chuyên ngành Hàng không vũ trụ</w:t>
                            </w:r>
                          </w:p>
                          <w:p w:rsidR="000A6F2C" w:rsidRPr="007C32F0" w:rsidRDefault="000A6F2C" w:rsidP="000A6F2C">
                            <w:pPr>
                              <w:jc w:val="center"/>
                              <w:rPr>
                                <w:color w:val="000000" w:themeColor="text1"/>
                              </w:rPr>
                            </w:pPr>
                          </w:p>
                        </w:txbxContent>
                      </v:textbox>
                    </v:rect>
                  </w:pict>
                </mc:Fallback>
              </mc:AlternateContent>
            </w:r>
            <w:r w:rsidRPr="00CE197C">
              <w:rPr>
                <w:b/>
                <w:sz w:val="40"/>
                <w:szCs w:val="40"/>
                <w:lang w:val="de-DE"/>
              </w:rPr>
              <w:t>Nghiên cứu ứng dụng kỹ thuật trí tuệ nhân tạo trong việc phát hiện khối U não trên ảnh MRI</w:t>
            </w:r>
          </w:p>
          <w:p w:rsidR="000A6F2C" w:rsidRDefault="000A6F2C" w:rsidP="000E77F2">
            <w:pPr>
              <w:jc w:val="center"/>
              <w:rPr>
                <w:rFonts w:cs="Times New Roman"/>
                <w:b/>
                <w:sz w:val="28"/>
                <w:szCs w:val="26"/>
                <w:lang w:val="de-DE"/>
              </w:rPr>
            </w:pPr>
          </w:p>
          <w:p w:rsidR="000A6F2C" w:rsidRDefault="000A6F2C" w:rsidP="000E77F2">
            <w:pPr>
              <w:jc w:val="center"/>
              <w:rPr>
                <w:rFonts w:cs="Times New Roman"/>
                <w:b/>
                <w:sz w:val="28"/>
                <w:szCs w:val="26"/>
                <w:lang w:val="de-DE"/>
              </w:rPr>
            </w:pPr>
          </w:p>
          <w:p w:rsidR="000A6F2C" w:rsidRDefault="000A6F2C" w:rsidP="000E77F2">
            <w:pPr>
              <w:jc w:val="center"/>
              <w:rPr>
                <w:b/>
                <w:sz w:val="40"/>
                <w:szCs w:val="40"/>
                <w:lang w:val="de-DE"/>
              </w:rPr>
            </w:pPr>
          </w:p>
          <w:p w:rsidR="000A6F2C" w:rsidRDefault="000A6F2C" w:rsidP="000E77F2">
            <w:pPr>
              <w:pStyle w:val="Picture"/>
              <w:rPr>
                <w:lang w:val="de-DE"/>
              </w:rPr>
            </w:pPr>
          </w:p>
          <w:p w:rsidR="000A6F2C" w:rsidRDefault="000A6F2C" w:rsidP="000E77F2">
            <w:pPr>
              <w:pStyle w:val="Picture"/>
              <w:ind w:firstLine="0"/>
              <w:jc w:val="both"/>
              <w:rPr>
                <w:lang w:val="de-DE"/>
              </w:rPr>
            </w:pPr>
          </w:p>
          <w:p w:rsidR="000A6F2C" w:rsidRPr="00821FEA" w:rsidRDefault="000A6F2C" w:rsidP="000E77F2">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0A6F2C" w:rsidRPr="00AB4717" w:rsidTr="000E77F2">
              <w:trPr>
                <w:trHeight w:val="560"/>
                <w:jc w:val="center"/>
              </w:trPr>
              <w:tc>
                <w:tcPr>
                  <w:tcW w:w="2835" w:type="dxa"/>
                </w:tcPr>
                <w:p w:rsidR="000A6F2C" w:rsidRPr="006E6B86" w:rsidRDefault="000A6F2C" w:rsidP="003C0B90">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0A6F2C" w:rsidRPr="006E6B86" w:rsidRDefault="000A6F2C" w:rsidP="003C0B90">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71552" behindDoc="0" locked="0" layoutInCell="1" allowOverlap="1" wp14:anchorId="7C59FC92" wp14:editId="233B5830">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21083" id="Straight Connector 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0A6F2C" w:rsidRPr="00AB4717" w:rsidTr="000E77F2">
              <w:trPr>
                <w:trHeight w:val="258"/>
                <w:jc w:val="center"/>
              </w:trPr>
              <w:tc>
                <w:tcPr>
                  <w:tcW w:w="2835" w:type="dxa"/>
                </w:tcPr>
                <w:p w:rsidR="000A6F2C" w:rsidRPr="006E6B86" w:rsidRDefault="000A6F2C" w:rsidP="003C0B90">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0A6F2C" w:rsidRPr="006E6B86" w:rsidRDefault="000A6F2C" w:rsidP="003C0B90">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0A6F2C" w:rsidRPr="00AB4717" w:rsidTr="000E77F2">
              <w:trPr>
                <w:trHeight w:val="246"/>
                <w:jc w:val="center"/>
              </w:trPr>
              <w:tc>
                <w:tcPr>
                  <w:tcW w:w="2835" w:type="dxa"/>
                </w:tcPr>
                <w:p w:rsidR="000A6F2C" w:rsidRPr="006E6B86" w:rsidRDefault="000A6F2C" w:rsidP="003C0B90">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0A6F2C" w:rsidRPr="006E6B86" w:rsidRDefault="000A6F2C" w:rsidP="003C0B90">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0A6F2C" w:rsidRDefault="000A6F2C" w:rsidP="000E77F2">
            <w:pPr>
              <w:rPr>
                <w:sz w:val="28"/>
                <w:szCs w:val="28"/>
                <w:lang w:val="de-DE"/>
              </w:rPr>
            </w:pPr>
          </w:p>
          <w:p w:rsidR="000A6F2C" w:rsidRDefault="000A6F2C" w:rsidP="000E77F2">
            <w:pPr>
              <w:rPr>
                <w:sz w:val="28"/>
                <w:szCs w:val="28"/>
                <w:lang w:val="de-DE"/>
              </w:rPr>
            </w:pPr>
          </w:p>
          <w:p w:rsidR="000A6F2C" w:rsidRPr="00821FEA" w:rsidRDefault="000A6F2C" w:rsidP="000E77F2">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0A6F2C" w:rsidRPr="00AB4717" w:rsidTr="000E77F2">
        <w:trPr>
          <w:trHeight w:val="14134"/>
        </w:trPr>
        <w:tc>
          <w:tcPr>
            <w:tcW w:w="9288" w:type="dxa"/>
          </w:tcPr>
          <w:p w:rsidR="000A6F2C" w:rsidRDefault="000A6F2C" w:rsidP="000E77F2">
            <w:pPr>
              <w:spacing w:after="0" w:line="240" w:lineRule="auto"/>
              <w:jc w:val="center"/>
              <w:rPr>
                <w:b/>
                <w:sz w:val="30"/>
                <w:szCs w:val="30"/>
              </w:rPr>
            </w:pPr>
            <w:r w:rsidRPr="007C32F0">
              <w:rPr>
                <w:b/>
                <w:sz w:val="30"/>
                <w:szCs w:val="30"/>
              </w:rPr>
              <w:lastRenderedPageBreak/>
              <w:br w:type="page"/>
            </w:r>
          </w:p>
          <w:p w:rsidR="000A6F2C" w:rsidRDefault="000A6F2C" w:rsidP="000E77F2">
            <w:pPr>
              <w:spacing w:after="0" w:line="240" w:lineRule="auto"/>
              <w:jc w:val="center"/>
              <w:rPr>
                <w:b/>
                <w:sz w:val="30"/>
                <w:szCs w:val="30"/>
              </w:rPr>
            </w:pPr>
          </w:p>
          <w:p w:rsidR="000A6F2C" w:rsidRPr="007C32F0" w:rsidRDefault="000A6F2C" w:rsidP="000E77F2">
            <w:pPr>
              <w:spacing w:after="0" w:line="240" w:lineRule="auto"/>
              <w:jc w:val="center"/>
              <w:rPr>
                <w:b/>
                <w:sz w:val="30"/>
                <w:szCs w:val="30"/>
              </w:rPr>
            </w:pPr>
            <w:r w:rsidRPr="007C32F0">
              <w:rPr>
                <w:b/>
                <w:sz w:val="30"/>
                <w:szCs w:val="30"/>
              </w:rPr>
              <w:t>TRƯỜNG ĐẠI HỌC BÁCH KHOA HÀ NỘI</w:t>
            </w:r>
          </w:p>
          <w:p w:rsidR="000A6F2C" w:rsidRPr="007C32F0" w:rsidRDefault="000A6F2C" w:rsidP="000E77F2">
            <w:pPr>
              <w:pStyle w:val="Picture"/>
            </w:pPr>
          </w:p>
          <w:p w:rsidR="000A6F2C" w:rsidRPr="00AE1825" w:rsidRDefault="000A6F2C" w:rsidP="000E77F2">
            <w:pPr>
              <w:jc w:val="center"/>
            </w:pPr>
            <w:r>
              <w:rPr>
                <w:noProof/>
              </w:rPr>
              <w:drawing>
                <wp:inline distT="0" distB="0" distL="0" distR="0" wp14:anchorId="52017291" wp14:editId="1C951226">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0A6F2C" w:rsidRPr="00AE1825" w:rsidRDefault="000A6F2C" w:rsidP="000E77F2"/>
          <w:p w:rsidR="000A6F2C" w:rsidRPr="007C32F0" w:rsidRDefault="000A6F2C" w:rsidP="000E77F2">
            <w:pPr>
              <w:tabs>
                <w:tab w:val="left" w:pos="3525"/>
              </w:tabs>
              <w:jc w:val="center"/>
              <w:rPr>
                <w:rFonts w:cs="Times New Roman"/>
                <w:b/>
                <w:sz w:val="50"/>
                <w:szCs w:val="50"/>
              </w:rPr>
            </w:pPr>
            <w:r w:rsidRPr="007C32F0">
              <w:rPr>
                <w:rFonts w:cs="Times New Roman"/>
                <w:b/>
                <w:sz w:val="50"/>
                <w:szCs w:val="50"/>
              </w:rPr>
              <w:t xml:space="preserve">ĐỒ ÁN TỐT NGHIỆP </w:t>
            </w:r>
          </w:p>
          <w:p w:rsidR="000A6F2C" w:rsidRDefault="000A6F2C" w:rsidP="000E77F2">
            <w:pPr>
              <w:jc w:val="center"/>
              <w:rPr>
                <w:b/>
                <w:sz w:val="28"/>
                <w:szCs w:val="28"/>
                <w:u w:val="single"/>
                <w:lang w:val="de-DE"/>
              </w:rPr>
            </w:pPr>
          </w:p>
          <w:p w:rsidR="000A6F2C" w:rsidRDefault="000A6F2C" w:rsidP="000E77F2">
            <w:pPr>
              <w:jc w:val="center"/>
              <w:rPr>
                <w:b/>
                <w:sz w:val="40"/>
                <w:szCs w:val="40"/>
                <w:lang w:val="de-DE"/>
              </w:rPr>
            </w:pPr>
            <w:r>
              <w:rPr>
                <w:b/>
                <w:noProof/>
                <w:sz w:val="40"/>
                <w:szCs w:val="40"/>
              </w:rPr>
              <mc:AlternateContent>
                <mc:Choice Requires="wps">
                  <w:drawing>
                    <wp:anchor distT="0" distB="0" distL="114300" distR="114300" simplePos="0" relativeHeight="251673600" behindDoc="0" locked="0" layoutInCell="1" allowOverlap="1" wp14:anchorId="1DE5FDBE" wp14:editId="1B4435DF">
                      <wp:simplePos x="0" y="0"/>
                      <wp:positionH relativeFrom="column">
                        <wp:posOffset>1227455</wp:posOffset>
                      </wp:positionH>
                      <wp:positionV relativeFrom="paragraph">
                        <wp:posOffset>759460</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A6F2C" w:rsidRPr="007C32F0" w:rsidRDefault="000A6F2C" w:rsidP="000A6F2C">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0A6F2C" w:rsidRPr="007C32F0" w:rsidRDefault="00232BB1" w:rsidP="000A6F2C">
                                  <w:pPr>
                                    <w:jc w:val="center"/>
                                    <w:rPr>
                                      <w:b/>
                                      <w:color w:val="000000" w:themeColor="text1"/>
                                      <w:lang w:val="de-DE"/>
                                    </w:rPr>
                                  </w:pPr>
                                  <w:hyperlink r:id="rId13" w:history="1">
                                    <w:r w:rsidR="000A6F2C" w:rsidRPr="007C32F0">
                                      <w:rPr>
                                        <w:rStyle w:val="Hyperlink"/>
                                        <w:color w:val="000000" w:themeColor="text1"/>
                                        <w:lang w:val="de-DE"/>
                                      </w:rPr>
                                      <w:t>truong.bx122643@sis.hust.edu.vn</w:t>
                                    </w:r>
                                  </w:hyperlink>
                                </w:p>
                                <w:p w:rsidR="000A6F2C" w:rsidRPr="007C32F0" w:rsidRDefault="000A6F2C" w:rsidP="000A6F2C">
                                  <w:pPr>
                                    <w:pStyle w:val="TableofFigures"/>
                                    <w:rPr>
                                      <w:color w:val="000000" w:themeColor="text1"/>
                                      <w:lang w:val="de-DE"/>
                                    </w:rPr>
                                  </w:pPr>
                                  <w:r w:rsidRPr="007C32F0">
                                    <w:rPr>
                                      <w:color w:val="000000" w:themeColor="text1"/>
                                      <w:lang w:val="de-DE"/>
                                    </w:rPr>
                                    <w:t>Ngành Điện tử truyền thông</w:t>
                                  </w:r>
                                </w:p>
                                <w:p w:rsidR="000A6F2C" w:rsidRPr="007C32F0" w:rsidRDefault="000A6F2C" w:rsidP="000A6F2C">
                                  <w:pPr>
                                    <w:pStyle w:val="TableofFigures"/>
                                    <w:rPr>
                                      <w:color w:val="000000" w:themeColor="text1"/>
                                      <w:lang w:val="de-DE"/>
                                    </w:rPr>
                                  </w:pPr>
                                  <w:r w:rsidRPr="007C32F0">
                                    <w:rPr>
                                      <w:color w:val="000000" w:themeColor="text1"/>
                                      <w:lang w:val="de-DE"/>
                                    </w:rPr>
                                    <w:t>Chuyên ngành Hàng không vũ trụ</w:t>
                                  </w:r>
                                </w:p>
                                <w:p w:rsidR="000A6F2C" w:rsidRPr="007C32F0" w:rsidRDefault="000A6F2C" w:rsidP="000A6F2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5FDBE" id="Rectangle 22" o:spid="_x0000_s1027" style="position:absolute;left:0;text-align:left;margin-left:96.65pt;margin-top:59.8pt;width:244.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" filled="f" stroked="f" strokeweight="2pt">
                      <v:textbox>
                        <w:txbxContent>
                          <w:p w:rsidR="000A6F2C" w:rsidRPr="007C32F0" w:rsidRDefault="000A6F2C" w:rsidP="000A6F2C">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0A6F2C" w:rsidRPr="007C32F0" w:rsidRDefault="000A6F2C" w:rsidP="000A6F2C">
                            <w:pPr>
                              <w:jc w:val="center"/>
                              <w:rPr>
                                <w:b/>
                                <w:color w:val="000000" w:themeColor="text1"/>
                                <w:lang w:val="de-DE"/>
                              </w:rPr>
                            </w:pPr>
                            <w:hyperlink r:id="rId14" w:history="1">
                              <w:r w:rsidRPr="007C32F0">
                                <w:rPr>
                                  <w:rStyle w:val="Hyperlink"/>
                                  <w:color w:val="000000" w:themeColor="text1"/>
                                  <w:lang w:val="de-DE"/>
                                </w:rPr>
                                <w:t>truong.bx122643@sis.hust.edu.vn</w:t>
                              </w:r>
                            </w:hyperlink>
                          </w:p>
                          <w:p w:rsidR="000A6F2C" w:rsidRPr="007C32F0" w:rsidRDefault="000A6F2C" w:rsidP="000A6F2C">
                            <w:pPr>
                              <w:pStyle w:val="TableofFigures"/>
                              <w:rPr>
                                <w:color w:val="000000" w:themeColor="text1"/>
                                <w:lang w:val="de-DE"/>
                              </w:rPr>
                            </w:pPr>
                            <w:r w:rsidRPr="007C32F0">
                              <w:rPr>
                                <w:color w:val="000000" w:themeColor="text1"/>
                                <w:lang w:val="de-DE"/>
                              </w:rPr>
                              <w:t>Ngành Điện tử truyền thông</w:t>
                            </w:r>
                          </w:p>
                          <w:p w:rsidR="000A6F2C" w:rsidRPr="007C32F0" w:rsidRDefault="000A6F2C" w:rsidP="000A6F2C">
                            <w:pPr>
                              <w:pStyle w:val="TableofFigures"/>
                              <w:rPr>
                                <w:color w:val="000000" w:themeColor="text1"/>
                                <w:lang w:val="de-DE"/>
                              </w:rPr>
                            </w:pPr>
                            <w:r w:rsidRPr="007C32F0">
                              <w:rPr>
                                <w:color w:val="000000" w:themeColor="text1"/>
                                <w:lang w:val="de-DE"/>
                              </w:rPr>
                              <w:t>Chuyên ngành Hàng không vũ trụ</w:t>
                            </w:r>
                          </w:p>
                          <w:p w:rsidR="000A6F2C" w:rsidRPr="007C32F0" w:rsidRDefault="000A6F2C" w:rsidP="000A6F2C">
                            <w:pPr>
                              <w:jc w:val="center"/>
                              <w:rPr>
                                <w:color w:val="000000" w:themeColor="text1"/>
                              </w:rPr>
                            </w:pPr>
                          </w:p>
                        </w:txbxContent>
                      </v:textbox>
                    </v:rect>
                  </w:pict>
                </mc:Fallback>
              </mc:AlternateContent>
            </w:r>
            <w:r w:rsidRPr="00CE197C">
              <w:rPr>
                <w:b/>
                <w:sz w:val="40"/>
                <w:szCs w:val="40"/>
                <w:lang w:val="de-DE"/>
              </w:rPr>
              <w:t>Nghiên cứu ứng dụng kỹ thuật trí tuệ nhân tạo trong việc phát hiện khối U não trên ảnh MRI</w:t>
            </w:r>
          </w:p>
          <w:p w:rsidR="000A6F2C" w:rsidRDefault="000A6F2C" w:rsidP="000E77F2">
            <w:pPr>
              <w:jc w:val="center"/>
              <w:rPr>
                <w:rFonts w:cs="Times New Roman"/>
                <w:b/>
                <w:sz w:val="28"/>
                <w:szCs w:val="26"/>
                <w:lang w:val="de-DE"/>
              </w:rPr>
            </w:pPr>
          </w:p>
          <w:p w:rsidR="000A6F2C" w:rsidRDefault="000A6F2C" w:rsidP="000E77F2">
            <w:pPr>
              <w:jc w:val="center"/>
              <w:rPr>
                <w:rFonts w:cs="Times New Roman"/>
                <w:b/>
                <w:sz w:val="28"/>
                <w:szCs w:val="26"/>
                <w:lang w:val="de-DE"/>
              </w:rPr>
            </w:pPr>
          </w:p>
          <w:p w:rsidR="000A6F2C" w:rsidRDefault="000A6F2C" w:rsidP="000E77F2">
            <w:pPr>
              <w:jc w:val="center"/>
              <w:rPr>
                <w:b/>
                <w:sz w:val="40"/>
                <w:szCs w:val="40"/>
                <w:lang w:val="de-DE"/>
              </w:rPr>
            </w:pPr>
          </w:p>
          <w:p w:rsidR="000A6F2C" w:rsidRDefault="000A6F2C" w:rsidP="000E77F2">
            <w:pPr>
              <w:pStyle w:val="Picture"/>
              <w:rPr>
                <w:lang w:val="de-DE"/>
              </w:rPr>
            </w:pPr>
          </w:p>
          <w:p w:rsidR="000A6F2C" w:rsidRDefault="000A6F2C" w:rsidP="000E77F2">
            <w:pPr>
              <w:pStyle w:val="Picture"/>
              <w:ind w:firstLine="0"/>
              <w:jc w:val="both"/>
              <w:rPr>
                <w:lang w:val="de-DE"/>
              </w:rPr>
            </w:pPr>
          </w:p>
          <w:p w:rsidR="000A6F2C" w:rsidRPr="00821FEA" w:rsidRDefault="000A6F2C" w:rsidP="000E77F2">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0A6F2C" w:rsidRPr="00AB4717" w:rsidTr="000E77F2">
              <w:trPr>
                <w:trHeight w:val="560"/>
                <w:jc w:val="center"/>
              </w:trPr>
              <w:tc>
                <w:tcPr>
                  <w:tcW w:w="2835" w:type="dxa"/>
                </w:tcPr>
                <w:p w:rsidR="000A6F2C" w:rsidRPr="006E6B86" w:rsidRDefault="000A6F2C" w:rsidP="003C0B90">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0A6F2C" w:rsidRPr="006E6B86" w:rsidRDefault="000A6F2C" w:rsidP="003C0B90">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74624" behindDoc="0" locked="0" layoutInCell="1" allowOverlap="1" wp14:anchorId="22D3694E" wp14:editId="237B9F24">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A6F2C" w:rsidRPr="007A73B4" w:rsidRDefault="000A6F2C" w:rsidP="000A6F2C">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D3694E" id="_x0000_t202" coordsize="21600,21600" o:spt="202" path="m,l,21600r21600,l21600,xe">
                            <v:stroke joinstyle="miter"/>
                            <v:path gradientshapeok="t" o:connecttype="rect"/>
                          </v:shapetype>
                          <v:shape id="Text Box 23" o:spid="_x0000_s1028" type="#_x0000_t202" style="position:absolute;left:0;text-align:left;margin-left:135.25pt;margin-top:5.5pt;width:129.6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B7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dcEQ2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gTOA&#10;e4ECAABrBQAADgAAAAAAAAAAAAAAAAAuAgAAZHJzL2Uyb0RvYy54bWxQSwECLQAUAAYACAAAACEA&#10;/2aiYeAAAAAJAQAADwAAAAAAAAAAAAAAAADbBAAAZHJzL2Rvd25yZXYueG1sUEsFBgAAAAAEAAQA&#10;8wAAAOgFAAAAAA==&#10;" filled="f" stroked="f" strokeweight=".5pt">
                            <v:textbox>
                              <w:txbxContent>
                                <w:p w:rsidR="000A6F2C" w:rsidRPr="007A73B4" w:rsidRDefault="000A6F2C" w:rsidP="000A6F2C">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5894FEB2" wp14:editId="66FBCB9A">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E4259" id="Straight Connector 24"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0A6F2C" w:rsidRPr="00AB4717" w:rsidTr="000E77F2">
              <w:trPr>
                <w:trHeight w:val="258"/>
                <w:jc w:val="center"/>
              </w:trPr>
              <w:tc>
                <w:tcPr>
                  <w:tcW w:w="2835" w:type="dxa"/>
                </w:tcPr>
                <w:p w:rsidR="000A6F2C" w:rsidRPr="006E6B86" w:rsidRDefault="000A6F2C" w:rsidP="003C0B90">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0A6F2C" w:rsidRPr="006E6B86" w:rsidRDefault="000A6F2C" w:rsidP="003C0B90">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0A6F2C" w:rsidRPr="00AB4717" w:rsidTr="000E77F2">
              <w:trPr>
                <w:trHeight w:val="246"/>
                <w:jc w:val="center"/>
              </w:trPr>
              <w:tc>
                <w:tcPr>
                  <w:tcW w:w="2835" w:type="dxa"/>
                </w:tcPr>
                <w:p w:rsidR="000A6F2C" w:rsidRPr="006E6B86" w:rsidRDefault="000A6F2C" w:rsidP="003C0B90">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0A6F2C" w:rsidRPr="006E6B86" w:rsidRDefault="000A6F2C" w:rsidP="003C0B90">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0A6F2C" w:rsidRDefault="000A6F2C" w:rsidP="000E77F2">
            <w:pPr>
              <w:rPr>
                <w:sz w:val="28"/>
                <w:szCs w:val="28"/>
                <w:lang w:val="de-DE"/>
              </w:rPr>
            </w:pPr>
          </w:p>
          <w:p w:rsidR="000A6F2C" w:rsidRPr="00821FEA" w:rsidRDefault="000A6F2C" w:rsidP="000E77F2">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437A88" w:rsidRPr="00437A88">
        <w:rPr>
          <w:rFonts w:cs="Times New Roman"/>
          <w:b/>
          <w:sz w:val="28"/>
          <w:szCs w:val="28"/>
          <w:lang w:val="de-DE"/>
        </w:rPr>
        <w:t xml:space="preserve"> </w:t>
      </w:r>
      <w:r w:rsidR="00437A88" w:rsidRPr="001A2B7C">
        <w:rPr>
          <w:rFonts w:cs="Times New Roman"/>
          <w:b/>
          <w:sz w:val="28"/>
          <w:szCs w:val="28"/>
          <w:lang w:val="de-DE"/>
        </w:rPr>
        <w:t>Nghiên cứu ứng dụng kỹ thuật trí tuệ nhân tạo trong việc phát hiện khối U não trên ảnh MRI</w:t>
      </w:r>
      <w:r w:rsidR="00437A88" w:rsidRPr="006E6B86">
        <w:rPr>
          <w:rFonts w:cs="Times New Roman"/>
          <w:szCs w:val="26"/>
          <w:lang w:val="de-DE"/>
        </w:rPr>
        <w:t xml:space="preserve"> </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00362E" w:rsidRPr="00331EC8" w:rsidRDefault="0000362E" w:rsidP="0000362E">
      <w:pPr>
        <w:pStyle w:val="Heading1"/>
        <w:numPr>
          <w:ilvl w:val="0"/>
          <w:numId w:val="0"/>
        </w:numPr>
      </w:pPr>
      <w:bookmarkStart w:id="0" w:name="_Toc483898109"/>
      <w:bookmarkStart w:id="1" w:name="_Toc51968556"/>
      <w:r w:rsidRPr="00D965BA">
        <w:lastRenderedPageBreak/>
        <w:t>TÓM TẮT</w:t>
      </w:r>
      <w:bookmarkEnd w:id="0"/>
      <w:bookmarkEnd w:id="1"/>
    </w:p>
    <w:p w:rsidR="0000362E" w:rsidRPr="00463A3A" w:rsidRDefault="00463A3A" w:rsidP="00463A3A">
      <w:pPr>
        <w:ind w:firstLine="360"/>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w:t>
      </w:r>
      <w:proofErr w:type="gramStart"/>
      <w:r>
        <w:rPr>
          <w:rFonts w:cs="Times New Roman"/>
          <w:szCs w:val="26"/>
        </w:rPr>
        <w:t>DNN</w:t>
      </w:r>
      <w:r w:rsidRPr="00D07509">
        <w:rPr>
          <w:rFonts w:cs="Times New Roman"/>
          <w:color w:val="000000" w:themeColor="text1"/>
        </w:rPr>
        <w:t>(</w:t>
      </w:r>
      <w:proofErr w:type="gramEnd"/>
      <w:r w:rsidRPr="00463A3A">
        <w:rPr>
          <w:rFonts w:cs="Times New Roman"/>
          <w:bCs/>
          <w:iCs/>
          <w:color w:val="000000" w:themeColor="text1"/>
          <w:shd w:val="clear" w:color="auto" w:fill="FFFFFF"/>
        </w:rPr>
        <w:t>Deep Neural Network</w:t>
      </w:r>
      <w:r w:rsidRPr="00D07509">
        <w:rPr>
          <w:rFonts w:cs="Times New Roman"/>
          <w:color w:val="000000" w:themeColor="text1"/>
        </w:rPr>
        <w:t>)</w:t>
      </w:r>
      <w:r>
        <w:rPr>
          <w:rFonts w:cs="Times New Roman"/>
          <w:color w:val="000000" w:themeColor="text1"/>
        </w:rPr>
        <w:t>, khái niệm, phân loại của các bệnh lý về U não</w:t>
      </w:r>
      <w:r>
        <w:rPr>
          <w:rFonts w:cs="Times New Roman"/>
          <w:szCs w:val="26"/>
        </w:rPr>
        <w:t xml:space="preserve">. Những khó khăn và thách thức trong việc ứng dụng AI-DNN trong việc phân tích và phát hiện khối U não. Từ đó tìm hiểu về chương trình </w:t>
      </w:r>
      <w:r w:rsidRPr="00463A3A">
        <w:rPr>
          <w:b/>
          <w:szCs w:val="26"/>
          <w:lang w:val="de-DE"/>
        </w:rPr>
        <w:t xml:space="preserve">Brain Tumor Detect Using DNN </w:t>
      </w:r>
    </w:p>
    <w:p w:rsidR="0000362E" w:rsidRDefault="0000362E" w:rsidP="0000362E">
      <w:pPr>
        <w:rPr>
          <w:rFonts w:cs="Times New Roman"/>
          <w:b/>
          <w:sz w:val="24"/>
        </w:rPr>
      </w:pPr>
    </w:p>
    <w:p w:rsidR="0000362E" w:rsidRPr="00D965BA" w:rsidRDefault="0000362E" w:rsidP="0000362E">
      <w:pPr>
        <w:rPr>
          <w:rFonts w:cs="Times New Roman"/>
          <w:b/>
          <w:sz w:val="24"/>
        </w:rPr>
      </w:pPr>
    </w:p>
    <w:p w:rsidR="0000362E" w:rsidRPr="00D965BA" w:rsidRDefault="0000362E" w:rsidP="0000362E">
      <w:pPr>
        <w:pStyle w:val="Heading1"/>
        <w:numPr>
          <w:ilvl w:val="0"/>
          <w:numId w:val="0"/>
        </w:numPr>
      </w:pPr>
      <w:bookmarkStart w:id="2" w:name="_Toc483898110"/>
      <w:bookmarkStart w:id="3" w:name="_Toc51968557"/>
      <w:r w:rsidRPr="00D965BA">
        <w:t>ABSTRACT</w:t>
      </w:r>
      <w:bookmarkEnd w:id="2"/>
      <w:bookmarkEnd w:id="3"/>
    </w:p>
    <w:p w:rsidR="00B836A5" w:rsidRPr="001911EF" w:rsidRDefault="00463A3A" w:rsidP="00463A3A">
      <w:pPr>
        <w:ind w:firstLine="360"/>
        <w:rPr>
          <w:sz w:val="32"/>
          <w:szCs w:val="32"/>
          <w:lang w:val="de-DE"/>
        </w:rPr>
        <w:sectPr w:rsidR="00B836A5" w:rsidRPr="001911EF" w:rsidSect="00B836A5">
          <w:type w:val="oddPage"/>
          <w:pgSz w:w="11906" w:h="16838" w:code="9"/>
          <w:pgMar w:top="1134" w:right="1138" w:bottom="1411" w:left="1699" w:header="850" w:footer="432" w:gutter="0"/>
          <w:pgNumType w:fmt="lowerRoman" w:start="1"/>
          <w:cols w:space="454"/>
          <w:docGrid w:type="lines" w:linePitch="360"/>
        </w:sectPr>
      </w:pPr>
      <w:r w:rsidRPr="00463A3A">
        <w:rPr>
          <w:lang w:val="de-DE"/>
        </w:rPr>
        <w:t>The project focuses on understanding the concept, components and applications of AI-DNN (Deep Neural Network), the concept and classification of brain tumor diseases. Difficulties and challenges in applying A</w:t>
      </w:r>
      <w:r w:rsidR="003E0B5D">
        <w:rPr>
          <w:lang w:val="de-DE"/>
        </w:rPr>
        <w:t>I</w:t>
      </w:r>
      <w:r w:rsidRPr="00463A3A">
        <w:rPr>
          <w:lang w:val="de-DE"/>
        </w:rPr>
        <w:t xml:space="preserve">-DNN in analyzing and detecting brain tumors. From there learn about the program </w:t>
      </w:r>
      <w:r w:rsidRPr="003E0B5D">
        <w:rPr>
          <w:b/>
          <w:lang w:val="de-DE"/>
        </w:rPr>
        <w:t>Brain Tumor Detect Using DNN</w:t>
      </w:r>
      <w:r w:rsidR="00180B97" w:rsidRPr="006E6B86">
        <w:rPr>
          <w:lang w:val="de-DE"/>
        </w:rPr>
        <w:br w:type="page"/>
      </w:r>
    </w:p>
    <w:p w:rsidR="00C82B07" w:rsidRPr="005E410C" w:rsidRDefault="00C82B07" w:rsidP="00487103">
      <w:pPr>
        <w:pStyle w:val="Heading1"/>
        <w:numPr>
          <w:ilvl w:val="0"/>
          <w:numId w:val="0"/>
        </w:numPr>
        <w:rPr>
          <w:lang w:val="de-DE"/>
        </w:rPr>
      </w:pPr>
      <w:bookmarkStart w:id="4" w:name="_Toc51968558"/>
      <w:r w:rsidRPr="005E410C">
        <w:rPr>
          <w:lang w:val="de-DE"/>
        </w:rPr>
        <w:lastRenderedPageBreak/>
        <w:t>MỤ</w:t>
      </w:r>
      <w:r w:rsidR="00072F60" w:rsidRPr="005E410C">
        <w:rPr>
          <w:lang w:val="de-DE"/>
        </w:rPr>
        <w:t>C L</w:t>
      </w:r>
      <w:r w:rsidRPr="005E410C">
        <w:rPr>
          <w:lang w:val="de-DE"/>
        </w:rPr>
        <w:t>ỤC</w:t>
      </w:r>
      <w:bookmarkEnd w:id="4"/>
    </w:p>
    <w:p w:rsidR="00A928F3" w:rsidRDefault="0000362E">
      <w:pPr>
        <w:pStyle w:val="TOC1"/>
        <w:rPr>
          <w:rFonts w:asciiTheme="minorHAnsi" w:eastAsiaTheme="minorEastAsia" w:hAnsiTheme="minorHAnsi" w:cstheme="minorBidi"/>
          <w:b w:val="0"/>
          <w:noProof/>
          <w:kern w:val="0"/>
          <w:sz w:val="22"/>
          <w:szCs w:val="22"/>
        </w:rPr>
      </w:pPr>
      <w:r>
        <w:rPr>
          <w:b w:val="0"/>
        </w:rPr>
        <w:fldChar w:fldCharType="begin"/>
      </w:r>
      <w:r>
        <w:rPr>
          <w:b w:val="0"/>
        </w:rPr>
        <w:instrText xml:space="preserve"> TOC \o "1-3" \h \z \u </w:instrText>
      </w:r>
      <w:r>
        <w:rPr>
          <w:b w:val="0"/>
        </w:rPr>
        <w:fldChar w:fldCharType="separate"/>
      </w:r>
      <w:hyperlink w:anchor="_Toc51968556" w:history="1">
        <w:r w:rsidR="00A928F3" w:rsidRPr="006A71D7">
          <w:rPr>
            <w:rStyle w:val="Hyperlink"/>
            <w:noProof/>
          </w:rPr>
          <w:t>TÓM TẮT</w:t>
        </w:r>
        <w:r w:rsidR="00A928F3">
          <w:rPr>
            <w:noProof/>
            <w:webHidden/>
          </w:rPr>
          <w:tab/>
        </w:r>
        <w:r w:rsidR="00A928F3">
          <w:rPr>
            <w:noProof/>
            <w:webHidden/>
          </w:rPr>
          <w:fldChar w:fldCharType="begin"/>
        </w:r>
        <w:r w:rsidR="00A928F3">
          <w:rPr>
            <w:noProof/>
            <w:webHidden/>
          </w:rPr>
          <w:instrText xml:space="preserve"> PAGEREF _Toc51968556 \h </w:instrText>
        </w:r>
        <w:r w:rsidR="00A928F3">
          <w:rPr>
            <w:noProof/>
            <w:webHidden/>
          </w:rPr>
        </w:r>
        <w:r w:rsidR="00A928F3">
          <w:rPr>
            <w:noProof/>
            <w:webHidden/>
          </w:rPr>
          <w:fldChar w:fldCharType="separate"/>
        </w:r>
        <w:r w:rsidR="00A928F3">
          <w:rPr>
            <w:noProof/>
            <w:webHidden/>
          </w:rPr>
          <w:t>i</w:t>
        </w:r>
        <w:r w:rsidR="00A928F3">
          <w:rPr>
            <w:noProof/>
            <w:webHidden/>
          </w:rPr>
          <w:fldChar w:fldCharType="end"/>
        </w:r>
      </w:hyperlink>
    </w:p>
    <w:p w:rsidR="00A928F3" w:rsidRDefault="00232BB1">
      <w:pPr>
        <w:pStyle w:val="TOC1"/>
        <w:rPr>
          <w:rFonts w:asciiTheme="minorHAnsi" w:eastAsiaTheme="minorEastAsia" w:hAnsiTheme="minorHAnsi" w:cstheme="minorBidi"/>
          <w:b w:val="0"/>
          <w:noProof/>
          <w:kern w:val="0"/>
          <w:sz w:val="22"/>
          <w:szCs w:val="22"/>
        </w:rPr>
      </w:pPr>
      <w:hyperlink w:anchor="_Toc51968557" w:history="1">
        <w:r w:rsidR="00A928F3" w:rsidRPr="006A71D7">
          <w:rPr>
            <w:rStyle w:val="Hyperlink"/>
            <w:noProof/>
          </w:rPr>
          <w:t>ABSTRACT</w:t>
        </w:r>
        <w:r w:rsidR="00A928F3">
          <w:rPr>
            <w:noProof/>
            <w:webHidden/>
          </w:rPr>
          <w:tab/>
        </w:r>
        <w:r w:rsidR="00A928F3">
          <w:rPr>
            <w:noProof/>
            <w:webHidden/>
          </w:rPr>
          <w:fldChar w:fldCharType="begin"/>
        </w:r>
        <w:r w:rsidR="00A928F3">
          <w:rPr>
            <w:noProof/>
            <w:webHidden/>
          </w:rPr>
          <w:instrText xml:space="preserve"> PAGEREF _Toc51968557 \h </w:instrText>
        </w:r>
        <w:r w:rsidR="00A928F3">
          <w:rPr>
            <w:noProof/>
            <w:webHidden/>
          </w:rPr>
        </w:r>
        <w:r w:rsidR="00A928F3">
          <w:rPr>
            <w:noProof/>
            <w:webHidden/>
          </w:rPr>
          <w:fldChar w:fldCharType="separate"/>
        </w:r>
        <w:r w:rsidR="00A928F3">
          <w:rPr>
            <w:noProof/>
            <w:webHidden/>
          </w:rPr>
          <w:t>i</w:t>
        </w:r>
        <w:r w:rsidR="00A928F3">
          <w:rPr>
            <w:noProof/>
            <w:webHidden/>
          </w:rPr>
          <w:fldChar w:fldCharType="end"/>
        </w:r>
      </w:hyperlink>
    </w:p>
    <w:p w:rsidR="00A928F3" w:rsidRDefault="00232BB1">
      <w:pPr>
        <w:pStyle w:val="TOC1"/>
        <w:rPr>
          <w:rFonts w:asciiTheme="minorHAnsi" w:eastAsiaTheme="minorEastAsia" w:hAnsiTheme="minorHAnsi" w:cstheme="minorBidi"/>
          <w:b w:val="0"/>
          <w:noProof/>
          <w:kern w:val="0"/>
          <w:sz w:val="22"/>
          <w:szCs w:val="22"/>
        </w:rPr>
      </w:pPr>
      <w:hyperlink w:anchor="_Toc51968558" w:history="1">
        <w:r w:rsidR="00A928F3" w:rsidRPr="006A71D7">
          <w:rPr>
            <w:rStyle w:val="Hyperlink"/>
            <w:noProof/>
            <w:lang w:val="de-DE"/>
          </w:rPr>
          <w:t>MỤC LỤC</w:t>
        </w:r>
        <w:r w:rsidR="00A928F3">
          <w:rPr>
            <w:noProof/>
            <w:webHidden/>
          </w:rPr>
          <w:tab/>
        </w:r>
        <w:r w:rsidR="00A928F3">
          <w:rPr>
            <w:noProof/>
            <w:webHidden/>
          </w:rPr>
          <w:fldChar w:fldCharType="begin"/>
        </w:r>
        <w:r w:rsidR="00A928F3">
          <w:rPr>
            <w:noProof/>
            <w:webHidden/>
          </w:rPr>
          <w:instrText xml:space="preserve"> PAGEREF _Toc51968558 \h </w:instrText>
        </w:r>
        <w:r w:rsidR="00A928F3">
          <w:rPr>
            <w:noProof/>
            <w:webHidden/>
          </w:rPr>
        </w:r>
        <w:r w:rsidR="00A928F3">
          <w:rPr>
            <w:noProof/>
            <w:webHidden/>
          </w:rPr>
          <w:fldChar w:fldCharType="separate"/>
        </w:r>
        <w:r w:rsidR="00A928F3">
          <w:rPr>
            <w:noProof/>
            <w:webHidden/>
          </w:rPr>
          <w:t>i</w:t>
        </w:r>
        <w:r w:rsidR="00A928F3">
          <w:rPr>
            <w:noProof/>
            <w:webHidden/>
          </w:rPr>
          <w:fldChar w:fldCharType="end"/>
        </w:r>
      </w:hyperlink>
    </w:p>
    <w:p w:rsidR="00A928F3" w:rsidRDefault="00232BB1">
      <w:pPr>
        <w:pStyle w:val="TOC1"/>
        <w:rPr>
          <w:rFonts w:asciiTheme="minorHAnsi" w:eastAsiaTheme="minorEastAsia" w:hAnsiTheme="minorHAnsi" w:cstheme="minorBidi"/>
          <w:b w:val="0"/>
          <w:noProof/>
          <w:kern w:val="0"/>
          <w:sz w:val="22"/>
          <w:szCs w:val="22"/>
        </w:rPr>
      </w:pPr>
      <w:hyperlink w:anchor="_Toc51968559" w:history="1">
        <w:r w:rsidR="00A928F3" w:rsidRPr="006A71D7">
          <w:rPr>
            <w:rStyle w:val="Hyperlink"/>
            <w:noProof/>
          </w:rPr>
          <w:t>DANH MỤC KÝ HIỆU VÀ CHỮ VIẾT TẮT</w:t>
        </w:r>
        <w:r w:rsidR="00A928F3">
          <w:rPr>
            <w:noProof/>
            <w:webHidden/>
          </w:rPr>
          <w:tab/>
        </w:r>
        <w:r w:rsidR="00A928F3">
          <w:rPr>
            <w:noProof/>
            <w:webHidden/>
          </w:rPr>
          <w:fldChar w:fldCharType="begin"/>
        </w:r>
        <w:r w:rsidR="00A928F3">
          <w:rPr>
            <w:noProof/>
            <w:webHidden/>
          </w:rPr>
          <w:instrText xml:space="preserve"> PAGEREF _Toc51968559 \h </w:instrText>
        </w:r>
        <w:r w:rsidR="00A928F3">
          <w:rPr>
            <w:noProof/>
            <w:webHidden/>
          </w:rPr>
        </w:r>
        <w:r w:rsidR="00A928F3">
          <w:rPr>
            <w:noProof/>
            <w:webHidden/>
          </w:rPr>
          <w:fldChar w:fldCharType="separate"/>
        </w:r>
        <w:r w:rsidR="00A928F3">
          <w:rPr>
            <w:noProof/>
            <w:webHidden/>
          </w:rPr>
          <w:t>ii</w:t>
        </w:r>
        <w:r w:rsidR="00A928F3">
          <w:rPr>
            <w:noProof/>
            <w:webHidden/>
          </w:rPr>
          <w:fldChar w:fldCharType="end"/>
        </w:r>
      </w:hyperlink>
    </w:p>
    <w:p w:rsidR="00A928F3" w:rsidRDefault="00232BB1">
      <w:pPr>
        <w:pStyle w:val="TOC1"/>
        <w:rPr>
          <w:rFonts w:asciiTheme="minorHAnsi" w:eastAsiaTheme="minorEastAsia" w:hAnsiTheme="minorHAnsi" w:cstheme="minorBidi"/>
          <w:b w:val="0"/>
          <w:noProof/>
          <w:kern w:val="0"/>
          <w:sz w:val="22"/>
          <w:szCs w:val="22"/>
        </w:rPr>
      </w:pPr>
      <w:hyperlink w:anchor="_Toc51968560" w:history="1">
        <w:r w:rsidR="00A928F3" w:rsidRPr="006A71D7">
          <w:rPr>
            <w:rStyle w:val="Hyperlink"/>
            <w:noProof/>
          </w:rPr>
          <w:t>DANH MỤC HÌNH VẼ</w:t>
        </w:r>
        <w:r w:rsidR="00A928F3">
          <w:rPr>
            <w:noProof/>
            <w:webHidden/>
          </w:rPr>
          <w:tab/>
        </w:r>
        <w:r w:rsidR="00A928F3">
          <w:rPr>
            <w:noProof/>
            <w:webHidden/>
          </w:rPr>
          <w:fldChar w:fldCharType="begin"/>
        </w:r>
        <w:r w:rsidR="00A928F3">
          <w:rPr>
            <w:noProof/>
            <w:webHidden/>
          </w:rPr>
          <w:instrText xml:space="preserve"> PAGEREF _Toc51968560 \h </w:instrText>
        </w:r>
        <w:r w:rsidR="00A928F3">
          <w:rPr>
            <w:noProof/>
            <w:webHidden/>
          </w:rPr>
        </w:r>
        <w:r w:rsidR="00A928F3">
          <w:rPr>
            <w:noProof/>
            <w:webHidden/>
          </w:rPr>
          <w:fldChar w:fldCharType="separate"/>
        </w:r>
        <w:r w:rsidR="00A928F3">
          <w:rPr>
            <w:noProof/>
            <w:webHidden/>
          </w:rPr>
          <w:t>iii</w:t>
        </w:r>
        <w:r w:rsidR="00A928F3">
          <w:rPr>
            <w:noProof/>
            <w:webHidden/>
          </w:rPr>
          <w:fldChar w:fldCharType="end"/>
        </w:r>
      </w:hyperlink>
    </w:p>
    <w:p w:rsidR="00A928F3" w:rsidRDefault="00232BB1">
      <w:pPr>
        <w:pStyle w:val="TOC1"/>
        <w:rPr>
          <w:rFonts w:asciiTheme="minorHAnsi" w:eastAsiaTheme="minorEastAsia" w:hAnsiTheme="minorHAnsi" w:cstheme="minorBidi"/>
          <w:b w:val="0"/>
          <w:noProof/>
          <w:kern w:val="0"/>
          <w:sz w:val="22"/>
          <w:szCs w:val="22"/>
        </w:rPr>
      </w:pPr>
      <w:hyperlink w:anchor="_Toc51968561" w:history="1">
        <w:r w:rsidR="00A928F3" w:rsidRPr="006A71D7">
          <w:rPr>
            <w:rStyle w:val="Hyperlink"/>
            <w:noProof/>
          </w:rPr>
          <w:t>TÓM TẮT ĐỒ ÁN</w:t>
        </w:r>
        <w:r w:rsidR="00A928F3">
          <w:rPr>
            <w:noProof/>
            <w:webHidden/>
          </w:rPr>
          <w:tab/>
        </w:r>
        <w:r w:rsidR="00A928F3">
          <w:rPr>
            <w:noProof/>
            <w:webHidden/>
          </w:rPr>
          <w:fldChar w:fldCharType="begin"/>
        </w:r>
        <w:r w:rsidR="00A928F3">
          <w:rPr>
            <w:noProof/>
            <w:webHidden/>
          </w:rPr>
          <w:instrText xml:space="preserve"> PAGEREF _Toc51968561 \h </w:instrText>
        </w:r>
        <w:r w:rsidR="00A928F3">
          <w:rPr>
            <w:noProof/>
            <w:webHidden/>
          </w:rPr>
        </w:r>
        <w:r w:rsidR="00A928F3">
          <w:rPr>
            <w:noProof/>
            <w:webHidden/>
          </w:rPr>
          <w:fldChar w:fldCharType="separate"/>
        </w:r>
        <w:r w:rsidR="00A928F3">
          <w:rPr>
            <w:noProof/>
            <w:webHidden/>
          </w:rPr>
          <w:t>vi</w:t>
        </w:r>
        <w:r w:rsidR="00A928F3">
          <w:rPr>
            <w:noProof/>
            <w:webHidden/>
          </w:rPr>
          <w:fldChar w:fldCharType="end"/>
        </w:r>
      </w:hyperlink>
    </w:p>
    <w:p w:rsidR="00A928F3" w:rsidRDefault="00232BB1">
      <w:pPr>
        <w:pStyle w:val="TOC1"/>
        <w:rPr>
          <w:rFonts w:asciiTheme="minorHAnsi" w:eastAsiaTheme="minorEastAsia" w:hAnsiTheme="minorHAnsi" w:cstheme="minorBidi"/>
          <w:b w:val="0"/>
          <w:noProof/>
          <w:kern w:val="0"/>
          <w:sz w:val="22"/>
          <w:szCs w:val="22"/>
        </w:rPr>
      </w:pPr>
      <w:hyperlink w:anchor="_Toc51968562" w:history="1">
        <w:r w:rsidR="00A928F3" w:rsidRPr="006A71D7">
          <w:rPr>
            <w:rStyle w:val="Hyperlink"/>
            <w:noProof/>
            <w:lang w:val="de-DE"/>
          </w:rPr>
          <w:t>CHƯƠNG 1. TỒNG QUAN VỀ CÔNG NGHỆ AI VÀ BỆNH LÝ VỀ NÃO</w:t>
        </w:r>
        <w:r w:rsidR="00A928F3">
          <w:rPr>
            <w:noProof/>
            <w:webHidden/>
          </w:rPr>
          <w:tab/>
        </w:r>
        <w:r w:rsidR="00A928F3">
          <w:rPr>
            <w:noProof/>
            <w:webHidden/>
          </w:rPr>
          <w:fldChar w:fldCharType="begin"/>
        </w:r>
        <w:r w:rsidR="00A928F3">
          <w:rPr>
            <w:noProof/>
            <w:webHidden/>
          </w:rPr>
          <w:instrText xml:space="preserve"> PAGEREF _Toc51968562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63" w:history="1">
        <w:r w:rsidR="00A928F3" w:rsidRPr="006A71D7">
          <w:rPr>
            <w:rStyle w:val="Hyperlink"/>
            <w:noProof/>
            <w:lang w:val="de-DE"/>
          </w:rPr>
          <w:t>1.1 Khái niệm về công nghệ AI</w:t>
        </w:r>
        <w:r w:rsidR="00A928F3">
          <w:rPr>
            <w:noProof/>
            <w:webHidden/>
          </w:rPr>
          <w:tab/>
        </w:r>
        <w:r w:rsidR="00A928F3">
          <w:rPr>
            <w:noProof/>
            <w:webHidden/>
          </w:rPr>
          <w:fldChar w:fldCharType="begin"/>
        </w:r>
        <w:r w:rsidR="00A928F3">
          <w:rPr>
            <w:noProof/>
            <w:webHidden/>
          </w:rPr>
          <w:instrText xml:space="preserve"> PAGEREF _Toc51968563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64" w:history="1">
        <w:r w:rsidR="00A928F3" w:rsidRPr="006A71D7">
          <w:rPr>
            <w:rStyle w:val="Hyperlink"/>
            <w:noProof/>
            <w:lang w:val="de-DE"/>
          </w:rPr>
          <w:t>1.1.1 Khái niệm về công nghệ AI</w:t>
        </w:r>
        <w:r w:rsidR="00A928F3">
          <w:rPr>
            <w:noProof/>
            <w:webHidden/>
          </w:rPr>
          <w:tab/>
        </w:r>
        <w:r w:rsidR="00A928F3">
          <w:rPr>
            <w:noProof/>
            <w:webHidden/>
          </w:rPr>
          <w:fldChar w:fldCharType="begin"/>
        </w:r>
        <w:r w:rsidR="00A928F3">
          <w:rPr>
            <w:noProof/>
            <w:webHidden/>
          </w:rPr>
          <w:instrText xml:space="preserve"> PAGEREF _Toc51968564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65" w:history="1">
        <w:r w:rsidR="00A928F3" w:rsidRPr="006A71D7">
          <w:rPr>
            <w:rStyle w:val="Hyperlink"/>
            <w:noProof/>
            <w:lang w:val="de-DE"/>
          </w:rPr>
          <w:t>1.2</w:t>
        </w:r>
        <w:r w:rsidR="00A928F3" w:rsidRPr="006A71D7">
          <w:rPr>
            <w:rStyle w:val="Hyperlink"/>
            <w:noProof/>
          </w:rPr>
          <w:t xml:space="preserve"> Mô hình của AI</w:t>
        </w:r>
        <w:r w:rsidR="00A928F3">
          <w:rPr>
            <w:noProof/>
            <w:webHidden/>
          </w:rPr>
          <w:tab/>
        </w:r>
        <w:r w:rsidR="00A928F3">
          <w:rPr>
            <w:noProof/>
            <w:webHidden/>
          </w:rPr>
          <w:fldChar w:fldCharType="begin"/>
        </w:r>
        <w:r w:rsidR="00A928F3">
          <w:rPr>
            <w:noProof/>
            <w:webHidden/>
          </w:rPr>
          <w:instrText xml:space="preserve"> PAGEREF _Toc51968565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66" w:history="1">
        <w:r w:rsidR="00A928F3" w:rsidRPr="006A71D7">
          <w:rPr>
            <w:rStyle w:val="Hyperlink"/>
            <w:noProof/>
          </w:rPr>
          <w:t>1.2.1 Các yếu tố xây dựng nên công nghệ AI</w:t>
        </w:r>
        <w:r w:rsidR="00A928F3">
          <w:rPr>
            <w:noProof/>
            <w:webHidden/>
          </w:rPr>
          <w:tab/>
        </w:r>
        <w:r w:rsidR="00A928F3">
          <w:rPr>
            <w:noProof/>
            <w:webHidden/>
          </w:rPr>
          <w:fldChar w:fldCharType="begin"/>
        </w:r>
        <w:r w:rsidR="00A928F3">
          <w:rPr>
            <w:noProof/>
            <w:webHidden/>
          </w:rPr>
          <w:instrText xml:space="preserve"> PAGEREF _Toc51968566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67" w:history="1">
        <w:r w:rsidR="00A928F3" w:rsidRPr="006A71D7">
          <w:rPr>
            <w:rStyle w:val="Hyperlink"/>
            <w:noProof/>
          </w:rPr>
          <w:t>1.2.2 Lý thuyết sử dụng AI</w:t>
        </w:r>
        <w:r w:rsidR="00A928F3">
          <w:rPr>
            <w:noProof/>
            <w:webHidden/>
          </w:rPr>
          <w:tab/>
        </w:r>
        <w:r w:rsidR="00A928F3">
          <w:rPr>
            <w:noProof/>
            <w:webHidden/>
          </w:rPr>
          <w:fldChar w:fldCharType="begin"/>
        </w:r>
        <w:r w:rsidR="00A928F3">
          <w:rPr>
            <w:noProof/>
            <w:webHidden/>
          </w:rPr>
          <w:instrText xml:space="preserve"> PAGEREF _Toc51968567 \h </w:instrText>
        </w:r>
        <w:r w:rsidR="00A928F3">
          <w:rPr>
            <w:noProof/>
            <w:webHidden/>
          </w:rPr>
        </w:r>
        <w:r w:rsidR="00A928F3">
          <w:rPr>
            <w:noProof/>
            <w:webHidden/>
          </w:rPr>
          <w:fldChar w:fldCharType="separate"/>
        </w:r>
        <w:r w:rsidR="00A928F3">
          <w:rPr>
            <w:noProof/>
            <w:webHidden/>
          </w:rPr>
          <w:t>2</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68" w:history="1">
        <w:r w:rsidR="00A928F3" w:rsidRPr="006A71D7">
          <w:rPr>
            <w:rStyle w:val="Hyperlink"/>
            <w:noProof/>
            <w:lang w:val="de-DE"/>
          </w:rPr>
          <w:t>1.2.3 Phân lại công nghệ AI</w:t>
        </w:r>
        <w:r w:rsidR="00A928F3">
          <w:rPr>
            <w:noProof/>
            <w:webHidden/>
          </w:rPr>
          <w:tab/>
        </w:r>
        <w:r w:rsidR="00A928F3">
          <w:rPr>
            <w:noProof/>
            <w:webHidden/>
          </w:rPr>
          <w:fldChar w:fldCharType="begin"/>
        </w:r>
        <w:r w:rsidR="00A928F3">
          <w:rPr>
            <w:noProof/>
            <w:webHidden/>
          </w:rPr>
          <w:instrText xml:space="preserve"> PAGEREF _Toc51968568 \h </w:instrText>
        </w:r>
        <w:r w:rsidR="00A928F3">
          <w:rPr>
            <w:noProof/>
            <w:webHidden/>
          </w:rPr>
        </w:r>
        <w:r w:rsidR="00A928F3">
          <w:rPr>
            <w:noProof/>
            <w:webHidden/>
          </w:rPr>
          <w:fldChar w:fldCharType="separate"/>
        </w:r>
        <w:r w:rsidR="00A928F3">
          <w:rPr>
            <w:noProof/>
            <w:webHidden/>
          </w:rPr>
          <w:t>4</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69" w:history="1">
        <w:r w:rsidR="00A928F3" w:rsidRPr="006A71D7">
          <w:rPr>
            <w:rStyle w:val="Hyperlink"/>
            <w:noProof/>
          </w:rPr>
          <w:t>1.2.4 AI và các lĩnh vực con.</w:t>
        </w:r>
        <w:r w:rsidR="00A928F3">
          <w:rPr>
            <w:noProof/>
            <w:webHidden/>
          </w:rPr>
          <w:tab/>
        </w:r>
        <w:r w:rsidR="00A928F3">
          <w:rPr>
            <w:noProof/>
            <w:webHidden/>
          </w:rPr>
          <w:fldChar w:fldCharType="begin"/>
        </w:r>
        <w:r w:rsidR="00A928F3">
          <w:rPr>
            <w:noProof/>
            <w:webHidden/>
          </w:rPr>
          <w:instrText xml:space="preserve"> PAGEREF _Toc51968569 \h </w:instrText>
        </w:r>
        <w:r w:rsidR="00A928F3">
          <w:rPr>
            <w:noProof/>
            <w:webHidden/>
          </w:rPr>
        </w:r>
        <w:r w:rsidR="00A928F3">
          <w:rPr>
            <w:noProof/>
            <w:webHidden/>
          </w:rPr>
          <w:fldChar w:fldCharType="separate"/>
        </w:r>
        <w:r w:rsidR="00A928F3">
          <w:rPr>
            <w:noProof/>
            <w:webHidden/>
          </w:rPr>
          <w:t>5</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70" w:history="1">
        <w:r w:rsidR="00A928F3" w:rsidRPr="006A71D7">
          <w:rPr>
            <w:rStyle w:val="Hyperlink"/>
            <w:noProof/>
            <w:lang w:val="de-DE"/>
          </w:rPr>
          <w:t>1.3</w:t>
        </w:r>
        <w:r w:rsidR="00A928F3" w:rsidRPr="006A71D7">
          <w:rPr>
            <w:rStyle w:val="Hyperlink"/>
            <w:noProof/>
          </w:rPr>
          <w:t xml:space="preserve"> Ưu điểm và nhược điểm</w:t>
        </w:r>
        <w:r w:rsidR="00A928F3">
          <w:rPr>
            <w:noProof/>
            <w:webHidden/>
          </w:rPr>
          <w:tab/>
        </w:r>
        <w:r w:rsidR="00A928F3">
          <w:rPr>
            <w:noProof/>
            <w:webHidden/>
          </w:rPr>
          <w:fldChar w:fldCharType="begin"/>
        </w:r>
        <w:r w:rsidR="00A928F3">
          <w:rPr>
            <w:noProof/>
            <w:webHidden/>
          </w:rPr>
          <w:instrText xml:space="preserve"> PAGEREF _Toc51968570 \h </w:instrText>
        </w:r>
        <w:r w:rsidR="00A928F3">
          <w:rPr>
            <w:noProof/>
            <w:webHidden/>
          </w:rPr>
        </w:r>
        <w:r w:rsidR="00A928F3">
          <w:rPr>
            <w:noProof/>
            <w:webHidden/>
          </w:rPr>
          <w:fldChar w:fldCharType="separate"/>
        </w:r>
        <w:r w:rsidR="00A928F3">
          <w:rPr>
            <w:noProof/>
            <w:webHidden/>
          </w:rPr>
          <w:t>6</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71" w:history="1">
        <w:r w:rsidR="00A928F3" w:rsidRPr="006A71D7">
          <w:rPr>
            <w:rStyle w:val="Hyperlink"/>
            <w:noProof/>
            <w:lang w:val="de-DE"/>
          </w:rPr>
          <w:t>1.4</w:t>
        </w:r>
        <w:r w:rsidR="00A928F3" w:rsidRPr="006A71D7">
          <w:rPr>
            <w:rStyle w:val="Hyperlink"/>
            <w:noProof/>
          </w:rPr>
          <w:t xml:space="preserve"> Phạm vi và các lĩnh vực ứng dụng AI</w:t>
        </w:r>
        <w:r w:rsidR="00A928F3">
          <w:rPr>
            <w:noProof/>
            <w:webHidden/>
          </w:rPr>
          <w:tab/>
        </w:r>
        <w:r w:rsidR="00A928F3">
          <w:rPr>
            <w:noProof/>
            <w:webHidden/>
          </w:rPr>
          <w:fldChar w:fldCharType="begin"/>
        </w:r>
        <w:r w:rsidR="00A928F3">
          <w:rPr>
            <w:noProof/>
            <w:webHidden/>
          </w:rPr>
          <w:instrText xml:space="preserve"> PAGEREF _Toc51968571 \h </w:instrText>
        </w:r>
        <w:r w:rsidR="00A928F3">
          <w:rPr>
            <w:noProof/>
            <w:webHidden/>
          </w:rPr>
        </w:r>
        <w:r w:rsidR="00A928F3">
          <w:rPr>
            <w:noProof/>
            <w:webHidden/>
          </w:rPr>
          <w:fldChar w:fldCharType="separate"/>
        </w:r>
        <w:r w:rsidR="00A928F3">
          <w:rPr>
            <w:noProof/>
            <w:webHidden/>
          </w:rPr>
          <w:t>7</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72" w:history="1">
        <w:r w:rsidR="00A928F3" w:rsidRPr="006A71D7">
          <w:rPr>
            <w:rStyle w:val="Hyperlink"/>
            <w:rFonts w:cs="Times New Roman"/>
            <w:noProof/>
            <w:lang w:val="de-DE"/>
          </w:rPr>
          <w:t>1.5</w:t>
        </w:r>
        <w:r w:rsidR="00A928F3" w:rsidRPr="006A71D7">
          <w:rPr>
            <w:rStyle w:val="Hyperlink"/>
            <w:rFonts w:cs="Times New Roman"/>
            <w:noProof/>
          </w:rPr>
          <w:t xml:space="preserve"> Khái niệm về DNN(</w:t>
        </w:r>
        <w:r w:rsidR="00A928F3" w:rsidRPr="006A71D7">
          <w:rPr>
            <w:rStyle w:val="Hyperlink"/>
            <w:rFonts w:cs="Times New Roman"/>
            <w:i/>
            <w:iCs/>
            <w:noProof/>
            <w:shd w:val="clear" w:color="auto" w:fill="FFFFFF"/>
          </w:rPr>
          <w:t>Deep Neural Network</w:t>
        </w:r>
        <w:r w:rsidR="00A928F3" w:rsidRPr="006A71D7">
          <w:rPr>
            <w:rStyle w:val="Hyperlink"/>
            <w:rFonts w:cs="Times New Roman"/>
            <w:noProof/>
          </w:rPr>
          <w:t>)</w:t>
        </w:r>
        <w:r w:rsidR="00A928F3">
          <w:rPr>
            <w:noProof/>
            <w:webHidden/>
          </w:rPr>
          <w:tab/>
        </w:r>
        <w:r w:rsidR="00A928F3">
          <w:rPr>
            <w:noProof/>
            <w:webHidden/>
          </w:rPr>
          <w:fldChar w:fldCharType="begin"/>
        </w:r>
        <w:r w:rsidR="00A928F3">
          <w:rPr>
            <w:noProof/>
            <w:webHidden/>
          </w:rPr>
          <w:instrText xml:space="preserve"> PAGEREF _Toc51968572 \h </w:instrText>
        </w:r>
        <w:r w:rsidR="00A928F3">
          <w:rPr>
            <w:noProof/>
            <w:webHidden/>
          </w:rPr>
        </w:r>
        <w:r w:rsidR="00A928F3">
          <w:rPr>
            <w:noProof/>
            <w:webHidden/>
          </w:rPr>
          <w:fldChar w:fldCharType="separate"/>
        </w:r>
        <w:r w:rsidR="00A928F3">
          <w:rPr>
            <w:noProof/>
            <w:webHidden/>
          </w:rPr>
          <w:t>8</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73" w:history="1">
        <w:r w:rsidR="00A928F3" w:rsidRPr="006A71D7">
          <w:rPr>
            <w:rStyle w:val="Hyperlink"/>
            <w:rFonts w:cs="Times New Roman"/>
            <w:noProof/>
          </w:rPr>
          <w:t>1.5.1</w:t>
        </w:r>
        <w:r w:rsidR="00A928F3" w:rsidRPr="006A71D7">
          <w:rPr>
            <w:rStyle w:val="Hyperlink"/>
            <w:noProof/>
          </w:rPr>
          <w:t xml:space="preserve"> . </w:t>
        </w:r>
        <w:r w:rsidR="00A928F3" w:rsidRPr="006A71D7">
          <w:rPr>
            <w:rStyle w:val="Hyperlink"/>
            <w:rFonts w:cs="Times New Roman"/>
            <w:noProof/>
            <w:shd w:val="clear" w:color="auto" w:fill="FFFFFF"/>
          </w:rPr>
          <w:t>Neural và Neural Network</w:t>
        </w:r>
        <w:r w:rsidR="00A928F3">
          <w:rPr>
            <w:noProof/>
            <w:webHidden/>
          </w:rPr>
          <w:tab/>
        </w:r>
        <w:r w:rsidR="00A928F3">
          <w:rPr>
            <w:noProof/>
            <w:webHidden/>
          </w:rPr>
          <w:fldChar w:fldCharType="begin"/>
        </w:r>
        <w:r w:rsidR="00A928F3">
          <w:rPr>
            <w:noProof/>
            <w:webHidden/>
          </w:rPr>
          <w:instrText xml:space="preserve"> PAGEREF _Toc51968573 \h </w:instrText>
        </w:r>
        <w:r w:rsidR="00A928F3">
          <w:rPr>
            <w:noProof/>
            <w:webHidden/>
          </w:rPr>
        </w:r>
        <w:r w:rsidR="00A928F3">
          <w:rPr>
            <w:noProof/>
            <w:webHidden/>
          </w:rPr>
          <w:fldChar w:fldCharType="separate"/>
        </w:r>
        <w:r w:rsidR="00A928F3">
          <w:rPr>
            <w:noProof/>
            <w:webHidden/>
          </w:rPr>
          <w:t>8</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74" w:history="1">
        <w:r w:rsidR="00A928F3" w:rsidRPr="006A71D7">
          <w:rPr>
            <w:rStyle w:val="Hyperlink"/>
            <w:rFonts w:cs="Times New Roman"/>
            <w:noProof/>
          </w:rPr>
          <w:t>1.5.2</w:t>
        </w:r>
        <w:r w:rsidR="00A928F3" w:rsidRPr="006A71D7">
          <w:rPr>
            <w:rStyle w:val="Hyperlink"/>
            <w:noProof/>
          </w:rPr>
          <w:t xml:space="preserve"> . </w:t>
        </w:r>
        <w:r w:rsidR="00A928F3" w:rsidRPr="006A71D7">
          <w:rPr>
            <w:rStyle w:val="Hyperlink"/>
            <w:rFonts w:cs="Times New Roman"/>
            <w:noProof/>
            <w:shd w:val="clear" w:color="auto" w:fill="FFFFFF"/>
          </w:rPr>
          <w:t>Deep Neural Network &amp; Deep Learning</w:t>
        </w:r>
        <w:r w:rsidR="00A928F3">
          <w:rPr>
            <w:noProof/>
            <w:webHidden/>
          </w:rPr>
          <w:tab/>
        </w:r>
        <w:r w:rsidR="00A928F3">
          <w:rPr>
            <w:noProof/>
            <w:webHidden/>
          </w:rPr>
          <w:fldChar w:fldCharType="begin"/>
        </w:r>
        <w:r w:rsidR="00A928F3">
          <w:rPr>
            <w:noProof/>
            <w:webHidden/>
          </w:rPr>
          <w:instrText xml:space="preserve"> PAGEREF _Toc51968574 \h </w:instrText>
        </w:r>
        <w:r w:rsidR="00A928F3">
          <w:rPr>
            <w:noProof/>
            <w:webHidden/>
          </w:rPr>
        </w:r>
        <w:r w:rsidR="00A928F3">
          <w:rPr>
            <w:noProof/>
            <w:webHidden/>
          </w:rPr>
          <w:fldChar w:fldCharType="separate"/>
        </w:r>
        <w:r w:rsidR="00A928F3">
          <w:rPr>
            <w:noProof/>
            <w:webHidden/>
          </w:rPr>
          <w:t>9</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75" w:history="1">
        <w:r w:rsidR="00A928F3" w:rsidRPr="006A71D7">
          <w:rPr>
            <w:rStyle w:val="Hyperlink"/>
            <w:noProof/>
            <w:lang w:val="de-DE"/>
          </w:rPr>
          <w:t>1.6</w:t>
        </w:r>
        <w:r w:rsidR="00A928F3" w:rsidRPr="006A71D7">
          <w:rPr>
            <w:rStyle w:val="Hyperlink"/>
            <w:noProof/>
          </w:rPr>
          <w:t xml:space="preserve"> Tổng quan các bệnh lý về U Não</w:t>
        </w:r>
        <w:r w:rsidR="00A928F3">
          <w:rPr>
            <w:noProof/>
            <w:webHidden/>
          </w:rPr>
          <w:tab/>
        </w:r>
        <w:r w:rsidR="00A928F3">
          <w:rPr>
            <w:noProof/>
            <w:webHidden/>
          </w:rPr>
          <w:fldChar w:fldCharType="begin"/>
        </w:r>
        <w:r w:rsidR="00A928F3">
          <w:rPr>
            <w:noProof/>
            <w:webHidden/>
          </w:rPr>
          <w:instrText xml:space="preserve"> PAGEREF _Toc51968575 \h </w:instrText>
        </w:r>
        <w:r w:rsidR="00A928F3">
          <w:rPr>
            <w:noProof/>
            <w:webHidden/>
          </w:rPr>
        </w:r>
        <w:r w:rsidR="00A928F3">
          <w:rPr>
            <w:noProof/>
            <w:webHidden/>
          </w:rPr>
          <w:fldChar w:fldCharType="separate"/>
        </w:r>
        <w:r w:rsidR="00A928F3">
          <w:rPr>
            <w:noProof/>
            <w:webHidden/>
          </w:rPr>
          <w:t>11</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76" w:history="1">
        <w:r w:rsidR="00A928F3" w:rsidRPr="006A71D7">
          <w:rPr>
            <w:rStyle w:val="Hyperlink"/>
            <w:noProof/>
          </w:rPr>
          <w:t>1.6.1 . Khái niệm về U não.</w:t>
        </w:r>
        <w:r w:rsidR="00A928F3">
          <w:rPr>
            <w:noProof/>
            <w:webHidden/>
          </w:rPr>
          <w:tab/>
        </w:r>
        <w:r w:rsidR="00A928F3">
          <w:rPr>
            <w:noProof/>
            <w:webHidden/>
          </w:rPr>
          <w:fldChar w:fldCharType="begin"/>
        </w:r>
        <w:r w:rsidR="00A928F3">
          <w:rPr>
            <w:noProof/>
            <w:webHidden/>
          </w:rPr>
          <w:instrText xml:space="preserve"> PAGEREF _Toc51968576 \h </w:instrText>
        </w:r>
        <w:r w:rsidR="00A928F3">
          <w:rPr>
            <w:noProof/>
            <w:webHidden/>
          </w:rPr>
        </w:r>
        <w:r w:rsidR="00A928F3">
          <w:rPr>
            <w:noProof/>
            <w:webHidden/>
          </w:rPr>
          <w:fldChar w:fldCharType="separate"/>
        </w:r>
        <w:r w:rsidR="00A928F3">
          <w:rPr>
            <w:noProof/>
            <w:webHidden/>
          </w:rPr>
          <w:t>11</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77" w:history="1">
        <w:r w:rsidR="00A928F3" w:rsidRPr="006A71D7">
          <w:rPr>
            <w:rStyle w:val="Hyperlink"/>
            <w:noProof/>
          </w:rPr>
          <w:t>1.6.2 . Phân loại U não</w:t>
        </w:r>
        <w:r w:rsidR="00A928F3">
          <w:rPr>
            <w:noProof/>
            <w:webHidden/>
          </w:rPr>
          <w:tab/>
        </w:r>
        <w:r w:rsidR="00A928F3">
          <w:rPr>
            <w:noProof/>
            <w:webHidden/>
          </w:rPr>
          <w:fldChar w:fldCharType="begin"/>
        </w:r>
        <w:r w:rsidR="00A928F3">
          <w:rPr>
            <w:noProof/>
            <w:webHidden/>
          </w:rPr>
          <w:instrText xml:space="preserve"> PAGEREF _Toc51968577 \h </w:instrText>
        </w:r>
        <w:r w:rsidR="00A928F3">
          <w:rPr>
            <w:noProof/>
            <w:webHidden/>
          </w:rPr>
        </w:r>
        <w:r w:rsidR="00A928F3">
          <w:rPr>
            <w:noProof/>
            <w:webHidden/>
          </w:rPr>
          <w:fldChar w:fldCharType="separate"/>
        </w:r>
        <w:r w:rsidR="00A928F3">
          <w:rPr>
            <w:noProof/>
            <w:webHidden/>
          </w:rPr>
          <w:t>11</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78" w:history="1">
        <w:r w:rsidR="00A928F3" w:rsidRPr="006A71D7">
          <w:rPr>
            <w:rStyle w:val="Hyperlink"/>
            <w:noProof/>
            <w:lang w:val="de-DE"/>
          </w:rPr>
          <w:t>1.7</w:t>
        </w:r>
        <w:r w:rsidR="00A928F3" w:rsidRPr="006A71D7">
          <w:rPr>
            <w:rStyle w:val="Hyperlink"/>
            <w:noProof/>
          </w:rPr>
          <w:t xml:space="preserve"> Kết luận chương</w:t>
        </w:r>
        <w:r w:rsidR="00A928F3">
          <w:rPr>
            <w:noProof/>
            <w:webHidden/>
          </w:rPr>
          <w:tab/>
        </w:r>
        <w:r w:rsidR="00A928F3">
          <w:rPr>
            <w:noProof/>
            <w:webHidden/>
          </w:rPr>
          <w:fldChar w:fldCharType="begin"/>
        </w:r>
        <w:r w:rsidR="00A928F3">
          <w:rPr>
            <w:noProof/>
            <w:webHidden/>
          </w:rPr>
          <w:instrText xml:space="preserve"> PAGEREF _Toc51968578 \h </w:instrText>
        </w:r>
        <w:r w:rsidR="00A928F3">
          <w:rPr>
            <w:noProof/>
            <w:webHidden/>
          </w:rPr>
        </w:r>
        <w:r w:rsidR="00A928F3">
          <w:rPr>
            <w:noProof/>
            <w:webHidden/>
          </w:rPr>
          <w:fldChar w:fldCharType="separate"/>
        </w:r>
        <w:r w:rsidR="00A928F3">
          <w:rPr>
            <w:noProof/>
            <w:webHidden/>
          </w:rPr>
          <w:t>12</w:t>
        </w:r>
        <w:r w:rsidR="00A928F3">
          <w:rPr>
            <w:noProof/>
            <w:webHidden/>
          </w:rPr>
          <w:fldChar w:fldCharType="end"/>
        </w:r>
      </w:hyperlink>
    </w:p>
    <w:p w:rsidR="00A928F3" w:rsidRDefault="00232BB1">
      <w:pPr>
        <w:pStyle w:val="TOC1"/>
        <w:rPr>
          <w:rFonts w:asciiTheme="minorHAnsi" w:eastAsiaTheme="minorEastAsia" w:hAnsiTheme="minorHAnsi" w:cstheme="minorBidi"/>
          <w:b w:val="0"/>
          <w:noProof/>
          <w:kern w:val="0"/>
          <w:sz w:val="22"/>
          <w:szCs w:val="22"/>
        </w:rPr>
      </w:pPr>
      <w:hyperlink w:anchor="_Toc51968579" w:history="1">
        <w:r w:rsidR="00A928F3" w:rsidRPr="006A71D7">
          <w:rPr>
            <w:rStyle w:val="Hyperlink"/>
            <w:noProof/>
          </w:rPr>
          <w:t>CHƯƠNG 2. ỨNG DỤNG CỦA  AI TRONG NGHIÊN CỨ PHÁT HIỆN VÀ PHÂN TÁCH KHỐI U NÃO</w:t>
        </w:r>
        <w:r w:rsidR="00A928F3">
          <w:rPr>
            <w:noProof/>
            <w:webHidden/>
          </w:rPr>
          <w:tab/>
        </w:r>
        <w:r w:rsidR="00A928F3">
          <w:rPr>
            <w:noProof/>
            <w:webHidden/>
          </w:rPr>
          <w:fldChar w:fldCharType="begin"/>
        </w:r>
        <w:r w:rsidR="00A928F3">
          <w:rPr>
            <w:noProof/>
            <w:webHidden/>
          </w:rPr>
          <w:instrText xml:space="preserve"> PAGEREF _Toc51968579 \h </w:instrText>
        </w:r>
        <w:r w:rsidR="00A928F3">
          <w:rPr>
            <w:noProof/>
            <w:webHidden/>
          </w:rPr>
        </w:r>
        <w:r w:rsidR="00A928F3">
          <w:rPr>
            <w:noProof/>
            <w:webHidden/>
          </w:rPr>
          <w:fldChar w:fldCharType="separate"/>
        </w:r>
        <w:r w:rsidR="00A928F3">
          <w:rPr>
            <w:noProof/>
            <w:webHidden/>
          </w:rPr>
          <w:t>13</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80" w:history="1">
        <w:r w:rsidR="00A928F3" w:rsidRPr="006A71D7">
          <w:rPr>
            <w:rStyle w:val="Hyperlink"/>
            <w:noProof/>
            <w:lang w:val="de-DE"/>
          </w:rPr>
          <w:t>2.1</w:t>
        </w:r>
        <w:r w:rsidR="00A928F3" w:rsidRPr="006A71D7">
          <w:rPr>
            <w:rStyle w:val="Hyperlink"/>
            <w:noProof/>
          </w:rPr>
          <w:t xml:space="preserve"> Vấn đề đặt ra.</w:t>
        </w:r>
        <w:r w:rsidR="00A928F3">
          <w:rPr>
            <w:noProof/>
            <w:webHidden/>
          </w:rPr>
          <w:tab/>
        </w:r>
        <w:r w:rsidR="00A928F3">
          <w:rPr>
            <w:noProof/>
            <w:webHidden/>
          </w:rPr>
          <w:fldChar w:fldCharType="begin"/>
        </w:r>
        <w:r w:rsidR="00A928F3">
          <w:rPr>
            <w:noProof/>
            <w:webHidden/>
          </w:rPr>
          <w:instrText xml:space="preserve"> PAGEREF _Toc51968580 \h </w:instrText>
        </w:r>
        <w:r w:rsidR="00A928F3">
          <w:rPr>
            <w:noProof/>
            <w:webHidden/>
          </w:rPr>
        </w:r>
        <w:r w:rsidR="00A928F3">
          <w:rPr>
            <w:noProof/>
            <w:webHidden/>
          </w:rPr>
          <w:fldChar w:fldCharType="separate"/>
        </w:r>
        <w:r w:rsidR="00A928F3">
          <w:rPr>
            <w:noProof/>
            <w:webHidden/>
          </w:rPr>
          <w:t>13</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81" w:history="1">
        <w:r w:rsidR="00A928F3" w:rsidRPr="006A71D7">
          <w:rPr>
            <w:rStyle w:val="Hyperlink"/>
            <w:noProof/>
            <w:lang w:val="de-DE"/>
          </w:rPr>
          <w:t>2.2</w:t>
        </w:r>
        <w:r w:rsidR="00A928F3" w:rsidRPr="006A71D7">
          <w:rPr>
            <w:rStyle w:val="Hyperlink"/>
            <w:noProof/>
          </w:rPr>
          <w:t xml:space="preserve"> Các phương pháp nghiên cứu và phân tích ảnh U não MRI.</w:t>
        </w:r>
        <w:r w:rsidR="00A928F3">
          <w:rPr>
            <w:noProof/>
            <w:webHidden/>
          </w:rPr>
          <w:tab/>
        </w:r>
        <w:r w:rsidR="00A928F3">
          <w:rPr>
            <w:noProof/>
            <w:webHidden/>
          </w:rPr>
          <w:fldChar w:fldCharType="begin"/>
        </w:r>
        <w:r w:rsidR="00A928F3">
          <w:rPr>
            <w:noProof/>
            <w:webHidden/>
          </w:rPr>
          <w:instrText xml:space="preserve"> PAGEREF _Toc51968581 \h </w:instrText>
        </w:r>
        <w:r w:rsidR="00A928F3">
          <w:rPr>
            <w:noProof/>
            <w:webHidden/>
          </w:rPr>
        </w:r>
        <w:r w:rsidR="00A928F3">
          <w:rPr>
            <w:noProof/>
            <w:webHidden/>
          </w:rPr>
          <w:fldChar w:fldCharType="separate"/>
        </w:r>
        <w:r w:rsidR="00A928F3">
          <w:rPr>
            <w:noProof/>
            <w:webHidden/>
          </w:rPr>
          <w:t>14</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82" w:history="1">
        <w:r w:rsidR="00A928F3" w:rsidRPr="006A71D7">
          <w:rPr>
            <w:rStyle w:val="Hyperlink"/>
            <w:noProof/>
            <w:lang w:val="de-DE"/>
          </w:rPr>
          <w:t>2.3</w:t>
        </w:r>
        <w:r w:rsidR="00A928F3" w:rsidRPr="006A71D7">
          <w:rPr>
            <w:rStyle w:val="Hyperlink"/>
            <w:noProof/>
          </w:rPr>
          <w:t xml:space="preserve"> Các phương pháp xử lý ảnh nhận diện và phân tách đối tượng</w:t>
        </w:r>
        <w:r w:rsidR="00A928F3">
          <w:rPr>
            <w:noProof/>
            <w:webHidden/>
          </w:rPr>
          <w:tab/>
        </w:r>
        <w:r w:rsidR="00A928F3">
          <w:rPr>
            <w:noProof/>
            <w:webHidden/>
          </w:rPr>
          <w:fldChar w:fldCharType="begin"/>
        </w:r>
        <w:r w:rsidR="00A928F3">
          <w:rPr>
            <w:noProof/>
            <w:webHidden/>
          </w:rPr>
          <w:instrText xml:space="preserve"> PAGEREF _Toc51968582 \h </w:instrText>
        </w:r>
        <w:r w:rsidR="00A928F3">
          <w:rPr>
            <w:noProof/>
            <w:webHidden/>
          </w:rPr>
        </w:r>
        <w:r w:rsidR="00A928F3">
          <w:rPr>
            <w:noProof/>
            <w:webHidden/>
          </w:rPr>
          <w:fldChar w:fldCharType="separate"/>
        </w:r>
        <w:r w:rsidR="00A928F3">
          <w:rPr>
            <w:noProof/>
            <w:webHidden/>
          </w:rPr>
          <w:t>18</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83" w:history="1">
        <w:r w:rsidR="00A928F3" w:rsidRPr="006A71D7">
          <w:rPr>
            <w:rStyle w:val="Hyperlink"/>
            <w:noProof/>
            <w:lang w:val="de-DE"/>
          </w:rPr>
          <w:t>2.4</w:t>
        </w:r>
        <w:r w:rsidR="00A928F3" w:rsidRPr="006A71D7">
          <w:rPr>
            <w:rStyle w:val="Hyperlink"/>
            <w:noProof/>
          </w:rPr>
          <w:t xml:space="preserve"> Hiệu quả và sự cần thiết của việc ứng dụng </w:t>
        </w:r>
        <w:r w:rsidR="00A928F3" w:rsidRPr="006A71D7">
          <w:rPr>
            <w:rStyle w:val="Hyperlink"/>
            <w:noProof/>
            <w:lang w:val="vi-VN"/>
          </w:rPr>
          <w:t>Deep Neural Network(DNN)</w:t>
        </w:r>
        <w:r w:rsidR="00A928F3" w:rsidRPr="006A71D7">
          <w:rPr>
            <w:rStyle w:val="Hyperlink"/>
            <w:noProof/>
          </w:rPr>
          <w:t xml:space="preserve"> trong nghiên cứu phân tích ảnh U não MRI</w:t>
        </w:r>
        <w:r w:rsidR="00A928F3">
          <w:rPr>
            <w:noProof/>
            <w:webHidden/>
          </w:rPr>
          <w:tab/>
        </w:r>
        <w:r w:rsidR="00A928F3">
          <w:rPr>
            <w:noProof/>
            <w:webHidden/>
          </w:rPr>
          <w:fldChar w:fldCharType="begin"/>
        </w:r>
        <w:r w:rsidR="00A928F3">
          <w:rPr>
            <w:noProof/>
            <w:webHidden/>
          </w:rPr>
          <w:instrText xml:space="preserve"> PAGEREF _Toc51968583 \h </w:instrText>
        </w:r>
        <w:r w:rsidR="00A928F3">
          <w:rPr>
            <w:noProof/>
            <w:webHidden/>
          </w:rPr>
        </w:r>
        <w:r w:rsidR="00A928F3">
          <w:rPr>
            <w:noProof/>
            <w:webHidden/>
          </w:rPr>
          <w:fldChar w:fldCharType="separate"/>
        </w:r>
        <w:r w:rsidR="00A928F3">
          <w:rPr>
            <w:noProof/>
            <w:webHidden/>
          </w:rPr>
          <w:t>19</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84" w:history="1">
        <w:r w:rsidR="00A928F3" w:rsidRPr="006A71D7">
          <w:rPr>
            <w:rStyle w:val="Hyperlink"/>
            <w:noProof/>
          </w:rPr>
          <w:t xml:space="preserve">2.4.1 Hiệu quả và sự cần thiết của việc ứng dụng </w:t>
        </w:r>
        <w:r w:rsidR="00A928F3" w:rsidRPr="006A71D7">
          <w:rPr>
            <w:rStyle w:val="Hyperlink"/>
            <w:noProof/>
            <w:lang w:val="vi-VN"/>
          </w:rPr>
          <w:t>Deep Neural Network(DNN)</w:t>
        </w:r>
        <w:r w:rsidR="00A928F3">
          <w:rPr>
            <w:noProof/>
            <w:webHidden/>
          </w:rPr>
          <w:tab/>
        </w:r>
        <w:r w:rsidR="00A928F3">
          <w:rPr>
            <w:noProof/>
            <w:webHidden/>
          </w:rPr>
          <w:fldChar w:fldCharType="begin"/>
        </w:r>
        <w:r w:rsidR="00A928F3">
          <w:rPr>
            <w:noProof/>
            <w:webHidden/>
          </w:rPr>
          <w:instrText xml:space="preserve"> PAGEREF _Toc51968584 \h </w:instrText>
        </w:r>
        <w:r w:rsidR="00A928F3">
          <w:rPr>
            <w:noProof/>
            <w:webHidden/>
          </w:rPr>
        </w:r>
        <w:r w:rsidR="00A928F3">
          <w:rPr>
            <w:noProof/>
            <w:webHidden/>
          </w:rPr>
          <w:fldChar w:fldCharType="separate"/>
        </w:r>
        <w:r w:rsidR="00A928F3">
          <w:rPr>
            <w:noProof/>
            <w:webHidden/>
          </w:rPr>
          <w:t>19</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85" w:history="1">
        <w:r w:rsidR="00A928F3" w:rsidRPr="006A71D7">
          <w:rPr>
            <w:rStyle w:val="Hyperlink"/>
            <w:noProof/>
          </w:rPr>
          <w:t xml:space="preserve">2.4.2 Ứng dụng của </w:t>
        </w:r>
        <w:r w:rsidR="00A928F3" w:rsidRPr="006A71D7">
          <w:rPr>
            <w:rStyle w:val="Hyperlink"/>
            <w:noProof/>
            <w:lang w:val="vi-VN"/>
          </w:rPr>
          <w:t>Deep Neural Network(DNN)</w:t>
        </w:r>
        <w:r w:rsidR="00A928F3" w:rsidRPr="006A71D7">
          <w:rPr>
            <w:rStyle w:val="Hyperlink"/>
            <w:noProof/>
          </w:rPr>
          <w:t xml:space="preserve"> trong nghiên cứu phân tích ảnh U não MRI</w:t>
        </w:r>
        <w:r w:rsidR="00A928F3">
          <w:rPr>
            <w:noProof/>
            <w:webHidden/>
          </w:rPr>
          <w:tab/>
        </w:r>
        <w:r w:rsidR="00A928F3">
          <w:rPr>
            <w:noProof/>
            <w:webHidden/>
          </w:rPr>
          <w:fldChar w:fldCharType="begin"/>
        </w:r>
        <w:r w:rsidR="00A928F3">
          <w:rPr>
            <w:noProof/>
            <w:webHidden/>
          </w:rPr>
          <w:instrText xml:space="preserve"> PAGEREF _Toc51968585 \h </w:instrText>
        </w:r>
        <w:r w:rsidR="00A928F3">
          <w:rPr>
            <w:noProof/>
            <w:webHidden/>
          </w:rPr>
        </w:r>
        <w:r w:rsidR="00A928F3">
          <w:rPr>
            <w:noProof/>
            <w:webHidden/>
          </w:rPr>
          <w:fldChar w:fldCharType="separate"/>
        </w:r>
        <w:r w:rsidR="00A928F3">
          <w:rPr>
            <w:noProof/>
            <w:webHidden/>
          </w:rPr>
          <w:t>19</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86" w:history="1">
        <w:r w:rsidR="00A928F3" w:rsidRPr="006A71D7">
          <w:rPr>
            <w:rStyle w:val="Hyperlink"/>
            <w:noProof/>
            <w:lang w:val="de-DE"/>
          </w:rPr>
          <w:t>2.5</w:t>
        </w:r>
        <w:r w:rsidR="00A928F3" w:rsidRPr="006A71D7">
          <w:rPr>
            <w:rStyle w:val="Hyperlink"/>
            <w:noProof/>
          </w:rPr>
          <w:t xml:space="preserve"> Bản quyền kết quả nghiên cứu</w:t>
        </w:r>
        <w:r w:rsidR="00A928F3">
          <w:rPr>
            <w:noProof/>
            <w:webHidden/>
          </w:rPr>
          <w:tab/>
        </w:r>
        <w:r w:rsidR="00A928F3">
          <w:rPr>
            <w:noProof/>
            <w:webHidden/>
          </w:rPr>
          <w:fldChar w:fldCharType="begin"/>
        </w:r>
        <w:r w:rsidR="00A928F3">
          <w:rPr>
            <w:noProof/>
            <w:webHidden/>
          </w:rPr>
          <w:instrText xml:space="preserve"> PAGEREF _Toc51968586 \h </w:instrText>
        </w:r>
        <w:r w:rsidR="00A928F3">
          <w:rPr>
            <w:noProof/>
            <w:webHidden/>
          </w:rPr>
        </w:r>
        <w:r w:rsidR="00A928F3">
          <w:rPr>
            <w:noProof/>
            <w:webHidden/>
          </w:rPr>
          <w:fldChar w:fldCharType="separate"/>
        </w:r>
        <w:r w:rsidR="00A928F3">
          <w:rPr>
            <w:noProof/>
            <w:webHidden/>
          </w:rPr>
          <w:t>20</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87" w:history="1">
        <w:r w:rsidR="00A928F3" w:rsidRPr="006A71D7">
          <w:rPr>
            <w:rStyle w:val="Hyperlink"/>
            <w:noProof/>
            <w:lang w:val="de-DE"/>
          </w:rPr>
          <w:t>2.6</w:t>
        </w:r>
        <w:r w:rsidR="00A928F3" w:rsidRPr="006A71D7">
          <w:rPr>
            <w:rStyle w:val="Hyperlink"/>
            <w:noProof/>
          </w:rPr>
          <w:t xml:space="preserve"> Kết luận chương</w:t>
        </w:r>
        <w:r w:rsidR="00A928F3">
          <w:rPr>
            <w:noProof/>
            <w:webHidden/>
          </w:rPr>
          <w:tab/>
        </w:r>
        <w:r w:rsidR="00A928F3">
          <w:rPr>
            <w:noProof/>
            <w:webHidden/>
          </w:rPr>
          <w:fldChar w:fldCharType="begin"/>
        </w:r>
        <w:r w:rsidR="00A928F3">
          <w:rPr>
            <w:noProof/>
            <w:webHidden/>
          </w:rPr>
          <w:instrText xml:space="preserve"> PAGEREF _Toc51968587 \h </w:instrText>
        </w:r>
        <w:r w:rsidR="00A928F3">
          <w:rPr>
            <w:noProof/>
            <w:webHidden/>
          </w:rPr>
        </w:r>
        <w:r w:rsidR="00A928F3">
          <w:rPr>
            <w:noProof/>
            <w:webHidden/>
          </w:rPr>
          <w:fldChar w:fldCharType="separate"/>
        </w:r>
        <w:r w:rsidR="00A928F3">
          <w:rPr>
            <w:noProof/>
            <w:webHidden/>
          </w:rPr>
          <w:t>21</w:t>
        </w:r>
        <w:r w:rsidR="00A928F3">
          <w:rPr>
            <w:noProof/>
            <w:webHidden/>
          </w:rPr>
          <w:fldChar w:fldCharType="end"/>
        </w:r>
      </w:hyperlink>
    </w:p>
    <w:p w:rsidR="00A928F3" w:rsidRDefault="00232BB1">
      <w:pPr>
        <w:pStyle w:val="TOC1"/>
        <w:rPr>
          <w:rFonts w:asciiTheme="minorHAnsi" w:eastAsiaTheme="minorEastAsia" w:hAnsiTheme="minorHAnsi" w:cstheme="minorBidi"/>
          <w:b w:val="0"/>
          <w:noProof/>
          <w:kern w:val="0"/>
          <w:sz w:val="22"/>
          <w:szCs w:val="22"/>
        </w:rPr>
      </w:pPr>
      <w:hyperlink w:anchor="_Toc51968588" w:history="1">
        <w:r w:rsidR="00A928F3" w:rsidRPr="006A71D7">
          <w:rPr>
            <w:rStyle w:val="Hyperlink"/>
            <w:noProof/>
          </w:rPr>
          <w:t xml:space="preserve">CHƯƠNG 3. XÂY DỰNG CHƯƠNG TRÌNH NGHIÊN CỨU VÀ PHÁT HIỆN U NÃO TỪ ẢNH MRI SỬ DỤNG </w:t>
        </w:r>
        <w:r w:rsidR="00A928F3" w:rsidRPr="006A71D7">
          <w:rPr>
            <w:rStyle w:val="Hyperlink"/>
            <w:noProof/>
            <w:lang w:val="vi-VN"/>
          </w:rPr>
          <w:t>DEEP NEURAL NETWORK</w:t>
        </w:r>
        <w:r w:rsidR="00A928F3">
          <w:rPr>
            <w:noProof/>
            <w:webHidden/>
          </w:rPr>
          <w:tab/>
        </w:r>
        <w:r w:rsidR="00A928F3">
          <w:rPr>
            <w:noProof/>
            <w:webHidden/>
          </w:rPr>
          <w:fldChar w:fldCharType="begin"/>
        </w:r>
        <w:r w:rsidR="00A928F3">
          <w:rPr>
            <w:noProof/>
            <w:webHidden/>
          </w:rPr>
          <w:instrText xml:space="preserve"> PAGEREF _Toc51968588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89" w:history="1">
        <w:r w:rsidR="00A928F3" w:rsidRPr="006A71D7">
          <w:rPr>
            <w:rStyle w:val="Hyperlink"/>
            <w:noProof/>
            <w:lang w:val="de-DE"/>
          </w:rPr>
          <w:t>3.1</w:t>
        </w:r>
        <w:r w:rsidR="00A928F3" w:rsidRPr="006A71D7">
          <w:rPr>
            <w:rStyle w:val="Hyperlink"/>
            <w:noProof/>
          </w:rPr>
          <w:t xml:space="preserve"> Đặt vấn đề và định hướng</w:t>
        </w:r>
        <w:r w:rsidR="00A928F3">
          <w:rPr>
            <w:noProof/>
            <w:webHidden/>
          </w:rPr>
          <w:tab/>
        </w:r>
        <w:r w:rsidR="00A928F3">
          <w:rPr>
            <w:noProof/>
            <w:webHidden/>
          </w:rPr>
          <w:fldChar w:fldCharType="begin"/>
        </w:r>
        <w:r w:rsidR="00A928F3">
          <w:rPr>
            <w:noProof/>
            <w:webHidden/>
          </w:rPr>
          <w:instrText xml:space="preserve"> PAGEREF _Toc51968589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90" w:history="1">
        <w:r w:rsidR="00A928F3" w:rsidRPr="006A71D7">
          <w:rPr>
            <w:rStyle w:val="Hyperlink"/>
            <w:noProof/>
          </w:rPr>
          <w:t>3.1.1 Đặt vấn đề</w:t>
        </w:r>
        <w:r w:rsidR="00A928F3">
          <w:rPr>
            <w:noProof/>
            <w:webHidden/>
          </w:rPr>
          <w:tab/>
        </w:r>
        <w:r w:rsidR="00A928F3">
          <w:rPr>
            <w:noProof/>
            <w:webHidden/>
          </w:rPr>
          <w:fldChar w:fldCharType="begin"/>
        </w:r>
        <w:r w:rsidR="00A928F3">
          <w:rPr>
            <w:noProof/>
            <w:webHidden/>
          </w:rPr>
          <w:instrText xml:space="preserve"> PAGEREF _Toc51968590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91" w:history="1">
        <w:r w:rsidR="00A928F3" w:rsidRPr="006A71D7">
          <w:rPr>
            <w:rStyle w:val="Hyperlink"/>
            <w:noProof/>
          </w:rPr>
          <w:t>3.1.2 Định hướng và xây dựng ứng dụng</w:t>
        </w:r>
        <w:r w:rsidR="00A928F3">
          <w:rPr>
            <w:noProof/>
            <w:webHidden/>
          </w:rPr>
          <w:tab/>
        </w:r>
        <w:r w:rsidR="00A928F3">
          <w:rPr>
            <w:noProof/>
            <w:webHidden/>
          </w:rPr>
          <w:fldChar w:fldCharType="begin"/>
        </w:r>
        <w:r w:rsidR="00A928F3">
          <w:rPr>
            <w:noProof/>
            <w:webHidden/>
          </w:rPr>
          <w:instrText xml:space="preserve"> PAGEREF _Toc51968591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92" w:history="1">
        <w:r w:rsidR="00A928F3" w:rsidRPr="006A71D7">
          <w:rPr>
            <w:rStyle w:val="Hyperlink"/>
            <w:noProof/>
            <w:lang w:val="de-DE"/>
          </w:rPr>
          <w:t>3.2</w:t>
        </w:r>
        <w:r w:rsidR="00A928F3" w:rsidRPr="006A71D7">
          <w:rPr>
            <w:rStyle w:val="Hyperlink"/>
            <w:noProof/>
          </w:rPr>
          <w:t xml:space="preserve"> Phân tích và thiết kế chương trình</w:t>
        </w:r>
        <w:r w:rsidR="00A928F3">
          <w:rPr>
            <w:noProof/>
            <w:webHidden/>
          </w:rPr>
          <w:tab/>
        </w:r>
        <w:r w:rsidR="00A928F3">
          <w:rPr>
            <w:noProof/>
            <w:webHidden/>
          </w:rPr>
          <w:fldChar w:fldCharType="begin"/>
        </w:r>
        <w:r w:rsidR="00A928F3">
          <w:rPr>
            <w:noProof/>
            <w:webHidden/>
          </w:rPr>
          <w:instrText xml:space="preserve"> PAGEREF _Toc51968592 \h </w:instrText>
        </w:r>
        <w:r w:rsidR="00A928F3">
          <w:rPr>
            <w:noProof/>
            <w:webHidden/>
          </w:rPr>
        </w:r>
        <w:r w:rsidR="00A928F3">
          <w:rPr>
            <w:noProof/>
            <w:webHidden/>
          </w:rPr>
          <w:fldChar w:fldCharType="separate"/>
        </w:r>
        <w:r w:rsidR="00A928F3">
          <w:rPr>
            <w:noProof/>
            <w:webHidden/>
          </w:rPr>
          <w:t>23</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93" w:history="1">
        <w:r w:rsidR="00A928F3" w:rsidRPr="006A71D7">
          <w:rPr>
            <w:rStyle w:val="Hyperlink"/>
            <w:noProof/>
          </w:rPr>
          <w:t>3.2.1 Mô hình hóa các yêu cầu</w:t>
        </w:r>
        <w:r w:rsidR="00A928F3">
          <w:rPr>
            <w:noProof/>
            <w:webHidden/>
          </w:rPr>
          <w:tab/>
        </w:r>
        <w:r w:rsidR="00A928F3">
          <w:rPr>
            <w:noProof/>
            <w:webHidden/>
          </w:rPr>
          <w:fldChar w:fldCharType="begin"/>
        </w:r>
        <w:r w:rsidR="00A928F3">
          <w:rPr>
            <w:noProof/>
            <w:webHidden/>
          </w:rPr>
          <w:instrText xml:space="preserve"> PAGEREF _Toc51968593 \h </w:instrText>
        </w:r>
        <w:r w:rsidR="00A928F3">
          <w:rPr>
            <w:noProof/>
            <w:webHidden/>
          </w:rPr>
        </w:r>
        <w:r w:rsidR="00A928F3">
          <w:rPr>
            <w:noProof/>
            <w:webHidden/>
          </w:rPr>
          <w:fldChar w:fldCharType="separate"/>
        </w:r>
        <w:r w:rsidR="00A928F3">
          <w:rPr>
            <w:noProof/>
            <w:webHidden/>
          </w:rPr>
          <w:t>23</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94" w:history="1">
        <w:r w:rsidR="00A928F3" w:rsidRPr="006A71D7">
          <w:rPr>
            <w:rStyle w:val="Hyperlink"/>
            <w:noProof/>
          </w:rPr>
          <w:t>3.2.2 Thiết kế kiến trúc chương trình – tổng quan chương trình</w:t>
        </w:r>
        <w:r w:rsidR="00A928F3">
          <w:rPr>
            <w:noProof/>
            <w:webHidden/>
          </w:rPr>
          <w:tab/>
        </w:r>
        <w:r w:rsidR="00A928F3">
          <w:rPr>
            <w:noProof/>
            <w:webHidden/>
          </w:rPr>
          <w:fldChar w:fldCharType="begin"/>
        </w:r>
        <w:r w:rsidR="00A928F3">
          <w:rPr>
            <w:noProof/>
            <w:webHidden/>
          </w:rPr>
          <w:instrText xml:space="preserve"> PAGEREF _Toc51968594 \h </w:instrText>
        </w:r>
        <w:r w:rsidR="00A928F3">
          <w:rPr>
            <w:noProof/>
            <w:webHidden/>
          </w:rPr>
        </w:r>
        <w:r w:rsidR="00A928F3">
          <w:rPr>
            <w:noProof/>
            <w:webHidden/>
          </w:rPr>
          <w:fldChar w:fldCharType="separate"/>
        </w:r>
        <w:r w:rsidR="00A928F3">
          <w:rPr>
            <w:noProof/>
            <w:webHidden/>
          </w:rPr>
          <w:t>27</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95" w:history="1">
        <w:r w:rsidR="00A928F3" w:rsidRPr="006A71D7">
          <w:rPr>
            <w:rStyle w:val="Hyperlink"/>
            <w:noProof/>
          </w:rPr>
          <w:t>3.2.3 Thiết kế chi tiết chương trình</w:t>
        </w:r>
        <w:r w:rsidR="00A928F3">
          <w:rPr>
            <w:noProof/>
            <w:webHidden/>
          </w:rPr>
          <w:tab/>
        </w:r>
        <w:r w:rsidR="00A928F3">
          <w:rPr>
            <w:noProof/>
            <w:webHidden/>
          </w:rPr>
          <w:fldChar w:fldCharType="begin"/>
        </w:r>
        <w:r w:rsidR="00A928F3">
          <w:rPr>
            <w:noProof/>
            <w:webHidden/>
          </w:rPr>
          <w:instrText xml:space="preserve"> PAGEREF _Toc51968595 \h </w:instrText>
        </w:r>
        <w:r w:rsidR="00A928F3">
          <w:rPr>
            <w:noProof/>
            <w:webHidden/>
          </w:rPr>
        </w:r>
        <w:r w:rsidR="00A928F3">
          <w:rPr>
            <w:noProof/>
            <w:webHidden/>
          </w:rPr>
          <w:fldChar w:fldCharType="separate"/>
        </w:r>
        <w:r w:rsidR="00A928F3">
          <w:rPr>
            <w:noProof/>
            <w:webHidden/>
          </w:rPr>
          <w:t>31</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596" w:history="1">
        <w:r w:rsidR="00A928F3" w:rsidRPr="006A71D7">
          <w:rPr>
            <w:rStyle w:val="Hyperlink"/>
            <w:noProof/>
            <w:lang w:val="de-DE"/>
          </w:rPr>
          <w:t>3.3</w:t>
        </w:r>
        <w:r w:rsidR="00A928F3" w:rsidRPr="006A71D7">
          <w:rPr>
            <w:rStyle w:val="Hyperlink"/>
            <w:noProof/>
          </w:rPr>
          <w:t xml:space="preserve"> Xây dựng ứng dụng và triển khai</w:t>
        </w:r>
        <w:r w:rsidR="00A928F3">
          <w:rPr>
            <w:noProof/>
            <w:webHidden/>
          </w:rPr>
          <w:tab/>
        </w:r>
        <w:r w:rsidR="00A928F3">
          <w:rPr>
            <w:noProof/>
            <w:webHidden/>
          </w:rPr>
          <w:fldChar w:fldCharType="begin"/>
        </w:r>
        <w:r w:rsidR="00A928F3">
          <w:rPr>
            <w:noProof/>
            <w:webHidden/>
          </w:rPr>
          <w:instrText xml:space="preserve"> PAGEREF _Toc51968596 \h </w:instrText>
        </w:r>
        <w:r w:rsidR="00A928F3">
          <w:rPr>
            <w:noProof/>
            <w:webHidden/>
          </w:rPr>
        </w:r>
        <w:r w:rsidR="00A928F3">
          <w:rPr>
            <w:noProof/>
            <w:webHidden/>
          </w:rPr>
          <w:fldChar w:fldCharType="separate"/>
        </w:r>
        <w:r w:rsidR="00A928F3">
          <w:rPr>
            <w:noProof/>
            <w:webHidden/>
          </w:rPr>
          <w:t>36</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97" w:history="1">
        <w:r w:rsidR="00A928F3" w:rsidRPr="006A71D7">
          <w:rPr>
            <w:rStyle w:val="Hyperlink"/>
            <w:noProof/>
          </w:rPr>
          <w:t>3.3.1 Thiết lập, cài đặt môi trượng</w:t>
        </w:r>
        <w:r w:rsidR="00A928F3">
          <w:rPr>
            <w:noProof/>
            <w:webHidden/>
          </w:rPr>
          <w:tab/>
        </w:r>
        <w:r w:rsidR="00A928F3">
          <w:rPr>
            <w:noProof/>
            <w:webHidden/>
          </w:rPr>
          <w:fldChar w:fldCharType="begin"/>
        </w:r>
        <w:r w:rsidR="00A928F3">
          <w:rPr>
            <w:noProof/>
            <w:webHidden/>
          </w:rPr>
          <w:instrText xml:space="preserve"> PAGEREF _Toc51968597 \h </w:instrText>
        </w:r>
        <w:r w:rsidR="00A928F3">
          <w:rPr>
            <w:noProof/>
            <w:webHidden/>
          </w:rPr>
        </w:r>
        <w:r w:rsidR="00A928F3">
          <w:rPr>
            <w:noProof/>
            <w:webHidden/>
          </w:rPr>
          <w:fldChar w:fldCharType="separate"/>
        </w:r>
        <w:r w:rsidR="00A928F3">
          <w:rPr>
            <w:noProof/>
            <w:webHidden/>
          </w:rPr>
          <w:t>36</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98" w:history="1">
        <w:r w:rsidR="00A928F3" w:rsidRPr="006A71D7">
          <w:rPr>
            <w:rStyle w:val="Hyperlink"/>
            <w:noProof/>
          </w:rPr>
          <w:t>3.3.2 Xây dựng các chức năng chung</w:t>
        </w:r>
        <w:r w:rsidR="00A928F3">
          <w:rPr>
            <w:noProof/>
            <w:webHidden/>
          </w:rPr>
          <w:tab/>
        </w:r>
        <w:r w:rsidR="00A928F3">
          <w:rPr>
            <w:noProof/>
            <w:webHidden/>
          </w:rPr>
          <w:fldChar w:fldCharType="begin"/>
        </w:r>
        <w:r w:rsidR="00A928F3">
          <w:rPr>
            <w:noProof/>
            <w:webHidden/>
          </w:rPr>
          <w:instrText xml:space="preserve"> PAGEREF _Toc51968598 \h </w:instrText>
        </w:r>
        <w:r w:rsidR="00A928F3">
          <w:rPr>
            <w:noProof/>
            <w:webHidden/>
          </w:rPr>
        </w:r>
        <w:r w:rsidR="00A928F3">
          <w:rPr>
            <w:noProof/>
            <w:webHidden/>
          </w:rPr>
          <w:fldChar w:fldCharType="separate"/>
        </w:r>
        <w:r w:rsidR="00A928F3">
          <w:rPr>
            <w:noProof/>
            <w:webHidden/>
          </w:rPr>
          <w:t>37</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599" w:history="1">
        <w:r w:rsidR="00A928F3" w:rsidRPr="006A71D7">
          <w:rPr>
            <w:rStyle w:val="Hyperlink"/>
            <w:noProof/>
          </w:rPr>
          <w:t>3.3.3 Xây dựng lớp AI-DNN</w:t>
        </w:r>
        <w:r w:rsidR="00A928F3">
          <w:rPr>
            <w:noProof/>
            <w:webHidden/>
          </w:rPr>
          <w:tab/>
        </w:r>
        <w:r w:rsidR="00A928F3">
          <w:rPr>
            <w:noProof/>
            <w:webHidden/>
          </w:rPr>
          <w:fldChar w:fldCharType="begin"/>
        </w:r>
        <w:r w:rsidR="00A928F3">
          <w:rPr>
            <w:noProof/>
            <w:webHidden/>
          </w:rPr>
          <w:instrText xml:space="preserve"> PAGEREF _Toc51968599 \h </w:instrText>
        </w:r>
        <w:r w:rsidR="00A928F3">
          <w:rPr>
            <w:noProof/>
            <w:webHidden/>
          </w:rPr>
        </w:r>
        <w:r w:rsidR="00A928F3">
          <w:rPr>
            <w:noProof/>
            <w:webHidden/>
          </w:rPr>
          <w:fldChar w:fldCharType="separate"/>
        </w:r>
        <w:r w:rsidR="00A928F3">
          <w:rPr>
            <w:noProof/>
            <w:webHidden/>
          </w:rPr>
          <w:t>39</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600" w:history="1">
        <w:r w:rsidR="00A928F3" w:rsidRPr="006A71D7">
          <w:rPr>
            <w:rStyle w:val="Hyperlink"/>
            <w:noProof/>
          </w:rPr>
          <w:t>3.3.4 Xây dựng lớp Analyzis-Display</w:t>
        </w:r>
        <w:r w:rsidR="00A928F3">
          <w:rPr>
            <w:noProof/>
            <w:webHidden/>
          </w:rPr>
          <w:tab/>
        </w:r>
        <w:r w:rsidR="00A928F3">
          <w:rPr>
            <w:noProof/>
            <w:webHidden/>
          </w:rPr>
          <w:fldChar w:fldCharType="begin"/>
        </w:r>
        <w:r w:rsidR="00A928F3">
          <w:rPr>
            <w:noProof/>
            <w:webHidden/>
          </w:rPr>
          <w:instrText xml:space="preserve"> PAGEREF _Toc51968600 \h </w:instrText>
        </w:r>
        <w:r w:rsidR="00A928F3">
          <w:rPr>
            <w:noProof/>
            <w:webHidden/>
          </w:rPr>
        </w:r>
        <w:r w:rsidR="00A928F3">
          <w:rPr>
            <w:noProof/>
            <w:webHidden/>
          </w:rPr>
          <w:fldChar w:fldCharType="separate"/>
        </w:r>
        <w:r w:rsidR="00A928F3">
          <w:rPr>
            <w:noProof/>
            <w:webHidden/>
          </w:rPr>
          <w:t>40</w:t>
        </w:r>
        <w:r w:rsidR="00A928F3">
          <w:rPr>
            <w:noProof/>
            <w:webHidden/>
          </w:rPr>
          <w:fldChar w:fldCharType="end"/>
        </w:r>
      </w:hyperlink>
    </w:p>
    <w:p w:rsidR="00A928F3" w:rsidRDefault="00232BB1">
      <w:pPr>
        <w:pStyle w:val="TOC3"/>
        <w:rPr>
          <w:rFonts w:asciiTheme="minorHAnsi" w:eastAsiaTheme="minorEastAsia" w:hAnsiTheme="minorHAnsi" w:cstheme="minorBidi"/>
          <w:noProof/>
          <w:kern w:val="0"/>
          <w:sz w:val="22"/>
          <w:szCs w:val="22"/>
        </w:rPr>
      </w:pPr>
      <w:hyperlink w:anchor="_Toc51968601" w:history="1">
        <w:r w:rsidR="00A928F3" w:rsidRPr="006A71D7">
          <w:rPr>
            <w:rStyle w:val="Hyperlink"/>
            <w:noProof/>
          </w:rPr>
          <w:t>3.3.5 Giao diện của chương trình</w:t>
        </w:r>
        <w:r w:rsidR="00A928F3">
          <w:rPr>
            <w:noProof/>
            <w:webHidden/>
          </w:rPr>
          <w:tab/>
        </w:r>
        <w:r w:rsidR="00A928F3">
          <w:rPr>
            <w:noProof/>
            <w:webHidden/>
          </w:rPr>
          <w:fldChar w:fldCharType="begin"/>
        </w:r>
        <w:r w:rsidR="00A928F3">
          <w:rPr>
            <w:noProof/>
            <w:webHidden/>
          </w:rPr>
          <w:instrText xml:space="preserve"> PAGEREF _Toc51968601 \h </w:instrText>
        </w:r>
        <w:r w:rsidR="00A928F3">
          <w:rPr>
            <w:noProof/>
            <w:webHidden/>
          </w:rPr>
        </w:r>
        <w:r w:rsidR="00A928F3">
          <w:rPr>
            <w:noProof/>
            <w:webHidden/>
          </w:rPr>
          <w:fldChar w:fldCharType="separate"/>
        </w:r>
        <w:r w:rsidR="00A928F3">
          <w:rPr>
            <w:noProof/>
            <w:webHidden/>
          </w:rPr>
          <w:t>42</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602" w:history="1">
        <w:r w:rsidR="00A928F3" w:rsidRPr="006A71D7">
          <w:rPr>
            <w:rStyle w:val="Hyperlink"/>
            <w:noProof/>
            <w:lang w:val="de-DE"/>
          </w:rPr>
          <w:t>3.4</w:t>
        </w:r>
        <w:r w:rsidR="00A928F3" w:rsidRPr="006A71D7">
          <w:rPr>
            <w:rStyle w:val="Hyperlink"/>
            <w:noProof/>
          </w:rPr>
          <w:t xml:space="preserve"> Kết quả đạt được</w:t>
        </w:r>
        <w:r w:rsidR="00A928F3">
          <w:rPr>
            <w:noProof/>
            <w:webHidden/>
          </w:rPr>
          <w:tab/>
        </w:r>
        <w:r w:rsidR="00A928F3">
          <w:rPr>
            <w:noProof/>
            <w:webHidden/>
          </w:rPr>
          <w:fldChar w:fldCharType="begin"/>
        </w:r>
        <w:r w:rsidR="00A928F3">
          <w:rPr>
            <w:noProof/>
            <w:webHidden/>
          </w:rPr>
          <w:instrText xml:space="preserve"> PAGEREF _Toc51968602 \h </w:instrText>
        </w:r>
        <w:r w:rsidR="00A928F3">
          <w:rPr>
            <w:noProof/>
            <w:webHidden/>
          </w:rPr>
        </w:r>
        <w:r w:rsidR="00A928F3">
          <w:rPr>
            <w:noProof/>
            <w:webHidden/>
          </w:rPr>
          <w:fldChar w:fldCharType="separate"/>
        </w:r>
        <w:r w:rsidR="00A928F3">
          <w:rPr>
            <w:noProof/>
            <w:webHidden/>
          </w:rPr>
          <w:t>46</w:t>
        </w:r>
        <w:r w:rsidR="00A928F3">
          <w:rPr>
            <w:noProof/>
            <w:webHidden/>
          </w:rPr>
          <w:fldChar w:fldCharType="end"/>
        </w:r>
      </w:hyperlink>
    </w:p>
    <w:p w:rsidR="00A928F3" w:rsidRDefault="00232BB1">
      <w:pPr>
        <w:pStyle w:val="TOC2"/>
        <w:tabs>
          <w:tab w:val="right" w:leader="dot" w:pos="8551"/>
        </w:tabs>
        <w:rPr>
          <w:rFonts w:asciiTheme="minorHAnsi" w:eastAsiaTheme="minorEastAsia" w:hAnsiTheme="minorHAnsi" w:cstheme="minorBidi"/>
          <w:b w:val="0"/>
          <w:noProof/>
          <w:kern w:val="0"/>
          <w:sz w:val="22"/>
          <w:szCs w:val="22"/>
        </w:rPr>
      </w:pPr>
      <w:hyperlink w:anchor="_Toc51968603" w:history="1">
        <w:r w:rsidR="00A928F3" w:rsidRPr="006A71D7">
          <w:rPr>
            <w:rStyle w:val="Hyperlink"/>
            <w:noProof/>
            <w:lang w:val="de-DE"/>
          </w:rPr>
          <w:t>3.5</w:t>
        </w:r>
        <w:r w:rsidR="00A928F3" w:rsidRPr="006A71D7">
          <w:rPr>
            <w:rStyle w:val="Hyperlink"/>
            <w:noProof/>
          </w:rPr>
          <w:t xml:space="preserve"> Kết luận chương</w:t>
        </w:r>
        <w:r w:rsidR="00A928F3">
          <w:rPr>
            <w:noProof/>
            <w:webHidden/>
          </w:rPr>
          <w:tab/>
        </w:r>
        <w:r w:rsidR="00A928F3">
          <w:rPr>
            <w:noProof/>
            <w:webHidden/>
          </w:rPr>
          <w:fldChar w:fldCharType="begin"/>
        </w:r>
        <w:r w:rsidR="00A928F3">
          <w:rPr>
            <w:noProof/>
            <w:webHidden/>
          </w:rPr>
          <w:instrText xml:space="preserve"> PAGEREF _Toc51968603 \h </w:instrText>
        </w:r>
        <w:r w:rsidR="00A928F3">
          <w:rPr>
            <w:noProof/>
            <w:webHidden/>
          </w:rPr>
        </w:r>
        <w:r w:rsidR="00A928F3">
          <w:rPr>
            <w:noProof/>
            <w:webHidden/>
          </w:rPr>
          <w:fldChar w:fldCharType="separate"/>
        </w:r>
        <w:r w:rsidR="00A928F3">
          <w:rPr>
            <w:noProof/>
            <w:webHidden/>
          </w:rPr>
          <w:t>47</w:t>
        </w:r>
        <w:r w:rsidR="00A928F3">
          <w:rPr>
            <w:noProof/>
            <w:webHidden/>
          </w:rPr>
          <w:fldChar w:fldCharType="end"/>
        </w:r>
      </w:hyperlink>
    </w:p>
    <w:p w:rsidR="00A928F3" w:rsidRDefault="00232BB1">
      <w:pPr>
        <w:pStyle w:val="TOC1"/>
        <w:rPr>
          <w:rFonts w:asciiTheme="minorHAnsi" w:eastAsiaTheme="minorEastAsia" w:hAnsiTheme="minorHAnsi" w:cstheme="minorBidi"/>
          <w:b w:val="0"/>
          <w:noProof/>
          <w:kern w:val="0"/>
          <w:sz w:val="22"/>
          <w:szCs w:val="22"/>
        </w:rPr>
      </w:pPr>
      <w:hyperlink w:anchor="_Toc51968604" w:history="1">
        <w:r w:rsidR="00A928F3" w:rsidRPr="006A71D7">
          <w:rPr>
            <w:rStyle w:val="Hyperlink"/>
            <w:noProof/>
          </w:rPr>
          <w:t>KẾT LUẬN</w:t>
        </w:r>
        <w:r w:rsidR="00A928F3">
          <w:rPr>
            <w:noProof/>
            <w:webHidden/>
          </w:rPr>
          <w:tab/>
        </w:r>
        <w:r w:rsidR="00A928F3">
          <w:rPr>
            <w:noProof/>
            <w:webHidden/>
          </w:rPr>
          <w:fldChar w:fldCharType="begin"/>
        </w:r>
        <w:r w:rsidR="00A928F3">
          <w:rPr>
            <w:noProof/>
            <w:webHidden/>
          </w:rPr>
          <w:instrText xml:space="preserve"> PAGEREF _Toc51968604 \h </w:instrText>
        </w:r>
        <w:r w:rsidR="00A928F3">
          <w:rPr>
            <w:noProof/>
            <w:webHidden/>
          </w:rPr>
        </w:r>
        <w:r w:rsidR="00A928F3">
          <w:rPr>
            <w:noProof/>
            <w:webHidden/>
          </w:rPr>
          <w:fldChar w:fldCharType="separate"/>
        </w:r>
        <w:r w:rsidR="00A928F3">
          <w:rPr>
            <w:noProof/>
            <w:webHidden/>
          </w:rPr>
          <w:t>48</w:t>
        </w:r>
        <w:r w:rsidR="00A928F3">
          <w:rPr>
            <w:noProof/>
            <w:webHidden/>
          </w:rPr>
          <w:fldChar w:fldCharType="end"/>
        </w:r>
      </w:hyperlink>
    </w:p>
    <w:p w:rsidR="00A928F3" w:rsidRDefault="00232BB1">
      <w:pPr>
        <w:pStyle w:val="TOC1"/>
        <w:rPr>
          <w:rFonts w:asciiTheme="minorHAnsi" w:eastAsiaTheme="minorEastAsia" w:hAnsiTheme="minorHAnsi" w:cstheme="minorBidi"/>
          <w:b w:val="0"/>
          <w:noProof/>
          <w:kern w:val="0"/>
          <w:sz w:val="22"/>
          <w:szCs w:val="22"/>
        </w:rPr>
      </w:pPr>
      <w:hyperlink w:anchor="_Toc51968605" w:history="1">
        <w:r w:rsidR="00A928F3" w:rsidRPr="006A71D7">
          <w:rPr>
            <w:rStyle w:val="Hyperlink"/>
            <w:noProof/>
          </w:rPr>
          <w:t>TÀI LIỆU THAM KHẢO</w:t>
        </w:r>
        <w:r w:rsidR="00A928F3">
          <w:rPr>
            <w:noProof/>
            <w:webHidden/>
          </w:rPr>
          <w:tab/>
        </w:r>
        <w:r w:rsidR="00A928F3">
          <w:rPr>
            <w:noProof/>
            <w:webHidden/>
          </w:rPr>
          <w:fldChar w:fldCharType="begin"/>
        </w:r>
        <w:r w:rsidR="00A928F3">
          <w:rPr>
            <w:noProof/>
            <w:webHidden/>
          </w:rPr>
          <w:instrText xml:space="preserve"> PAGEREF _Toc51968605 \h </w:instrText>
        </w:r>
        <w:r w:rsidR="00A928F3">
          <w:rPr>
            <w:noProof/>
            <w:webHidden/>
          </w:rPr>
        </w:r>
        <w:r w:rsidR="00A928F3">
          <w:rPr>
            <w:noProof/>
            <w:webHidden/>
          </w:rPr>
          <w:fldChar w:fldCharType="separate"/>
        </w:r>
        <w:r w:rsidR="00A928F3">
          <w:rPr>
            <w:noProof/>
            <w:webHidden/>
          </w:rPr>
          <w:t>50</w:t>
        </w:r>
        <w:r w:rsidR="00A928F3">
          <w:rPr>
            <w:noProof/>
            <w:webHidden/>
          </w:rPr>
          <w:fldChar w:fldCharType="end"/>
        </w:r>
      </w:hyperlink>
    </w:p>
    <w:p w:rsidR="00B836A5" w:rsidRDefault="0000362E"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rPr>
          <w:b/>
          <w:sz w:val="24"/>
        </w:rPr>
        <w:fldChar w:fldCharType="end"/>
      </w:r>
    </w:p>
    <w:p w:rsidR="001911EF" w:rsidRPr="006E6B86" w:rsidRDefault="001911EF" w:rsidP="001911EF">
      <w:pPr>
        <w:spacing w:before="0" w:after="600"/>
        <w:jc w:val="center"/>
        <w:rPr>
          <w:b/>
          <w:sz w:val="32"/>
          <w:szCs w:val="32"/>
          <w:lang w:val="de-DE"/>
        </w:rPr>
      </w:pPr>
      <w:r w:rsidRPr="006E6B86">
        <w:rPr>
          <w:b/>
          <w:sz w:val="32"/>
          <w:szCs w:val="32"/>
          <w:lang w:val="de-DE"/>
        </w:rPr>
        <w:lastRenderedPageBreak/>
        <w:t>LỜI CAM ĐOAN</w:t>
      </w:r>
    </w:p>
    <w:p w:rsidR="001911EF" w:rsidRPr="006E6B86" w:rsidRDefault="001911EF" w:rsidP="001911EF">
      <w:pPr>
        <w:spacing w:before="0"/>
        <w:ind w:firstLine="360"/>
        <w:rPr>
          <w:lang w:val="de-DE"/>
        </w:rPr>
      </w:pPr>
      <w:r w:rsidRPr="006E6B86">
        <w:rPr>
          <w:lang w:val="de-DE"/>
        </w:rPr>
        <w:t xml:space="preserve">Em xin cam đoan đây là công trình nghiên cứu của riêng mình dưới sự hướng dẫn của TS. </w:t>
      </w:r>
      <w:r>
        <w:rPr>
          <w:lang w:val="de-DE"/>
        </w:rPr>
        <w:t>Hán Trọng Thanh</w:t>
      </w:r>
      <w:r w:rsidRPr="006E6B86">
        <w:rPr>
          <w:lang w:val="de-DE"/>
        </w:rPr>
        <w:t>. Các kết quả có trong báo cáo là hoàn toàn trung thực. Thông tin trích dẫn được chỉ ra rõ ràng và được phép công bố.</w:t>
      </w:r>
    </w:p>
    <w:p w:rsidR="001911EF" w:rsidRPr="006E6B86" w:rsidRDefault="001911EF" w:rsidP="001911EF">
      <w:pPr>
        <w:spacing w:before="0"/>
        <w:ind w:firstLine="360"/>
        <w:rPr>
          <w:lang w:val="de-DE"/>
        </w:rPr>
      </w:pPr>
      <w:r w:rsidRPr="006E6B86">
        <w:rPr>
          <w:lang w:val="de-DE"/>
        </w:rPr>
        <w:t>Em xin chịu trách nhiệm về nghiên cứu của mình.</w:t>
      </w:r>
    </w:p>
    <w:p w:rsidR="001911EF" w:rsidRPr="006E6B86" w:rsidRDefault="001911EF" w:rsidP="001911EF">
      <w:pPr>
        <w:rPr>
          <w:lang w:val="de-DE"/>
        </w:rPr>
      </w:pPr>
    </w:p>
    <w:p w:rsidR="001911EF" w:rsidRPr="006E6B86" w:rsidRDefault="001911EF" w:rsidP="001911EF">
      <w:pPr>
        <w:ind w:right="571"/>
        <w:jc w:val="right"/>
        <w:rPr>
          <w:lang w:val="de-DE"/>
        </w:rPr>
      </w:pPr>
      <w:r w:rsidRPr="006E6B86">
        <w:rPr>
          <w:lang w:val="de-DE"/>
        </w:rPr>
        <w:t>Sinh viên</w:t>
      </w:r>
    </w:p>
    <w:p w:rsidR="0000362E" w:rsidRDefault="001911EF" w:rsidP="001911EF">
      <w:pPr>
        <w:ind w:left="5760" w:firstLine="720"/>
      </w:pPr>
      <w:r w:rsidRPr="006E6B86">
        <w:rPr>
          <w:b/>
          <w:lang w:val="de-DE"/>
        </w:rPr>
        <w:t>Bùi Xuân Trường</w:t>
      </w:r>
    </w:p>
    <w:p w:rsidR="0000362E" w:rsidRPr="0000362E" w:rsidRDefault="0000362E" w:rsidP="0000362E">
      <w:pPr>
        <w:pStyle w:val="Picture"/>
      </w:pPr>
      <w:r>
        <w:br w:type="page"/>
      </w:r>
    </w:p>
    <w:p w:rsidR="00E7754F" w:rsidRDefault="00E7754F" w:rsidP="00180B97">
      <w:pPr>
        <w:pStyle w:val="Heading1"/>
        <w:numPr>
          <w:ilvl w:val="0"/>
          <w:numId w:val="0"/>
        </w:numPr>
      </w:pPr>
      <w:bookmarkStart w:id="5" w:name="_Toc51968559"/>
      <w:r>
        <w:lastRenderedPageBreak/>
        <w:t>DANH MỤC KÝ HIỆU VÀ CHỮ VIẾT TẮT</w:t>
      </w:r>
      <w:bookmarkEnd w:id="5"/>
    </w:p>
    <w:tbl>
      <w:tblPr>
        <w:tblStyle w:val="TableGrid"/>
        <w:tblW w:w="0" w:type="auto"/>
        <w:tblLook w:val="04A0" w:firstRow="1" w:lastRow="0" w:firstColumn="1" w:lastColumn="0" w:noHBand="0" w:noVBand="1"/>
      </w:tblPr>
      <w:tblGrid>
        <w:gridCol w:w="1275"/>
        <w:gridCol w:w="2254"/>
        <w:gridCol w:w="4932"/>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Pr="00BD0632" w:rsidRDefault="00BD0632" w:rsidP="00EA4B55">
            <w:pPr>
              <w:rPr>
                <w:rFonts w:cs="Times New Roman"/>
                <w:sz w:val="24"/>
              </w:rPr>
            </w:pPr>
            <w:r w:rsidRPr="00BD0632">
              <w:rPr>
                <w:rFonts w:cs="Times New Roman"/>
                <w:sz w:val="24"/>
              </w:rPr>
              <w:t>DNN</w:t>
            </w:r>
          </w:p>
        </w:tc>
        <w:tc>
          <w:tcPr>
            <w:tcW w:w="5336" w:type="dxa"/>
          </w:tcPr>
          <w:p w:rsidR="00E421E4" w:rsidRPr="00BD0632" w:rsidRDefault="00BD0632" w:rsidP="00EA4B55">
            <w:pPr>
              <w:rPr>
                <w:rFonts w:cs="Times New Roman"/>
                <w:sz w:val="24"/>
              </w:rPr>
            </w:pPr>
            <w:r w:rsidRPr="00BD0632">
              <w:rPr>
                <w:rFonts w:cs="Times New Roman"/>
                <w:bCs/>
                <w:iCs/>
                <w:color w:val="000000" w:themeColor="text1"/>
                <w:shd w:val="clear" w:color="auto" w:fill="FFFFFF"/>
              </w:rPr>
              <w:t>Deep Neural Network</w:t>
            </w: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Pr="00BD0632" w:rsidRDefault="00BD0632" w:rsidP="00EA4B55">
            <w:pPr>
              <w:rPr>
                <w:rFonts w:cs="Times New Roman"/>
                <w:szCs w:val="26"/>
              </w:rPr>
            </w:pPr>
            <w:r w:rsidRPr="00BD0632">
              <w:rPr>
                <w:rFonts w:cs="Times New Roman"/>
                <w:szCs w:val="26"/>
              </w:rPr>
              <w:t>MRI</w:t>
            </w:r>
          </w:p>
        </w:tc>
        <w:tc>
          <w:tcPr>
            <w:tcW w:w="5336" w:type="dxa"/>
          </w:tcPr>
          <w:p w:rsidR="00E421E4" w:rsidRPr="00BD0632" w:rsidRDefault="00BD0632" w:rsidP="00EA4B55">
            <w:pPr>
              <w:rPr>
                <w:rFonts w:cs="Times New Roman"/>
                <w:szCs w:val="26"/>
              </w:rPr>
            </w:pPr>
            <w:r w:rsidRPr="00BD0632">
              <w:rPr>
                <w:rStyle w:val="Emphasis"/>
                <w:rFonts w:cs="Times New Roman"/>
                <w:bCs/>
                <w:i w:val="0"/>
                <w:iCs w:val="0"/>
                <w:color w:val="000000" w:themeColor="text1"/>
                <w:szCs w:val="26"/>
                <w:shd w:val="clear" w:color="auto" w:fill="FFFFFF"/>
              </w:rPr>
              <w:t>Magnetic resonance imaging</w:t>
            </w:r>
          </w:p>
        </w:tc>
      </w:tr>
      <w:tr w:rsidR="00E421E4" w:rsidTr="00EA4B55">
        <w:tc>
          <w:tcPr>
            <w:tcW w:w="1345" w:type="dxa"/>
          </w:tcPr>
          <w:p w:rsidR="00E421E4" w:rsidRDefault="00E421E4" w:rsidP="00EA4B55">
            <w:pPr>
              <w:rPr>
                <w:rFonts w:cs="Times New Roman"/>
                <w:sz w:val="24"/>
              </w:rPr>
            </w:pP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6" w:name="_Toc51968560"/>
      <w:r>
        <w:lastRenderedPageBreak/>
        <w:t>DANH MỤC HÌNH VẼ</w:t>
      </w:r>
      <w:bookmarkEnd w:id="6"/>
    </w:p>
    <w:p w:rsidR="00EA3E6C" w:rsidRDefault="008A3C93" w:rsidP="00EA3E6C">
      <w:pPr>
        <w:pStyle w:val="TableofFigures"/>
        <w:ind w:left="360" w:firstLine="0"/>
        <w:jc w:val="both"/>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w:anchor="_Toc52037738" w:history="1">
        <w:r w:rsidR="00EA3E6C" w:rsidRPr="009273FA">
          <w:rPr>
            <w:rStyle w:val="Hyperlink"/>
          </w:rPr>
          <w:t>Hình 1.1: Tổng hợp các lĩnh vực góp phần xây dựng một chương trình AI</w:t>
        </w:r>
        <w:r w:rsidR="00EA3E6C">
          <w:rPr>
            <w:webHidden/>
          </w:rPr>
          <w:tab/>
        </w:r>
        <w:r w:rsidR="00EA3E6C">
          <w:rPr>
            <w:webHidden/>
          </w:rPr>
          <w:fldChar w:fldCharType="begin"/>
        </w:r>
        <w:r w:rsidR="00EA3E6C">
          <w:rPr>
            <w:webHidden/>
          </w:rPr>
          <w:instrText xml:space="preserve"> PAGEREF _Toc52037738 \h </w:instrText>
        </w:r>
        <w:r w:rsidR="00EA3E6C">
          <w:rPr>
            <w:webHidden/>
          </w:rPr>
        </w:r>
        <w:r w:rsidR="00EA3E6C">
          <w:rPr>
            <w:webHidden/>
          </w:rPr>
          <w:fldChar w:fldCharType="separate"/>
        </w:r>
        <w:r w:rsidR="00EA3E6C">
          <w:rPr>
            <w:webHidden/>
          </w:rPr>
          <w:t>2</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39" w:history="1">
        <w:r w:rsidR="00EA3E6C" w:rsidRPr="009273FA">
          <w:rPr>
            <w:rStyle w:val="Hyperlink"/>
            <w:lang w:val="de-DE"/>
          </w:rPr>
          <w:t>Hình 1.2: Các quá trình AI</w:t>
        </w:r>
        <w:r w:rsidR="00EA3E6C">
          <w:rPr>
            <w:webHidden/>
          </w:rPr>
          <w:tab/>
        </w:r>
        <w:r w:rsidR="00EA3E6C">
          <w:rPr>
            <w:webHidden/>
          </w:rPr>
          <w:fldChar w:fldCharType="begin"/>
        </w:r>
        <w:r w:rsidR="00EA3E6C">
          <w:rPr>
            <w:webHidden/>
          </w:rPr>
          <w:instrText xml:space="preserve"> PAGEREF _Toc52037739 \h </w:instrText>
        </w:r>
        <w:r w:rsidR="00EA3E6C">
          <w:rPr>
            <w:webHidden/>
          </w:rPr>
        </w:r>
        <w:r w:rsidR="00EA3E6C">
          <w:rPr>
            <w:webHidden/>
          </w:rPr>
          <w:fldChar w:fldCharType="separate"/>
        </w:r>
        <w:r w:rsidR="00EA3E6C">
          <w:rPr>
            <w:webHidden/>
          </w:rPr>
          <w:t>3</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40" w:history="1">
        <w:r w:rsidR="00EA3E6C" w:rsidRPr="009273FA">
          <w:rPr>
            <w:rStyle w:val="Hyperlink"/>
          </w:rPr>
          <w:t>Hình 1.3: Các lĩnh vực trong AI</w:t>
        </w:r>
        <w:r w:rsidR="00EA3E6C">
          <w:rPr>
            <w:webHidden/>
          </w:rPr>
          <w:tab/>
        </w:r>
        <w:r w:rsidR="00EA3E6C">
          <w:rPr>
            <w:webHidden/>
          </w:rPr>
          <w:fldChar w:fldCharType="begin"/>
        </w:r>
        <w:r w:rsidR="00EA3E6C">
          <w:rPr>
            <w:webHidden/>
          </w:rPr>
          <w:instrText xml:space="preserve"> PAGEREF _Toc52037740 \h </w:instrText>
        </w:r>
        <w:r w:rsidR="00EA3E6C">
          <w:rPr>
            <w:webHidden/>
          </w:rPr>
        </w:r>
        <w:r w:rsidR="00EA3E6C">
          <w:rPr>
            <w:webHidden/>
          </w:rPr>
          <w:fldChar w:fldCharType="separate"/>
        </w:r>
        <w:r w:rsidR="00EA3E6C">
          <w:rPr>
            <w:webHidden/>
          </w:rPr>
          <w:t>6</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41" w:history="1">
        <w:r w:rsidR="00EA3E6C" w:rsidRPr="009273FA">
          <w:rPr>
            <w:rStyle w:val="Hyperlink"/>
          </w:rPr>
          <w:t xml:space="preserve">Hình 1.4: Mô hình </w:t>
        </w:r>
        <w:r w:rsidR="00EA3E6C" w:rsidRPr="009273FA">
          <w:rPr>
            <w:rStyle w:val="Hyperlink"/>
            <w:rFonts w:cs="Times New Roman"/>
            <w:shd w:val="clear" w:color="auto" w:fill="FFFFFF"/>
          </w:rPr>
          <w:t>Neural</w:t>
        </w:r>
        <w:r w:rsidR="00EA3E6C">
          <w:rPr>
            <w:webHidden/>
          </w:rPr>
          <w:tab/>
        </w:r>
        <w:r w:rsidR="00EA3E6C">
          <w:rPr>
            <w:webHidden/>
          </w:rPr>
          <w:fldChar w:fldCharType="begin"/>
        </w:r>
        <w:r w:rsidR="00EA3E6C">
          <w:rPr>
            <w:webHidden/>
          </w:rPr>
          <w:instrText xml:space="preserve"> PAGEREF _Toc52037741 \h </w:instrText>
        </w:r>
        <w:r w:rsidR="00EA3E6C">
          <w:rPr>
            <w:webHidden/>
          </w:rPr>
        </w:r>
        <w:r w:rsidR="00EA3E6C">
          <w:rPr>
            <w:webHidden/>
          </w:rPr>
          <w:fldChar w:fldCharType="separate"/>
        </w:r>
        <w:r w:rsidR="00EA3E6C">
          <w:rPr>
            <w:webHidden/>
          </w:rPr>
          <w:t>9</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42" w:history="1">
        <w:r w:rsidR="00EA3E6C" w:rsidRPr="009273FA">
          <w:rPr>
            <w:rStyle w:val="Hyperlink"/>
          </w:rPr>
          <w:t xml:space="preserve">Hình 1.5: Mô hình </w:t>
        </w:r>
        <w:r w:rsidR="00EA3E6C" w:rsidRPr="009273FA">
          <w:rPr>
            <w:rStyle w:val="Hyperlink"/>
            <w:rFonts w:cs="Times New Roman"/>
            <w:iCs/>
            <w:shd w:val="clear" w:color="auto" w:fill="FFFFFF"/>
          </w:rPr>
          <w:t>Neural Network</w:t>
        </w:r>
        <w:r w:rsidR="00EA3E6C">
          <w:rPr>
            <w:webHidden/>
          </w:rPr>
          <w:tab/>
        </w:r>
        <w:r w:rsidR="00EA3E6C">
          <w:rPr>
            <w:webHidden/>
          </w:rPr>
          <w:fldChar w:fldCharType="begin"/>
        </w:r>
        <w:r w:rsidR="00EA3E6C">
          <w:rPr>
            <w:webHidden/>
          </w:rPr>
          <w:instrText xml:space="preserve"> PAGEREF _Toc52037742 \h </w:instrText>
        </w:r>
        <w:r w:rsidR="00EA3E6C">
          <w:rPr>
            <w:webHidden/>
          </w:rPr>
        </w:r>
        <w:r w:rsidR="00EA3E6C">
          <w:rPr>
            <w:webHidden/>
          </w:rPr>
          <w:fldChar w:fldCharType="separate"/>
        </w:r>
        <w:r w:rsidR="00EA3E6C">
          <w:rPr>
            <w:webHidden/>
          </w:rPr>
          <w:t>9</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43" w:history="1">
        <w:r w:rsidR="00EA3E6C" w:rsidRPr="009273FA">
          <w:rPr>
            <w:rStyle w:val="Hyperlink"/>
          </w:rPr>
          <w:t>Hình 1.6: Mô hình Deep Neural Network</w:t>
        </w:r>
        <w:r w:rsidR="00EA3E6C">
          <w:rPr>
            <w:webHidden/>
          </w:rPr>
          <w:tab/>
        </w:r>
        <w:r w:rsidR="00EA3E6C">
          <w:rPr>
            <w:webHidden/>
          </w:rPr>
          <w:fldChar w:fldCharType="begin"/>
        </w:r>
        <w:r w:rsidR="00EA3E6C">
          <w:rPr>
            <w:webHidden/>
          </w:rPr>
          <w:instrText xml:space="preserve"> PAGEREF _Toc52037743 \h </w:instrText>
        </w:r>
        <w:r w:rsidR="00EA3E6C">
          <w:rPr>
            <w:webHidden/>
          </w:rPr>
        </w:r>
        <w:r w:rsidR="00EA3E6C">
          <w:rPr>
            <w:webHidden/>
          </w:rPr>
          <w:fldChar w:fldCharType="separate"/>
        </w:r>
        <w:r w:rsidR="00EA3E6C">
          <w:rPr>
            <w:webHidden/>
          </w:rPr>
          <w:t>10</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44" w:history="1">
        <w:r w:rsidR="00EA3E6C" w:rsidRPr="009273FA">
          <w:rPr>
            <w:rStyle w:val="Hyperlink"/>
          </w:rPr>
          <w:t>Hinh 2.1: Mô hình Deep Neural Network</w:t>
        </w:r>
        <w:r w:rsidR="00EA3E6C">
          <w:rPr>
            <w:webHidden/>
          </w:rPr>
          <w:tab/>
        </w:r>
        <w:r w:rsidR="00EA3E6C">
          <w:rPr>
            <w:webHidden/>
          </w:rPr>
          <w:fldChar w:fldCharType="begin"/>
        </w:r>
        <w:r w:rsidR="00EA3E6C">
          <w:rPr>
            <w:webHidden/>
          </w:rPr>
          <w:instrText xml:space="preserve"> PAGEREF _Toc52037744 \h </w:instrText>
        </w:r>
        <w:r w:rsidR="00EA3E6C">
          <w:rPr>
            <w:webHidden/>
          </w:rPr>
        </w:r>
        <w:r w:rsidR="00EA3E6C">
          <w:rPr>
            <w:webHidden/>
          </w:rPr>
          <w:fldChar w:fldCharType="separate"/>
        </w:r>
        <w:r w:rsidR="00EA3E6C">
          <w:rPr>
            <w:webHidden/>
          </w:rPr>
          <w:t>15</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45" w:history="1">
        <w:r w:rsidR="00EA3E6C" w:rsidRPr="009273FA">
          <w:rPr>
            <w:rStyle w:val="Hyperlink"/>
          </w:rPr>
          <w:t>Hình 2.2: Convolutional Neural Network</w:t>
        </w:r>
        <w:r w:rsidR="00EA3E6C">
          <w:rPr>
            <w:webHidden/>
          </w:rPr>
          <w:tab/>
        </w:r>
        <w:r w:rsidR="00EA3E6C">
          <w:rPr>
            <w:webHidden/>
          </w:rPr>
          <w:fldChar w:fldCharType="begin"/>
        </w:r>
        <w:r w:rsidR="00EA3E6C">
          <w:rPr>
            <w:webHidden/>
          </w:rPr>
          <w:instrText xml:space="preserve"> PAGEREF _Toc52037745 \h </w:instrText>
        </w:r>
        <w:r w:rsidR="00EA3E6C">
          <w:rPr>
            <w:webHidden/>
          </w:rPr>
        </w:r>
        <w:r w:rsidR="00EA3E6C">
          <w:rPr>
            <w:webHidden/>
          </w:rPr>
          <w:fldChar w:fldCharType="separate"/>
        </w:r>
        <w:r w:rsidR="00EA3E6C">
          <w:rPr>
            <w:webHidden/>
          </w:rPr>
          <w:t>16</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46" w:history="1">
        <w:r w:rsidR="00EA3E6C" w:rsidRPr="009273FA">
          <w:rPr>
            <w:rStyle w:val="Hyperlink"/>
          </w:rPr>
          <w:t>Hình 2.3: Minh họa mô hình R-CNNs</w:t>
        </w:r>
        <w:r w:rsidR="00EA3E6C">
          <w:rPr>
            <w:webHidden/>
          </w:rPr>
          <w:tab/>
        </w:r>
        <w:r w:rsidR="00EA3E6C">
          <w:rPr>
            <w:webHidden/>
          </w:rPr>
          <w:fldChar w:fldCharType="begin"/>
        </w:r>
        <w:r w:rsidR="00EA3E6C">
          <w:rPr>
            <w:webHidden/>
          </w:rPr>
          <w:instrText xml:space="preserve"> PAGEREF _Toc52037746 \h </w:instrText>
        </w:r>
        <w:r w:rsidR="00EA3E6C">
          <w:rPr>
            <w:webHidden/>
          </w:rPr>
        </w:r>
        <w:r w:rsidR="00EA3E6C">
          <w:rPr>
            <w:webHidden/>
          </w:rPr>
          <w:fldChar w:fldCharType="separate"/>
        </w:r>
        <w:r w:rsidR="00EA3E6C">
          <w:rPr>
            <w:webHidden/>
          </w:rPr>
          <w:t>16</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47" w:history="1">
        <w:r w:rsidR="00EA3E6C" w:rsidRPr="009273FA">
          <w:rPr>
            <w:rStyle w:val="Hyperlink"/>
          </w:rPr>
          <w:t>Hình 2.4: Minh họa mô hình Fast R-CNN</w:t>
        </w:r>
        <w:r w:rsidR="00EA3E6C">
          <w:rPr>
            <w:webHidden/>
          </w:rPr>
          <w:tab/>
        </w:r>
        <w:r w:rsidR="00EA3E6C">
          <w:rPr>
            <w:webHidden/>
          </w:rPr>
          <w:fldChar w:fldCharType="begin"/>
        </w:r>
        <w:r w:rsidR="00EA3E6C">
          <w:rPr>
            <w:webHidden/>
          </w:rPr>
          <w:instrText xml:space="preserve"> PAGEREF _Toc52037747 \h </w:instrText>
        </w:r>
        <w:r w:rsidR="00EA3E6C">
          <w:rPr>
            <w:webHidden/>
          </w:rPr>
        </w:r>
        <w:r w:rsidR="00EA3E6C">
          <w:rPr>
            <w:webHidden/>
          </w:rPr>
          <w:fldChar w:fldCharType="separate"/>
        </w:r>
        <w:r w:rsidR="00EA3E6C">
          <w:rPr>
            <w:webHidden/>
          </w:rPr>
          <w:t>17</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48" w:history="1">
        <w:r w:rsidR="00EA3E6C" w:rsidRPr="009273FA">
          <w:rPr>
            <w:rStyle w:val="Hyperlink"/>
          </w:rPr>
          <w:t>Hình 2.5: Minh họa mô hình Faster R-CNN</w:t>
        </w:r>
        <w:r w:rsidR="00EA3E6C">
          <w:rPr>
            <w:webHidden/>
          </w:rPr>
          <w:tab/>
        </w:r>
        <w:r w:rsidR="00EA3E6C">
          <w:rPr>
            <w:webHidden/>
          </w:rPr>
          <w:fldChar w:fldCharType="begin"/>
        </w:r>
        <w:r w:rsidR="00EA3E6C">
          <w:rPr>
            <w:webHidden/>
          </w:rPr>
          <w:instrText xml:space="preserve"> PAGEREF _Toc52037748 \h </w:instrText>
        </w:r>
        <w:r w:rsidR="00EA3E6C">
          <w:rPr>
            <w:webHidden/>
          </w:rPr>
        </w:r>
        <w:r w:rsidR="00EA3E6C">
          <w:rPr>
            <w:webHidden/>
          </w:rPr>
          <w:fldChar w:fldCharType="separate"/>
        </w:r>
        <w:r w:rsidR="00EA3E6C">
          <w:rPr>
            <w:webHidden/>
          </w:rPr>
          <w:t>17</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49" w:history="1">
        <w:r w:rsidR="00EA3E6C" w:rsidRPr="009273FA">
          <w:rPr>
            <w:rStyle w:val="Hyperlink"/>
          </w:rPr>
          <w:t>Hình 2.6: Minh họa mô hình mask R-CNN</w:t>
        </w:r>
        <w:r w:rsidR="00EA3E6C">
          <w:rPr>
            <w:webHidden/>
          </w:rPr>
          <w:tab/>
        </w:r>
        <w:r w:rsidR="00EA3E6C">
          <w:rPr>
            <w:webHidden/>
          </w:rPr>
          <w:fldChar w:fldCharType="begin"/>
        </w:r>
        <w:r w:rsidR="00EA3E6C">
          <w:rPr>
            <w:webHidden/>
          </w:rPr>
          <w:instrText xml:space="preserve"> PAGEREF _Toc52037749 \h </w:instrText>
        </w:r>
        <w:r w:rsidR="00EA3E6C">
          <w:rPr>
            <w:webHidden/>
          </w:rPr>
        </w:r>
        <w:r w:rsidR="00EA3E6C">
          <w:rPr>
            <w:webHidden/>
          </w:rPr>
          <w:fldChar w:fldCharType="separate"/>
        </w:r>
        <w:r w:rsidR="00EA3E6C">
          <w:rPr>
            <w:webHidden/>
          </w:rPr>
          <w:t>17</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50" w:history="1">
        <w:r w:rsidR="00EA3E6C" w:rsidRPr="009273FA">
          <w:rPr>
            <w:rStyle w:val="Hyperlink"/>
          </w:rPr>
          <w:t>Hình 2.7: Mô hình YOLO và mình họa</w:t>
        </w:r>
        <w:r w:rsidR="00EA3E6C">
          <w:rPr>
            <w:webHidden/>
          </w:rPr>
          <w:tab/>
        </w:r>
        <w:r w:rsidR="00EA3E6C">
          <w:rPr>
            <w:webHidden/>
          </w:rPr>
          <w:fldChar w:fldCharType="begin"/>
        </w:r>
        <w:r w:rsidR="00EA3E6C">
          <w:rPr>
            <w:webHidden/>
          </w:rPr>
          <w:instrText xml:space="preserve"> PAGEREF _Toc52037750 \h </w:instrText>
        </w:r>
        <w:r w:rsidR="00EA3E6C">
          <w:rPr>
            <w:webHidden/>
          </w:rPr>
        </w:r>
        <w:r w:rsidR="00EA3E6C">
          <w:rPr>
            <w:webHidden/>
          </w:rPr>
          <w:fldChar w:fldCharType="separate"/>
        </w:r>
        <w:r w:rsidR="00EA3E6C">
          <w:rPr>
            <w:webHidden/>
          </w:rPr>
          <w:t>18</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51" w:history="1">
        <w:r w:rsidR="00EA3E6C" w:rsidRPr="009273FA">
          <w:rPr>
            <w:rStyle w:val="Hyperlink"/>
          </w:rPr>
          <w:t>Hình 3.1 : Sơ đồ use case của chương trình</w:t>
        </w:r>
        <w:r w:rsidR="00EA3E6C">
          <w:rPr>
            <w:webHidden/>
          </w:rPr>
          <w:tab/>
        </w:r>
        <w:r w:rsidR="00EA3E6C">
          <w:rPr>
            <w:webHidden/>
          </w:rPr>
          <w:fldChar w:fldCharType="begin"/>
        </w:r>
        <w:r w:rsidR="00EA3E6C">
          <w:rPr>
            <w:webHidden/>
          </w:rPr>
          <w:instrText xml:space="preserve"> PAGEREF _Toc52037751 \h </w:instrText>
        </w:r>
        <w:r w:rsidR="00EA3E6C">
          <w:rPr>
            <w:webHidden/>
          </w:rPr>
        </w:r>
        <w:r w:rsidR="00EA3E6C">
          <w:rPr>
            <w:webHidden/>
          </w:rPr>
          <w:fldChar w:fldCharType="separate"/>
        </w:r>
        <w:r w:rsidR="00EA3E6C">
          <w:rPr>
            <w:webHidden/>
          </w:rPr>
          <w:t>24</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52" w:history="1">
        <w:r w:rsidR="00EA3E6C" w:rsidRPr="009273FA">
          <w:rPr>
            <w:rStyle w:val="Hyperlink"/>
          </w:rPr>
          <w:t>Hình 3.2: Sơ đồ user case chi tiết của chương trình</w:t>
        </w:r>
        <w:r w:rsidR="00EA3E6C">
          <w:rPr>
            <w:webHidden/>
          </w:rPr>
          <w:tab/>
        </w:r>
        <w:r w:rsidR="00EA3E6C">
          <w:rPr>
            <w:webHidden/>
          </w:rPr>
          <w:fldChar w:fldCharType="begin"/>
        </w:r>
        <w:r w:rsidR="00EA3E6C">
          <w:rPr>
            <w:webHidden/>
          </w:rPr>
          <w:instrText xml:space="preserve"> PAGEREF _Toc52037752 \h </w:instrText>
        </w:r>
        <w:r w:rsidR="00EA3E6C">
          <w:rPr>
            <w:webHidden/>
          </w:rPr>
        </w:r>
        <w:r w:rsidR="00EA3E6C">
          <w:rPr>
            <w:webHidden/>
          </w:rPr>
          <w:fldChar w:fldCharType="separate"/>
        </w:r>
        <w:r w:rsidR="00EA3E6C">
          <w:rPr>
            <w:webHidden/>
          </w:rPr>
          <w:t>25</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53" w:history="1">
        <w:r w:rsidR="00EA3E6C" w:rsidRPr="009273FA">
          <w:rPr>
            <w:rStyle w:val="Hyperlink"/>
          </w:rPr>
          <w:t>Hình 3.3: Sơ đồ thiết kế tổng quan chương trình</w:t>
        </w:r>
        <w:r w:rsidR="00EA3E6C">
          <w:rPr>
            <w:webHidden/>
          </w:rPr>
          <w:tab/>
        </w:r>
        <w:r w:rsidR="00EA3E6C">
          <w:rPr>
            <w:webHidden/>
          </w:rPr>
          <w:fldChar w:fldCharType="begin"/>
        </w:r>
        <w:r w:rsidR="00EA3E6C">
          <w:rPr>
            <w:webHidden/>
          </w:rPr>
          <w:instrText xml:space="preserve"> PAGEREF _Toc52037753 \h </w:instrText>
        </w:r>
        <w:r w:rsidR="00EA3E6C">
          <w:rPr>
            <w:webHidden/>
          </w:rPr>
        </w:r>
        <w:r w:rsidR="00EA3E6C">
          <w:rPr>
            <w:webHidden/>
          </w:rPr>
          <w:fldChar w:fldCharType="separate"/>
        </w:r>
        <w:r w:rsidR="00EA3E6C">
          <w:rPr>
            <w:webHidden/>
          </w:rPr>
          <w:t>28</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54" w:history="1">
        <w:r w:rsidR="00EA3E6C" w:rsidRPr="009273FA">
          <w:rPr>
            <w:rStyle w:val="Hyperlink"/>
          </w:rPr>
          <w:t>Hình 3.4: Thiết kế lớp AI-DNN layer</w:t>
        </w:r>
        <w:r w:rsidR="00EA3E6C">
          <w:rPr>
            <w:webHidden/>
          </w:rPr>
          <w:tab/>
        </w:r>
        <w:r w:rsidR="00EA3E6C">
          <w:rPr>
            <w:webHidden/>
          </w:rPr>
          <w:fldChar w:fldCharType="begin"/>
        </w:r>
        <w:r w:rsidR="00EA3E6C">
          <w:rPr>
            <w:webHidden/>
          </w:rPr>
          <w:instrText xml:space="preserve"> PAGEREF _Toc52037754 \h </w:instrText>
        </w:r>
        <w:r w:rsidR="00EA3E6C">
          <w:rPr>
            <w:webHidden/>
          </w:rPr>
        </w:r>
        <w:r w:rsidR="00EA3E6C">
          <w:rPr>
            <w:webHidden/>
          </w:rPr>
          <w:fldChar w:fldCharType="separate"/>
        </w:r>
        <w:r w:rsidR="00EA3E6C">
          <w:rPr>
            <w:webHidden/>
          </w:rPr>
          <w:t>28</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55" w:history="1">
        <w:r w:rsidR="00EA3E6C" w:rsidRPr="009273FA">
          <w:rPr>
            <w:rStyle w:val="Hyperlink"/>
          </w:rPr>
          <w:t>Hình 3.5: Thiết kế lớp UserControl</w:t>
        </w:r>
        <w:r w:rsidR="00EA3E6C">
          <w:rPr>
            <w:webHidden/>
          </w:rPr>
          <w:tab/>
        </w:r>
        <w:r w:rsidR="00EA3E6C">
          <w:rPr>
            <w:webHidden/>
          </w:rPr>
          <w:fldChar w:fldCharType="begin"/>
        </w:r>
        <w:r w:rsidR="00EA3E6C">
          <w:rPr>
            <w:webHidden/>
          </w:rPr>
          <w:instrText xml:space="preserve"> PAGEREF _Toc52037755 \h </w:instrText>
        </w:r>
        <w:r w:rsidR="00EA3E6C">
          <w:rPr>
            <w:webHidden/>
          </w:rPr>
        </w:r>
        <w:r w:rsidR="00EA3E6C">
          <w:rPr>
            <w:webHidden/>
          </w:rPr>
          <w:fldChar w:fldCharType="separate"/>
        </w:r>
        <w:r w:rsidR="00EA3E6C">
          <w:rPr>
            <w:webHidden/>
          </w:rPr>
          <w:t>29</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56" w:history="1">
        <w:r w:rsidR="00EA3E6C" w:rsidRPr="009273FA">
          <w:rPr>
            <w:rStyle w:val="Hyperlink"/>
          </w:rPr>
          <w:t>Hình 3.6: Công thức tính độ chính xác</w:t>
        </w:r>
        <w:r w:rsidR="00EA3E6C">
          <w:rPr>
            <w:webHidden/>
          </w:rPr>
          <w:tab/>
        </w:r>
        <w:r w:rsidR="00EA3E6C">
          <w:rPr>
            <w:webHidden/>
          </w:rPr>
          <w:fldChar w:fldCharType="begin"/>
        </w:r>
        <w:r w:rsidR="00EA3E6C">
          <w:rPr>
            <w:webHidden/>
          </w:rPr>
          <w:instrText xml:space="preserve"> PAGEREF _Toc52037756 \h </w:instrText>
        </w:r>
        <w:r w:rsidR="00EA3E6C">
          <w:rPr>
            <w:webHidden/>
          </w:rPr>
        </w:r>
        <w:r w:rsidR="00EA3E6C">
          <w:rPr>
            <w:webHidden/>
          </w:rPr>
          <w:fldChar w:fldCharType="separate"/>
        </w:r>
        <w:r w:rsidR="00EA3E6C">
          <w:rPr>
            <w:webHidden/>
          </w:rPr>
          <w:t>30</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57" w:history="1">
        <w:r w:rsidR="00EA3E6C" w:rsidRPr="009273FA">
          <w:rPr>
            <w:rStyle w:val="Hyperlink"/>
          </w:rPr>
          <w:t xml:space="preserve">Hình 3.7: Biểu đồ tính </w:t>
        </w:r>
        <w:r w:rsidR="00EA3E6C" w:rsidRPr="009273FA">
          <w:rPr>
            <w:rStyle w:val="Hyperlink"/>
            <w:rFonts w:cs="Times New Roman"/>
            <w:iCs/>
            <w:shd w:val="clear" w:color="auto" w:fill="FFFFFF"/>
          </w:rPr>
          <w:t>Accuracy</w:t>
        </w:r>
        <w:r w:rsidR="00EA3E6C">
          <w:rPr>
            <w:webHidden/>
          </w:rPr>
          <w:tab/>
        </w:r>
        <w:r w:rsidR="00EA3E6C">
          <w:rPr>
            <w:webHidden/>
          </w:rPr>
          <w:fldChar w:fldCharType="begin"/>
        </w:r>
        <w:r w:rsidR="00EA3E6C">
          <w:rPr>
            <w:webHidden/>
          </w:rPr>
          <w:instrText xml:space="preserve"> PAGEREF _Toc52037757 \h </w:instrText>
        </w:r>
        <w:r w:rsidR="00EA3E6C">
          <w:rPr>
            <w:webHidden/>
          </w:rPr>
        </w:r>
        <w:r w:rsidR="00EA3E6C">
          <w:rPr>
            <w:webHidden/>
          </w:rPr>
          <w:fldChar w:fldCharType="separate"/>
        </w:r>
        <w:r w:rsidR="00EA3E6C">
          <w:rPr>
            <w:webHidden/>
          </w:rPr>
          <w:t>30</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58" w:history="1">
        <w:r w:rsidR="00EA3E6C" w:rsidRPr="009273FA">
          <w:rPr>
            <w:rStyle w:val="Hyperlink"/>
          </w:rPr>
          <w:t>Hình 3.8: Ví dụ về Biểu đồ mã trận nhầm lẫn</w:t>
        </w:r>
        <w:r w:rsidR="00EA3E6C">
          <w:rPr>
            <w:webHidden/>
          </w:rPr>
          <w:tab/>
        </w:r>
        <w:r w:rsidR="00EA3E6C">
          <w:rPr>
            <w:webHidden/>
          </w:rPr>
          <w:fldChar w:fldCharType="begin"/>
        </w:r>
        <w:r w:rsidR="00EA3E6C">
          <w:rPr>
            <w:webHidden/>
          </w:rPr>
          <w:instrText xml:space="preserve"> PAGEREF _Toc52037758 \h </w:instrText>
        </w:r>
        <w:r w:rsidR="00EA3E6C">
          <w:rPr>
            <w:webHidden/>
          </w:rPr>
        </w:r>
        <w:r w:rsidR="00EA3E6C">
          <w:rPr>
            <w:webHidden/>
          </w:rPr>
          <w:fldChar w:fldCharType="separate"/>
        </w:r>
        <w:r w:rsidR="00EA3E6C">
          <w:rPr>
            <w:webHidden/>
          </w:rPr>
          <w:t>31</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59" w:history="1">
        <w:r w:rsidR="00EA3E6C" w:rsidRPr="009273FA">
          <w:rPr>
            <w:rStyle w:val="Hyperlink"/>
          </w:rPr>
          <w:t>Hình 3.10: Hoạt động của lớp Analyzis-Display tính toán độ chính xác</w:t>
        </w:r>
        <w:r w:rsidR="00EA3E6C">
          <w:rPr>
            <w:webHidden/>
          </w:rPr>
          <w:tab/>
        </w:r>
        <w:r w:rsidR="00EA3E6C">
          <w:rPr>
            <w:webHidden/>
          </w:rPr>
          <w:fldChar w:fldCharType="begin"/>
        </w:r>
        <w:r w:rsidR="00EA3E6C">
          <w:rPr>
            <w:webHidden/>
          </w:rPr>
          <w:instrText xml:space="preserve"> PAGEREF _Toc52037759 \h </w:instrText>
        </w:r>
        <w:r w:rsidR="00EA3E6C">
          <w:rPr>
            <w:webHidden/>
          </w:rPr>
        </w:r>
        <w:r w:rsidR="00EA3E6C">
          <w:rPr>
            <w:webHidden/>
          </w:rPr>
          <w:fldChar w:fldCharType="separate"/>
        </w:r>
        <w:r w:rsidR="00EA3E6C">
          <w:rPr>
            <w:webHidden/>
          </w:rPr>
          <w:t>34</w:t>
        </w:r>
        <w:r w:rsidR="00EA3E6C">
          <w:rPr>
            <w:webHidden/>
          </w:rPr>
          <w:fldChar w:fldCharType="end"/>
        </w:r>
      </w:hyperlink>
    </w:p>
    <w:p w:rsidR="00EA3E6C" w:rsidRDefault="00232BB1" w:rsidP="00EA3E6C">
      <w:pPr>
        <w:pStyle w:val="TableofFigures"/>
        <w:ind w:left="360" w:firstLine="0"/>
        <w:jc w:val="both"/>
        <w:rPr>
          <w:rFonts w:asciiTheme="minorHAnsi" w:eastAsiaTheme="minorEastAsia" w:hAnsiTheme="minorHAnsi" w:cstheme="minorBidi"/>
          <w:b w:val="0"/>
          <w:bCs w:val="0"/>
          <w:kern w:val="0"/>
          <w:sz w:val="22"/>
          <w:szCs w:val="22"/>
        </w:rPr>
      </w:pPr>
      <w:hyperlink w:anchor="_Toc52037760" w:history="1">
        <w:r w:rsidR="00EA3E6C" w:rsidRPr="009273FA">
          <w:rPr>
            <w:rStyle w:val="Hyperlink"/>
          </w:rPr>
          <w:t>Hình 3.11: Hoạt động của lớp Analyzis-Display phân tích và phát hiện khối U</w:t>
        </w:r>
        <w:r w:rsidR="00EA3E6C">
          <w:rPr>
            <w:webHidden/>
          </w:rPr>
          <w:tab/>
        </w:r>
        <w:r w:rsidR="00EA3E6C">
          <w:rPr>
            <w:webHidden/>
          </w:rPr>
          <w:fldChar w:fldCharType="begin"/>
        </w:r>
        <w:r w:rsidR="00EA3E6C">
          <w:rPr>
            <w:webHidden/>
          </w:rPr>
          <w:instrText xml:space="preserve"> PAGEREF _Toc52037760 \h </w:instrText>
        </w:r>
        <w:r w:rsidR="00EA3E6C">
          <w:rPr>
            <w:webHidden/>
          </w:rPr>
        </w:r>
        <w:r w:rsidR="00EA3E6C">
          <w:rPr>
            <w:webHidden/>
          </w:rPr>
          <w:fldChar w:fldCharType="separate"/>
        </w:r>
        <w:r w:rsidR="00EA3E6C">
          <w:rPr>
            <w:webHidden/>
          </w:rPr>
          <w:t>35</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61" w:history="1">
        <w:r w:rsidR="00EA3E6C" w:rsidRPr="009273FA">
          <w:rPr>
            <w:rStyle w:val="Hyperlink"/>
          </w:rPr>
          <w:t>Hình 3.12: Hoạt động của lớp Analyzis-Display hiển thị</w:t>
        </w:r>
        <w:r w:rsidR="00EA3E6C">
          <w:rPr>
            <w:webHidden/>
          </w:rPr>
          <w:tab/>
        </w:r>
        <w:r w:rsidR="00EA3E6C">
          <w:rPr>
            <w:webHidden/>
          </w:rPr>
          <w:fldChar w:fldCharType="begin"/>
        </w:r>
        <w:r w:rsidR="00EA3E6C">
          <w:rPr>
            <w:webHidden/>
          </w:rPr>
          <w:instrText xml:space="preserve"> PAGEREF _Toc52037761 \h </w:instrText>
        </w:r>
        <w:r w:rsidR="00EA3E6C">
          <w:rPr>
            <w:webHidden/>
          </w:rPr>
        </w:r>
        <w:r w:rsidR="00EA3E6C">
          <w:rPr>
            <w:webHidden/>
          </w:rPr>
          <w:fldChar w:fldCharType="separate"/>
        </w:r>
        <w:r w:rsidR="00EA3E6C">
          <w:rPr>
            <w:webHidden/>
          </w:rPr>
          <w:t>35</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62" w:history="1">
        <w:r w:rsidR="00EA3E6C" w:rsidRPr="009273FA">
          <w:rPr>
            <w:rStyle w:val="Hyperlink"/>
          </w:rPr>
          <w:t>Hình 3.13: Giao diện và cấu trúc chương trình</w:t>
        </w:r>
        <w:r w:rsidR="00EA3E6C">
          <w:rPr>
            <w:webHidden/>
          </w:rPr>
          <w:tab/>
        </w:r>
        <w:r w:rsidR="00EA3E6C">
          <w:rPr>
            <w:webHidden/>
          </w:rPr>
          <w:fldChar w:fldCharType="begin"/>
        </w:r>
        <w:r w:rsidR="00EA3E6C">
          <w:rPr>
            <w:webHidden/>
          </w:rPr>
          <w:instrText xml:space="preserve"> PAGEREF _Toc52037762 \h </w:instrText>
        </w:r>
        <w:r w:rsidR="00EA3E6C">
          <w:rPr>
            <w:webHidden/>
          </w:rPr>
        </w:r>
        <w:r w:rsidR="00EA3E6C">
          <w:rPr>
            <w:webHidden/>
          </w:rPr>
          <w:fldChar w:fldCharType="separate"/>
        </w:r>
        <w:r w:rsidR="00EA3E6C">
          <w:rPr>
            <w:webHidden/>
          </w:rPr>
          <w:t>37</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63" w:history="1">
        <w:r w:rsidR="00EA3E6C" w:rsidRPr="009273FA">
          <w:rPr>
            <w:rStyle w:val="Hyperlink"/>
          </w:rPr>
          <w:t>Hình 3.14: Sơ đồ chức năng xử lý ảnh</w:t>
        </w:r>
        <w:r w:rsidR="00EA3E6C">
          <w:rPr>
            <w:webHidden/>
          </w:rPr>
          <w:tab/>
        </w:r>
        <w:r w:rsidR="00EA3E6C">
          <w:rPr>
            <w:webHidden/>
          </w:rPr>
          <w:fldChar w:fldCharType="begin"/>
        </w:r>
        <w:r w:rsidR="00EA3E6C">
          <w:rPr>
            <w:webHidden/>
          </w:rPr>
          <w:instrText xml:space="preserve"> PAGEREF _Toc52037763 \h </w:instrText>
        </w:r>
        <w:r w:rsidR="00EA3E6C">
          <w:rPr>
            <w:webHidden/>
          </w:rPr>
        </w:r>
        <w:r w:rsidR="00EA3E6C">
          <w:rPr>
            <w:webHidden/>
          </w:rPr>
          <w:fldChar w:fldCharType="separate"/>
        </w:r>
        <w:r w:rsidR="00EA3E6C">
          <w:rPr>
            <w:webHidden/>
          </w:rPr>
          <w:t>38</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64" w:history="1">
        <w:r w:rsidR="00EA3E6C" w:rsidRPr="009273FA">
          <w:rPr>
            <w:rStyle w:val="Hyperlink"/>
          </w:rPr>
          <w:t>Hình 3.15: Sơ đồ hoạt động khối AI-DNN</w:t>
        </w:r>
        <w:r w:rsidR="00EA3E6C">
          <w:rPr>
            <w:webHidden/>
          </w:rPr>
          <w:tab/>
        </w:r>
        <w:r w:rsidR="00EA3E6C">
          <w:rPr>
            <w:webHidden/>
          </w:rPr>
          <w:fldChar w:fldCharType="begin"/>
        </w:r>
        <w:r w:rsidR="00EA3E6C">
          <w:rPr>
            <w:webHidden/>
          </w:rPr>
          <w:instrText xml:space="preserve"> PAGEREF _Toc52037764 \h </w:instrText>
        </w:r>
        <w:r w:rsidR="00EA3E6C">
          <w:rPr>
            <w:webHidden/>
          </w:rPr>
        </w:r>
        <w:r w:rsidR="00EA3E6C">
          <w:rPr>
            <w:webHidden/>
          </w:rPr>
          <w:fldChar w:fldCharType="separate"/>
        </w:r>
        <w:r w:rsidR="00EA3E6C">
          <w:rPr>
            <w:webHidden/>
          </w:rPr>
          <w:t>39</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65" w:history="1">
        <w:r w:rsidR="00EA3E6C" w:rsidRPr="009273FA">
          <w:rPr>
            <w:rStyle w:val="Hyperlink"/>
          </w:rPr>
          <w:t>Hình 3.16: Save và load lại data model</w:t>
        </w:r>
        <w:r w:rsidR="00EA3E6C">
          <w:rPr>
            <w:webHidden/>
          </w:rPr>
          <w:tab/>
        </w:r>
        <w:r w:rsidR="00EA3E6C">
          <w:rPr>
            <w:webHidden/>
          </w:rPr>
          <w:fldChar w:fldCharType="begin"/>
        </w:r>
        <w:r w:rsidR="00EA3E6C">
          <w:rPr>
            <w:webHidden/>
          </w:rPr>
          <w:instrText xml:space="preserve"> PAGEREF _Toc52037765 \h </w:instrText>
        </w:r>
        <w:r w:rsidR="00EA3E6C">
          <w:rPr>
            <w:webHidden/>
          </w:rPr>
        </w:r>
        <w:r w:rsidR="00EA3E6C">
          <w:rPr>
            <w:webHidden/>
          </w:rPr>
          <w:fldChar w:fldCharType="separate"/>
        </w:r>
        <w:r w:rsidR="00EA3E6C">
          <w:rPr>
            <w:webHidden/>
          </w:rPr>
          <w:t>40</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66" w:history="1">
        <w:r w:rsidR="00EA3E6C" w:rsidRPr="009273FA">
          <w:rPr>
            <w:rStyle w:val="Hyperlink"/>
          </w:rPr>
          <w:t>Hình 3.17:  Analyzis-Display tính toán độ chính xác</w:t>
        </w:r>
        <w:r w:rsidR="00EA3E6C">
          <w:rPr>
            <w:webHidden/>
          </w:rPr>
          <w:tab/>
        </w:r>
        <w:r w:rsidR="00EA3E6C">
          <w:rPr>
            <w:webHidden/>
          </w:rPr>
          <w:fldChar w:fldCharType="begin"/>
        </w:r>
        <w:r w:rsidR="00EA3E6C">
          <w:rPr>
            <w:webHidden/>
          </w:rPr>
          <w:instrText xml:space="preserve"> PAGEREF _Toc52037766 \h </w:instrText>
        </w:r>
        <w:r w:rsidR="00EA3E6C">
          <w:rPr>
            <w:webHidden/>
          </w:rPr>
        </w:r>
        <w:r w:rsidR="00EA3E6C">
          <w:rPr>
            <w:webHidden/>
          </w:rPr>
          <w:fldChar w:fldCharType="separate"/>
        </w:r>
        <w:r w:rsidR="00EA3E6C">
          <w:rPr>
            <w:webHidden/>
          </w:rPr>
          <w:t>41</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67" w:history="1">
        <w:r w:rsidR="00EA3E6C" w:rsidRPr="009273FA">
          <w:rPr>
            <w:rStyle w:val="Hyperlink"/>
          </w:rPr>
          <w:t>Hình 3.18: Xử lý hiển thị các kết quả</w:t>
        </w:r>
        <w:r w:rsidR="00EA3E6C">
          <w:rPr>
            <w:webHidden/>
          </w:rPr>
          <w:tab/>
        </w:r>
        <w:r w:rsidR="00EA3E6C">
          <w:rPr>
            <w:webHidden/>
          </w:rPr>
          <w:fldChar w:fldCharType="begin"/>
        </w:r>
        <w:r w:rsidR="00EA3E6C">
          <w:rPr>
            <w:webHidden/>
          </w:rPr>
          <w:instrText xml:space="preserve"> PAGEREF _Toc52037767 \h </w:instrText>
        </w:r>
        <w:r w:rsidR="00EA3E6C">
          <w:rPr>
            <w:webHidden/>
          </w:rPr>
        </w:r>
        <w:r w:rsidR="00EA3E6C">
          <w:rPr>
            <w:webHidden/>
          </w:rPr>
          <w:fldChar w:fldCharType="separate"/>
        </w:r>
        <w:r w:rsidR="00EA3E6C">
          <w:rPr>
            <w:webHidden/>
          </w:rPr>
          <w:t>41</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68" w:history="1">
        <w:r w:rsidR="00EA3E6C" w:rsidRPr="009273FA">
          <w:rPr>
            <w:rStyle w:val="Hyperlink"/>
          </w:rPr>
          <w:t>Hình 3.19: Giao diện chương trình khởi chạy</w:t>
        </w:r>
        <w:r w:rsidR="00EA3E6C">
          <w:rPr>
            <w:webHidden/>
          </w:rPr>
          <w:tab/>
        </w:r>
        <w:r w:rsidR="00EA3E6C">
          <w:rPr>
            <w:webHidden/>
          </w:rPr>
          <w:fldChar w:fldCharType="begin"/>
        </w:r>
        <w:r w:rsidR="00EA3E6C">
          <w:rPr>
            <w:webHidden/>
          </w:rPr>
          <w:instrText xml:space="preserve"> PAGEREF _Toc52037768 \h </w:instrText>
        </w:r>
        <w:r w:rsidR="00EA3E6C">
          <w:rPr>
            <w:webHidden/>
          </w:rPr>
        </w:r>
        <w:r w:rsidR="00EA3E6C">
          <w:rPr>
            <w:webHidden/>
          </w:rPr>
          <w:fldChar w:fldCharType="separate"/>
        </w:r>
        <w:r w:rsidR="00EA3E6C">
          <w:rPr>
            <w:webHidden/>
          </w:rPr>
          <w:t>42</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69" w:history="1">
        <w:r w:rsidR="00EA3E6C" w:rsidRPr="009273FA">
          <w:rPr>
            <w:rStyle w:val="Hyperlink"/>
          </w:rPr>
          <w:t>Hình 3.20: Cấu trúc thư mục data training</w:t>
        </w:r>
        <w:r w:rsidR="00EA3E6C">
          <w:rPr>
            <w:webHidden/>
          </w:rPr>
          <w:tab/>
        </w:r>
        <w:r w:rsidR="00EA3E6C">
          <w:rPr>
            <w:webHidden/>
          </w:rPr>
          <w:fldChar w:fldCharType="begin"/>
        </w:r>
        <w:r w:rsidR="00EA3E6C">
          <w:rPr>
            <w:webHidden/>
          </w:rPr>
          <w:instrText xml:space="preserve"> PAGEREF _Toc52037769 \h </w:instrText>
        </w:r>
        <w:r w:rsidR="00EA3E6C">
          <w:rPr>
            <w:webHidden/>
          </w:rPr>
        </w:r>
        <w:r w:rsidR="00EA3E6C">
          <w:rPr>
            <w:webHidden/>
          </w:rPr>
          <w:fldChar w:fldCharType="separate"/>
        </w:r>
        <w:r w:rsidR="00EA3E6C">
          <w:rPr>
            <w:webHidden/>
          </w:rPr>
          <w:t>42</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70" w:history="1">
        <w:r w:rsidR="00EA3E6C" w:rsidRPr="009273FA">
          <w:rPr>
            <w:rStyle w:val="Hyperlink"/>
          </w:rPr>
          <w:t>Hình 3.21: Biểu đồ số lượng dữ liệu ảnh đưa vào training và test</w:t>
        </w:r>
        <w:r w:rsidR="00EA3E6C">
          <w:rPr>
            <w:webHidden/>
          </w:rPr>
          <w:tab/>
        </w:r>
        <w:r w:rsidR="00EA3E6C">
          <w:rPr>
            <w:webHidden/>
          </w:rPr>
          <w:fldChar w:fldCharType="begin"/>
        </w:r>
        <w:r w:rsidR="00EA3E6C">
          <w:rPr>
            <w:webHidden/>
          </w:rPr>
          <w:instrText xml:space="preserve"> PAGEREF _Toc52037770 \h </w:instrText>
        </w:r>
        <w:r w:rsidR="00EA3E6C">
          <w:rPr>
            <w:webHidden/>
          </w:rPr>
        </w:r>
        <w:r w:rsidR="00EA3E6C">
          <w:rPr>
            <w:webHidden/>
          </w:rPr>
          <w:fldChar w:fldCharType="separate"/>
        </w:r>
        <w:r w:rsidR="00EA3E6C">
          <w:rPr>
            <w:webHidden/>
          </w:rPr>
          <w:t>43</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71" w:history="1">
        <w:r w:rsidR="00EA3E6C" w:rsidRPr="009273FA">
          <w:rPr>
            <w:rStyle w:val="Hyperlink"/>
          </w:rPr>
          <w:t>Hình 3.22: Ma trận nhầm lẫn</w:t>
        </w:r>
        <w:r w:rsidR="00EA3E6C">
          <w:rPr>
            <w:webHidden/>
          </w:rPr>
          <w:tab/>
        </w:r>
        <w:r w:rsidR="00EA3E6C">
          <w:rPr>
            <w:webHidden/>
          </w:rPr>
          <w:fldChar w:fldCharType="begin"/>
        </w:r>
        <w:r w:rsidR="00EA3E6C">
          <w:rPr>
            <w:webHidden/>
          </w:rPr>
          <w:instrText xml:space="preserve"> PAGEREF _Toc52037771 \h </w:instrText>
        </w:r>
        <w:r w:rsidR="00EA3E6C">
          <w:rPr>
            <w:webHidden/>
          </w:rPr>
        </w:r>
        <w:r w:rsidR="00EA3E6C">
          <w:rPr>
            <w:webHidden/>
          </w:rPr>
          <w:fldChar w:fldCharType="separate"/>
        </w:r>
        <w:r w:rsidR="00EA3E6C">
          <w:rPr>
            <w:webHidden/>
          </w:rPr>
          <w:t>43</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72" w:history="1">
        <w:r w:rsidR="00EA3E6C" w:rsidRPr="009273FA">
          <w:rPr>
            <w:rStyle w:val="Hyperlink"/>
          </w:rPr>
          <w:t>Hình 3.23: Biểu đồ thẩm định độ chính xác</w:t>
        </w:r>
        <w:r w:rsidR="00EA3E6C">
          <w:rPr>
            <w:webHidden/>
          </w:rPr>
          <w:tab/>
        </w:r>
        <w:r w:rsidR="00EA3E6C">
          <w:rPr>
            <w:webHidden/>
          </w:rPr>
          <w:fldChar w:fldCharType="begin"/>
        </w:r>
        <w:r w:rsidR="00EA3E6C">
          <w:rPr>
            <w:webHidden/>
          </w:rPr>
          <w:instrText xml:space="preserve"> PAGEREF _Toc52037772 \h </w:instrText>
        </w:r>
        <w:r w:rsidR="00EA3E6C">
          <w:rPr>
            <w:webHidden/>
          </w:rPr>
        </w:r>
        <w:r w:rsidR="00EA3E6C">
          <w:rPr>
            <w:webHidden/>
          </w:rPr>
          <w:fldChar w:fldCharType="separate"/>
        </w:r>
        <w:r w:rsidR="00EA3E6C">
          <w:rPr>
            <w:webHidden/>
          </w:rPr>
          <w:t>44</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73" w:history="1">
        <w:r w:rsidR="00EA3E6C" w:rsidRPr="009273FA">
          <w:rPr>
            <w:rStyle w:val="Hyperlink"/>
          </w:rPr>
          <w:t>Hình 3.24: Biểu đồ thậm định giá trị mất mát</w:t>
        </w:r>
        <w:r w:rsidR="00EA3E6C">
          <w:rPr>
            <w:webHidden/>
          </w:rPr>
          <w:tab/>
        </w:r>
        <w:r w:rsidR="00EA3E6C">
          <w:rPr>
            <w:webHidden/>
          </w:rPr>
          <w:fldChar w:fldCharType="begin"/>
        </w:r>
        <w:r w:rsidR="00EA3E6C">
          <w:rPr>
            <w:webHidden/>
          </w:rPr>
          <w:instrText xml:space="preserve"> PAGEREF _Toc52037773 \h </w:instrText>
        </w:r>
        <w:r w:rsidR="00EA3E6C">
          <w:rPr>
            <w:webHidden/>
          </w:rPr>
        </w:r>
        <w:r w:rsidR="00EA3E6C">
          <w:rPr>
            <w:webHidden/>
          </w:rPr>
          <w:fldChar w:fldCharType="separate"/>
        </w:r>
        <w:r w:rsidR="00EA3E6C">
          <w:rPr>
            <w:webHidden/>
          </w:rPr>
          <w:t>44</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74" w:history="1">
        <w:r w:rsidR="00EA3E6C" w:rsidRPr="009273FA">
          <w:rPr>
            <w:rStyle w:val="Hyperlink"/>
          </w:rPr>
          <w:t>Hình 3.25: Kết quả dự đoán 1 số hình ảnh sau quá tình training</w:t>
        </w:r>
        <w:r w:rsidR="00EA3E6C">
          <w:rPr>
            <w:webHidden/>
          </w:rPr>
          <w:tab/>
        </w:r>
        <w:r w:rsidR="00EA3E6C">
          <w:rPr>
            <w:webHidden/>
          </w:rPr>
          <w:fldChar w:fldCharType="begin"/>
        </w:r>
        <w:r w:rsidR="00EA3E6C">
          <w:rPr>
            <w:webHidden/>
          </w:rPr>
          <w:instrText xml:space="preserve"> PAGEREF _Toc52037774 \h </w:instrText>
        </w:r>
        <w:r w:rsidR="00EA3E6C">
          <w:rPr>
            <w:webHidden/>
          </w:rPr>
        </w:r>
        <w:r w:rsidR="00EA3E6C">
          <w:rPr>
            <w:webHidden/>
          </w:rPr>
          <w:fldChar w:fldCharType="separate"/>
        </w:r>
        <w:r w:rsidR="00EA3E6C">
          <w:rPr>
            <w:webHidden/>
          </w:rPr>
          <w:t>45</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75" w:history="1">
        <w:r w:rsidR="00EA3E6C" w:rsidRPr="009273FA">
          <w:rPr>
            <w:rStyle w:val="Hyperlink"/>
          </w:rPr>
          <w:t>Hình 3.25: Giao diện chương trình ở chế độ Detect</w:t>
        </w:r>
        <w:r w:rsidR="00EA3E6C">
          <w:rPr>
            <w:webHidden/>
          </w:rPr>
          <w:tab/>
        </w:r>
        <w:r w:rsidR="00EA3E6C">
          <w:rPr>
            <w:webHidden/>
          </w:rPr>
          <w:fldChar w:fldCharType="begin"/>
        </w:r>
        <w:r w:rsidR="00EA3E6C">
          <w:rPr>
            <w:webHidden/>
          </w:rPr>
          <w:instrText xml:space="preserve"> PAGEREF _Toc52037775 \h </w:instrText>
        </w:r>
        <w:r w:rsidR="00EA3E6C">
          <w:rPr>
            <w:webHidden/>
          </w:rPr>
        </w:r>
        <w:r w:rsidR="00EA3E6C">
          <w:rPr>
            <w:webHidden/>
          </w:rPr>
          <w:fldChar w:fldCharType="separate"/>
        </w:r>
        <w:r w:rsidR="00EA3E6C">
          <w:rPr>
            <w:webHidden/>
          </w:rPr>
          <w:t>45</w:t>
        </w:r>
        <w:r w:rsidR="00EA3E6C">
          <w:rPr>
            <w:webHidden/>
          </w:rPr>
          <w:fldChar w:fldCharType="end"/>
        </w:r>
      </w:hyperlink>
    </w:p>
    <w:p w:rsidR="00EA3E6C" w:rsidRDefault="00232BB1">
      <w:pPr>
        <w:pStyle w:val="TableofFigures"/>
        <w:rPr>
          <w:rFonts w:asciiTheme="minorHAnsi" w:eastAsiaTheme="minorEastAsia" w:hAnsiTheme="minorHAnsi" w:cstheme="minorBidi"/>
          <w:b w:val="0"/>
          <w:bCs w:val="0"/>
          <w:kern w:val="0"/>
          <w:sz w:val="22"/>
          <w:szCs w:val="22"/>
        </w:rPr>
      </w:pPr>
      <w:hyperlink w:anchor="_Toc52037776" w:history="1">
        <w:r w:rsidR="00EA3E6C" w:rsidRPr="009273FA">
          <w:rPr>
            <w:rStyle w:val="Hyperlink"/>
          </w:rPr>
          <w:t>Hình 3.26: Kết quả phân tích và phát hiện khối U một ảnh ngẫu nhiên</w:t>
        </w:r>
        <w:r w:rsidR="00EA3E6C">
          <w:rPr>
            <w:webHidden/>
          </w:rPr>
          <w:tab/>
        </w:r>
        <w:r w:rsidR="00EA3E6C">
          <w:rPr>
            <w:webHidden/>
          </w:rPr>
          <w:fldChar w:fldCharType="begin"/>
        </w:r>
        <w:r w:rsidR="00EA3E6C">
          <w:rPr>
            <w:webHidden/>
          </w:rPr>
          <w:instrText xml:space="preserve"> PAGEREF _Toc52037776 \h </w:instrText>
        </w:r>
        <w:r w:rsidR="00EA3E6C">
          <w:rPr>
            <w:webHidden/>
          </w:rPr>
        </w:r>
        <w:r w:rsidR="00EA3E6C">
          <w:rPr>
            <w:webHidden/>
          </w:rPr>
          <w:fldChar w:fldCharType="separate"/>
        </w:r>
        <w:r w:rsidR="00EA3E6C">
          <w:rPr>
            <w:webHidden/>
          </w:rPr>
          <w:t>46</w:t>
        </w:r>
        <w:r w:rsidR="00EA3E6C">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AF5019" w:rsidRDefault="00AF5019" w:rsidP="00923882">
      <w:pPr>
        <w:pStyle w:val="Tables"/>
        <w:ind w:firstLine="0"/>
      </w:pP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7" w:name="_Toc51968561"/>
      <w:r w:rsidRPr="003E2F4B">
        <w:lastRenderedPageBreak/>
        <w:t>TÓM TẮT ĐỒ ÁN</w:t>
      </w:r>
      <w:bookmarkEnd w:id="7"/>
    </w:p>
    <w:p w:rsidR="000A3D7A" w:rsidRPr="00463A3A" w:rsidRDefault="00B16FDA" w:rsidP="00B16FDA">
      <w:pPr>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w:t>
      </w:r>
      <w:r w:rsidR="000A3D7A">
        <w:rPr>
          <w:rFonts w:cs="Times New Roman"/>
          <w:szCs w:val="26"/>
        </w:rPr>
        <w:t>-</w:t>
      </w:r>
      <w:proofErr w:type="gramStart"/>
      <w:r w:rsidR="000A3D7A">
        <w:rPr>
          <w:rFonts w:cs="Times New Roman"/>
          <w:szCs w:val="26"/>
        </w:rPr>
        <w:t>DNN</w:t>
      </w:r>
      <w:r w:rsidR="000A3D7A" w:rsidRPr="00D07509">
        <w:rPr>
          <w:rFonts w:cs="Times New Roman"/>
          <w:color w:val="000000" w:themeColor="text1"/>
        </w:rPr>
        <w:t>(</w:t>
      </w:r>
      <w:proofErr w:type="gramEnd"/>
      <w:r w:rsidR="000A3D7A" w:rsidRPr="00463A3A">
        <w:rPr>
          <w:rFonts w:cs="Times New Roman"/>
          <w:bCs/>
          <w:iCs/>
          <w:color w:val="000000" w:themeColor="text1"/>
          <w:shd w:val="clear" w:color="auto" w:fill="FFFFFF"/>
        </w:rPr>
        <w:t>Deep Neural Network</w:t>
      </w:r>
      <w:r w:rsidR="000A3D7A" w:rsidRPr="00D07509">
        <w:rPr>
          <w:rFonts w:cs="Times New Roman"/>
          <w:color w:val="000000" w:themeColor="text1"/>
        </w:rPr>
        <w:t>)</w:t>
      </w:r>
      <w:r w:rsidR="000A3D7A">
        <w:rPr>
          <w:rFonts w:cs="Times New Roman"/>
          <w:color w:val="000000" w:themeColor="text1"/>
        </w:rPr>
        <w:t>, khái niệm, phân loại của các bệnh lý về U não</w:t>
      </w:r>
      <w:r>
        <w:rPr>
          <w:rFonts w:cs="Times New Roman"/>
          <w:szCs w:val="26"/>
        </w:rPr>
        <w:t>. Những khó khăn và thách thức trong việc ứng dụng AI</w:t>
      </w:r>
      <w:r w:rsidR="000A3D7A" w:rsidRPr="000A3D7A">
        <w:rPr>
          <w:rFonts w:cs="Times New Roman"/>
          <w:szCs w:val="26"/>
        </w:rPr>
        <w:t xml:space="preserve"> </w:t>
      </w:r>
      <w:r w:rsidR="000A3D7A">
        <w:rPr>
          <w:rFonts w:cs="Times New Roman"/>
          <w:szCs w:val="26"/>
        </w:rPr>
        <w:t>-DNN</w:t>
      </w:r>
      <w:r>
        <w:rPr>
          <w:rFonts w:cs="Times New Roman"/>
          <w:szCs w:val="26"/>
        </w:rPr>
        <w:t xml:space="preserve"> </w:t>
      </w:r>
      <w:r w:rsidR="000A3D7A">
        <w:rPr>
          <w:rFonts w:cs="Times New Roman"/>
          <w:szCs w:val="26"/>
        </w:rPr>
        <w:t>trong việc phân tích và phát hiện khối U não</w:t>
      </w:r>
      <w:r>
        <w:rPr>
          <w:rFonts w:cs="Times New Roman"/>
          <w:szCs w:val="26"/>
        </w:rPr>
        <w:t xml:space="preserve">. Từ đó tìm hiểu về </w:t>
      </w:r>
      <w:r w:rsidR="00C9316D">
        <w:rPr>
          <w:rFonts w:cs="Times New Roman"/>
          <w:szCs w:val="26"/>
        </w:rPr>
        <w:t>chương trình</w:t>
      </w:r>
      <w:r>
        <w:rPr>
          <w:rFonts w:cs="Times New Roman"/>
          <w:szCs w:val="26"/>
        </w:rPr>
        <w:t xml:space="preserve"> </w:t>
      </w:r>
      <w:r w:rsidR="000A3D7A" w:rsidRPr="00463A3A">
        <w:rPr>
          <w:b/>
          <w:szCs w:val="26"/>
          <w:lang w:val="de-DE"/>
        </w:rPr>
        <w:t xml:space="preserve">Brain Tumor Detect Using DNN </w:t>
      </w:r>
    </w:p>
    <w:p w:rsidR="000A3D7A" w:rsidRDefault="000A3D7A" w:rsidP="000A3D7A">
      <w:pPr>
        <w:spacing w:before="0" w:after="200"/>
        <w:rPr>
          <w:rFonts w:cs="Times New Roman"/>
        </w:rPr>
      </w:pPr>
      <w:r>
        <w:rPr>
          <w:rFonts w:cs="Times New Roman"/>
        </w:rPr>
        <w:t>Từ định hướng trên, nội dung báo cáo gồm có ba chương sau:</w:t>
      </w:r>
    </w:p>
    <w:p w:rsidR="000A3D7A" w:rsidRDefault="000A3D7A" w:rsidP="000A3D7A">
      <w:pPr>
        <w:spacing w:before="0" w:after="200"/>
        <w:rPr>
          <w:rFonts w:cs="Times New Roman"/>
        </w:rPr>
      </w:pPr>
      <w:r>
        <w:rPr>
          <w:rFonts w:cs="Times New Roman"/>
        </w:rPr>
        <w:t xml:space="preserve">Chương 1: Trình bày tổng quan về </w:t>
      </w:r>
      <w:r>
        <w:rPr>
          <w:rFonts w:cs="Times New Roman"/>
          <w:szCs w:val="26"/>
        </w:rPr>
        <w:t>AI-</w:t>
      </w:r>
      <w:proofErr w:type="gramStart"/>
      <w:r>
        <w:rPr>
          <w:rFonts w:cs="Times New Roman"/>
          <w:szCs w:val="26"/>
        </w:rPr>
        <w:t>DNN</w:t>
      </w:r>
      <w:r w:rsidRPr="00D07509">
        <w:rPr>
          <w:rFonts w:cs="Times New Roman"/>
          <w:color w:val="000000" w:themeColor="text1"/>
        </w:rPr>
        <w:t>(</w:t>
      </w:r>
      <w:proofErr w:type="gramEnd"/>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gồm các nội dung khái niệm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kiến trúc tổng quan và chi tiết cùng các ứng dụng của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trong cuộc sống hiện nay.</w:t>
      </w:r>
    </w:p>
    <w:p w:rsidR="000A3D7A" w:rsidRDefault="000A3D7A" w:rsidP="000A3D7A">
      <w:pPr>
        <w:spacing w:before="0" w:after="200"/>
        <w:rPr>
          <w:rFonts w:cs="Times New Roman"/>
        </w:rPr>
      </w:pPr>
      <w:r>
        <w:rPr>
          <w:rFonts w:cs="Times New Roman"/>
        </w:rPr>
        <w:t>Chương 2: Thực trạng và những thách thức với ngành y tế hiệ</w:t>
      </w:r>
      <w:r w:rsidR="00BD0632">
        <w:rPr>
          <w:rFonts w:cs="Times New Roman"/>
        </w:rPr>
        <w:t>n na</w:t>
      </w:r>
      <w:r>
        <w:rPr>
          <w:rFonts w:cs="Times New Roman"/>
        </w:rPr>
        <w:t>y về việc nghiên cứu, phát hiện</w:t>
      </w:r>
      <w:r w:rsidR="00BD0632">
        <w:rPr>
          <w:rFonts w:cs="Times New Roman"/>
        </w:rPr>
        <w:t xml:space="preserve"> và điều trị</w:t>
      </w:r>
      <w:r>
        <w:rPr>
          <w:rFonts w:cs="Times New Roman"/>
        </w:rPr>
        <w:t xml:space="preserve"> các bệnh lý về U não. Chương này nói về những vấn đề </w:t>
      </w:r>
      <w:r w:rsidR="00BD0632">
        <w:rPr>
          <w:rFonts w:cs="Times New Roman"/>
        </w:rPr>
        <w:t>bệnh lý về U não</w:t>
      </w:r>
      <w:r>
        <w:rPr>
          <w:rFonts w:cs="Times New Roman"/>
        </w:rPr>
        <w:t xml:space="preserve">, hiệu quả khi ứng dụng </w:t>
      </w:r>
      <w:r w:rsidR="00BD0632">
        <w:rPr>
          <w:rFonts w:cs="Times New Roman"/>
          <w:szCs w:val="26"/>
        </w:rPr>
        <w:t>AI-DNN</w:t>
      </w:r>
      <w:r w:rsidR="00BD0632">
        <w:rPr>
          <w:rFonts w:cs="Times New Roman"/>
        </w:rPr>
        <w:t xml:space="preserve"> trong việc nghiên cứu, phát hiện và hỗ trợ điều trị các bệnh lý về U não</w:t>
      </w:r>
    </w:p>
    <w:p w:rsidR="000A3D7A" w:rsidRDefault="000A3D7A" w:rsidP="000A3D7A">
      <w:pPr>
        <w:spacing w:before="0" w:after="200"/>
        <w:rPr>
          <w:rFonts w:cs="Times New Roman"/>
        </w:rPr>
      </w:pPr>
      <w:r>
        <w:rPr>
          <w:rFonts w:cs="Times New Roman"/>
        </w:rPr>
        <w:t xml:space="preserve">Chương 3: Kết hợp lý thuyết ở hai chương trước, xác định các yêu cầu cụ thể đối với </w:t>
      </w:r>
      <w:r w:rsidR="00BD0632">
        <w:rPr>
          <w:rFonts w:cs="Times New Roman"/>
        </w:rPr>
        <w:t>chương trình phân tích và phát hiện khối U não</w:t>
      </w:r>
      <w:r>
        <w:rPr>
          <w:rFonts w:cs="Times New Roman"/>
        </w:rPr>
        <w:t xml:space="preserve">. Bên cạnh đó chương 3 trình bày định hướng, phân tích thiết kế khi xây dựng </w:t>
      </w:r>
      <w:r w:rsidR="00BD0632">
        <w:rPr>
          <w:rFonts w:cs="Times New Roman"/>
        </w:rPr>
        <w:t>chương trình</w:t>
      </w:r>
      <w:r>
        <w:rPr>
          <w:rFonts w:cs="Times New Roman"/>
        </w:rPr>
        <w:t>, triển khai ứng dụng và kết quả đạt được.</w:t>
      </w:r>
    </w:p>
    <w:p w:rsidR="00CB5023" w:rsidRPr="000A3D7A" w:rsidRDefault="00CB5023" w:rsidP="000A3D7A">
      <w:pPr>
        <w:tabs>
          <w:tab w:val="left" w:pos="720"/>
        </w:tabs>
        <w:rPr>
          <w:rFonts w:cs="Times New Roman"/>
          <w:szCs w:val="26"/>
          <w:lang w:val="de-DE"/>
        </w:rPr>
        <w:sectPr w:rsidR="00CB5023" w:rsidRPr="000A3D7A" w:rsidSect="00D33F37">
          <w:footerReference w:type="even" r:id="rId15"/>
          <w:footerReference w:type="default" r:id="rId16"/>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8" w:name="_Toc51968562"/>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8"/>
    </w:p>
    <w:p w:rsidR="00D84378" w:rsidRPr="005D0270" w:rsidRDefault="000D72D2" w:rsidP="00E7754F">
      <w:pPr>
        <w:pStyle w:val="Heading2"/>
        <w:rPr>
          <w:lang w:val="de-DE"/>
        </w:rPr>
      </w:pPr>
      <w:bookmarkStart w:id="9" w:name="_Toc51968563"/>
      <w:r w:rsidRPr="005D0270">
        <w:rPr>
          <w:lang w:val="de-DE"/>
        </w:rPr>
        <w:t>Khái niệm về công nghệ AI</w:t>
      </w:r>
      <w:bookmarkEnd w:id="9"/>
      <w:r w:rsidRPr="005D0270">
        <w:rPr>
          <w:lang w:val="de-DE"/>
        </w:rPr>
        <w:t xml:space="preserve"> </w:t>
      </w:r>
    </w:p>
    <w:p w:rsidR="00B724E3" w:rsidRPr="005D0270" w:rsidRDefault="00B724E3" w:rsidP="00B724E3">
      <w:pPr>
        <w:pStyle w:val="Heading3"/>
        <w:rPr>
          <w:lang w:val="de-DE"/>
        </w:rPr>
      </w:pPr>
      <w:bookmarkStart w:id="10" w:name="_Toc51968564"/>
      <w:r w:rsidRPr="005D0270">
        <w:rPr>
          <w:lang w:val="de-DE"/>
        </w:rPr>
        <w:t>Khái niệm về công nghệ AI</w:t>
      </w:r>
      <w:bookmarkEnd w:id="10"/>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7"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8"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A070E5">
        <w:rPr>
          <w:rFonts w:cs="Times New Roman"/>
          <w:color w:val="000000" w:themeColor="text1"/>
          <w:szCs w:val="26"/>
          <w:lang w:val="de-DE"/>
        </w:rPr>
        <w:t>Quá trình</w:t>
      </w:r>
      <w:r w:rsidR="002C6474" w:rsidRPr="00A070E5">
        <w:rPr>
          <w:rFonts w:cs="Times New Roman"/>
          <w:b/>
          <w:color w:val="000000" w:themeColor="text1"/>
          <w:szCs w:val="26"/>
          <w:lang w:val="de-DE"/>
        </w:rPr>
        <w:t xml:space="preserve"> H</w:t>
      </w:r>
      <w:r w:rsidR="00C57B2C" w:rsidRPr="00A070E5">
        <w:rPr>
          <w:rFonts w:cs="Times New Roman"/>
          <w:b/>
          <w:color w:val="000000" w:themeColor="text1"/>
          <w:szCs w:val="26"/>
          <w:lang w:val="de-DE"/>
        </w:rPr>
        <w:t>ọc tập</w:t>
      </w:r>
      <w:r w:rsidR="002C6474" w:rsidRPr="00A070E5">
        <w:rPr>
          <w:rFonts w:cs="Times New Roman"/>
          <w:b/>
          <w:color w:val="000000" w:themeColor="text1"/>
          <w:szCs w:val="26"/>
          <w:lang w:val="de-DE"/>
        </w:rPr>
        <w:t>,</w:t>
      </w:r>
      <w:r w:rsidR="00A070E5">
        <w:rPr>
          <w:rFonts w:cs="Times New Roman"/>
          <w:color w:val="000000" w:themeColor="text1"/>
          <w:szCs w:val="26"/>
          <w:lang w:val="de-DE"/>
        </w:rPr>
        <w:t xml:space="preserve"> </w:t>
      </w:r>
      <w:r w:rsidR="002C6474" w:rsidRPr="00A070E5">
        <w:rPr>
          <w:rFonts w:cs="Times New Roman"/>
          <w:b/>
          <w:color w:val="000000" w:themeColor="text1"/>
          <w:szCs w:val="26"/>
          <w:lang w:val="de-DE"/>
        </w:rPr>
        <w:t>L</w:t>
      </w:r>
      <w:r w:rsidR="00C57B2C" w:rsidRPr="00A070E5">
        <w:rPr>
          <w:rFonts w:cs="Times New Roman"/>
          <w:b/>
          <w:color w:val="000000" w:themeColor="text1"/>
          <w:szCs w:val="26"/>
          <w:lang w:val="de-DE"/>
        </w:rPr>
        <w:t>ập luậ</w:t>
      </w:r>
      <w:r w:rsidR="002C6474" w:rsidRPr="00A070E5">
        <w:rPr>
          <w:rFonts w:cs="Times New Roman"/>
          <w:b/>
          <w:color w:val="000000" w:themeColor="text1"/>
          <w:szCs w:val="26"/>
          <w:lang w:val="de-DE"/>
        </w:rPr>
        <w:t>n và T</w:t>
      </w:r>
      <w:r w:rsidR="001D40AC" w:rsidRPr="00A070E5">
        <w:rPr>
          <w:rFonts w:cs="Times New Roman"/>
          <w:b/>
          <w:color w:val="000000" w:themeColor="text1"/>
          <w:szCs w:val="26"/>
          <w:lang w:val="de-DE"/>
        </w:rPr>
        <w:t>ự</w:t>
      </w:r>
      <w:r w:rsidR="002C6474" w:rsidRPr="00A070E5">
        <w:rPr>
          <w:rFonts w:cs="Times New Roman"/>
          <w:b/>
          <w:color w:val="000000" w:themeColor="text1"/>
          <w:szCs w:val="26"/>
          <w:lang w:val="de-DE"/>
        </w:rPr>
        <w:t xml:space="preserve"> nhận thức</w:t>
      </w:r>
    </w:p>
    <w:p w:rsidR="00BC2737" w:rsidRDefault="000D72D2" w:rsidP="00BC2737">
      <w:pPr>
        <w:pStyle w:val="Heading2"/>
      </w:pPr>
      <w:bookmarkStart w:id="11" w:name="_Toc51968565"/>
      <w:r>
        <w:t>Mô hình của A</w:t>
      </w:r>
      <w:r w:rsidR="00BC2737">
        <w:t>I</w:t>
      </w:r>
      <w:bookmarkEnd w:id="11"/>
    </w:p>
    <w:p w:rsidR="00471575" w:rsidRDefault="00471575" w:rsidP="001A38A3">
      <w:pPr>
        <w:pStyle w:val="Heading3"/>
      </w:pPr>
      <w:bookmarkStart w:id="12" w:name="_Toc51968566"/>
      <w:r>
        <w:t>Các yếu tố xây dựng nên công nghệ AI</w:t>
      </w:r>
      <w:bookmarkEnd w:id="12"/>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BD0632" w:rsidRDefault="00F3394A" w:rsidP="00BD0632">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222.45pt" o:ole="">
            <v:imagedata r:id="rId19" o:title=""/>
          </v:shape>
          <o:OLEObject Type="Embed" ProgID="Visio.Drawing.15" ShapeID="_x0000_i1025" DrawAspect="Content" ObjectID="_1662913590" r:id="rId20"/>
        </w:object>
      </w:r>
    </w:p>
    <w:p w:rsidR="00F3394A" w:rsidRPr="00BD0632" w:rsidRDefault="00F3394A" w:rsidP="00BD0632">
      <w:pPr>
        <w:pStyle w:val="Picture"/>
      </w:pPr>
      <w:bookmarkStart w:id="13" w:name="_Toc52037738"/>
      <w:r>
        <w:t>Hình 1</w:t>
      </w:r>
      <w:r w:rsidR="00315890">
        <w:t>.1</w:t>
      </w:r>
      <w:r>
        <w:t>: Tổ</w:t>
      </w:r>
      <w:r w:rsidR="008A3C93">
        <w:t>ng</w:t>
      </w:r>
      <w:r>
        <w:t xml:space="preserve"> hợp các lĩnh vực góp phần xây dựng một </w:t>
      </w:r>
      <w:r w:rsidR="00C9316D">
        <w:t>chương trình</w:t>
      </w:r>
      <w:r>
        <w:t xml:space="preserve"> AI</w:t>
      </w:r>
      <w:bookmarkEnd w:id="13"/>
    </w:p>
    <w:p w:rsidR="00471575" w:rsidRPr="00471575" w:rsidRDefault="00471575" w:rsidP="00471575">
      <w:pPr>
        <w:rPr>
          <w:lang w:val="de-DE"/>
        </w:rPr>
      </w:pPr>
    </w:p>
    <w:p w:rsidR="00417AD0" w:rsidRDefault="005E410C" w:rsidP="00D33F37">
      <w:pPr>
        <w:pStyle w:val="Heading3"/>
      </w:pPr>
      <w:bookmarkStart w:id="14" w:name="_Toc51968567"/>
      <w:r>
        <w:t>Lý thuyết sử dụng AI</w:t>
      </w:r>
      <w:bookmarkEnd w:id="14"/>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1pt;height:555.6pt" o:ole="">
            <v:imagedata r:id="rId21" o:title=""/>
          </v:shape>
          <o:OLEObject Type="Embed" ProgID="Visio.Drawing.15" ShapeID="_x0000_i1026" DrawAspect="Content" ObjectID="_1662913591" r:id="rId22"/>
        </w:object>
      </w:r>
    </w:p>
    <w:p w:rsidR="00186663" w:rsidRPr="002C6474" w:rsidRDefault="00186663" w:rsidP="002B1E1E">
      <w:pPr>
        <w:pStyle w:val="Picture"/>
        <w:rPr>
          <w:lang w:val="de-DE"/>
        </w:rPr>
      </w:pPr>
      <w:bookmarkStart w:id="15" w:name="_Toc52037739"/>
      <w:r w:rsidRPr="00801247">
        <w:rPr>
          <w:lang w:val="de-DE"/>
        </w:rPr>
        <w:t xml:space="preserve">Hình </w:t>
      </w:r>
      <w:r w:rsidR="00315890">
        <w:rPr>
          <w:lang w:val="de-DE"/>
        </w:rPr>
        <w:t>1.</w:t>
      </w:r>
      <w:r w:rsidRPr="00801247">
        <w:rPr>
          <w:lang w:val="de-DE"/>
        </w:rPr>
        <w:t>2: Các quá trình AI</w:t>
      </w:r>
      <w:bookmarkEnd w:id="15"/>
    </w:p>
    <w:p w:rsidR="001A38A3" w:rsidRPr="00186663" w:rsidRDefault="002C6474" w:rsidP="00D33F37">
      <w:pPr>
        <w:pStyle w:val="Heading3"/>
        <w:rPr>
          <w:lang w:val="de-DE"/>
        </w:rPr>
      </w:pPr>
      <w:bookmarkStart w:id="16" w:name="_Toc51968568"/>
      <w:r w:rsidRPr="00186663">
        <w:rPr>
          <w:lang w:val="de-DE"/>
        </w:rPr>
        <w:lastRenderedPageBreak/>
        <w:t>Phân lại công nghệ AI</w:t>
      </w:r>
      <w:bookmarkEnd w:id="16"/>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7" w:name="_Toc51968569"/>
      <w:r>
        <w:lastRenderedPageBreak/>
        <w:t>AI và các lĩnh vực con.</w:t>
      </w:r>
      <w:bookmarkEnd w:id="17"/>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A070E5" w:rsidP="00206E95">
      <w:pPr>
        <w:jc w:val="center"/>
      </w:pPr>
      <w:r>
        <w:object w:dxaOrig="16471" w:dyaOrig="16471">
          <v:shape id="_x0000_i1027" type="#_x0000_t75" style="width:223.5pt;height:223.5pt" o:ole="">
            <v:imagedata r:id="rId23" o:title=""/>
          </v:shape>
          <o:OLEObject Type="Embed" ProgID="Visio.Drawing.15" ShapeID="_x0000_i1027" DrawAspect="Content" ObjectID="_1662913592" r:id="rId24"/>
        </w:object>
      </w:r>
    </w:p>
    <w:p w:rsidR="00206E95" w:rsidRDefault="008A3C93" w:rsidP="002B1E1E">
      <w:pPr>
        <w:pStyle w:val="Picture"/>
        <w:rPr>
          <w:rFonts w:cs="Times New Roman"/>
          <w:color w:val="000000" w:themeColor="text1"/>
          <w:szCs w:val="26"/>
          <w:shd w:val="clear" w:color="auto" w:fill="FFFFFF"/>
        </w:rPr>
      </w:pPr>
      <w:bookmarkStart w:id="18" w:name="_Toc52037740"/>
      <w:r>
        <w:t xml:space="preserve">Hình </w:t>
      </w:r>
      <w:r w:rsidR="00315890">
        <w:t>1.</w:t>
      </w:r>
      <w:r>
        <w:t>3</w:t>
      </w:r>
      <w:r w:rsidR="00206E95">
        <w:t xml:space="preserve">: Các lĩnh vực </w:t>
      </w:r>
      <w:r>
        <w:t>tr</w:t>
      </w:r>
      <w:r w:rsidR="00206E95">
        <w:t>on</w:t>
      </w:r>
      <w:r>
        <w:t xml:space="preserve">g </w:t>
      </w:r>
      <w:r w:rsidR="00206E95">
        <w:t>AI</w:t>
      </w:r>
      <w:bookmarkEnd w:id="18"/>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9" w:name="_Toc51968570"/>
      <w:r>
        <w:rPr>
          <w:rFonts w:eastAsiaTheme="minorHAnsi"/>
        </w:rPr>
        <w:t>Ưu điểm và nhược điểm</w:t>
      </w:r>
      <w:bookmarkEnd w:id="19"/>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0" w:name="_Toc51968571"/>
      <w:r>
        <w:t>Phạm vi và các l</w:t>
      </w:r>
      <w:r w:rsidR="00786D36">
        <w:t>ĩ</w:t>
      </w:r>
      <w:r>
        <w:t>nh vực ứng dụng AI</w:t>
      </w:r>
      <w:bookmarkEnd w:id="20"/>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1" w:name="_Toc51968572"/>
      <w:r w:rsidRPr="00D07509">
        <w:rPr>
          <w:rFonts w:cs="Times New Roman"/>
          <w:color w:val="000000" w:themeColor="text1"/>
        </w:rPr>
        <w:t>Khái niệm về DNN(</w:t>
      </w:r>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1"/>
    </w:p>
    <w:p w:rsidR="00D07509" w:rsidRDefault="00D07509" w:rsidP="00D07509">
      <w:pPr>
        <w:pStyle w:val="Heading3"/>
        <w:rPr>
          <w:rFonts w:cs="Times New Roman"/>
          <w:bCs w:val="0"/>
          <w:color w:val="000000" w:themeColor="text1"/>
          <w:shd w:val="clear" w:color="auto" w:fill="FFFFFF"/>
        </w:rPr>
      </w:pPr>
      <w:bookmarkStart w:id="22" w:name="_Toc51968573"/>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2"/>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14:anchorId="279BBA3C" wp14:editId="1C445FAC">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3" w:name="_Toc52037741"/>
      <w:r>
        <w:t xml:space="preserve">Hình 1.4: Mô hình </w:t>
      </w:r>
      <w:r w:rsidRPr="001229F5">
        <w:rPr>
          <w:rFonts w:cs="Times New Roman"/>
          <w:bCs w:val="0"/>
          <w:color w:val="000000" w:themeColor="text1"/>
          <w:shd w:val="clear" w:color="auto" w:fill="FFFFFF"/>
        </w:rPr>
        <w:t>Neural</w:t>
      </w:r>
      <w:bookmarkEnd w:id="23"/>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A070E5" w:rsidRPr="00A070E5" w:rsidRDefault="00A070E5" w:rsidP="00A070E5">
      <w:r>
        <w:t>Hình 1.5 dưới đây mô tả mô hình hóa neural Network:</w:t>
      </w:r>
    </w:p>
    <w:p w:rsidR="001229F5" w:rsidRDefault="001229F5" w:rsidP="008B335B">
      <w:pPr>
        <w:jc w:val="center"/>
      </w:pPr>
      <w:r>
        <w:rPr>
          <w:noProof/>
        </w:rPr>
        <w:lastRenderedPageBreak/>
        <w:drawing>
          <wp:inline distT="0" distB="0" distL="0" distR="0" wp14:anchorId="06171517" wp14:editId="3E90D166">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EA3E6C" w:rsidP="001229F5">
      <w:pPr>
        <w:pStyle w:val="Picture"/>
        <w:rPr>
          <w:rFonts w:cs="Times New Roman"/>
          <w:bCs w:val="0"/>
          <w:color w:val="000000" w:themeColor="text1"/>
          <w:shd w:val="clear" w:color="auto" w:fill="FFFFFF"/>
        </w:rPr>
      </w:pPr>
      <w:bookmarkStart w:id="24" w:name="_Toc52037742"/>
      <w:r>
        <w:t>Hình 1.5</w:t>
      </w:r>
      <w:r w:rsidR="001229F5">
        <w:t xml:space="preserve">: Mô hình </w:t>
      </w:r>
      <w:r w:rsidR="001229F5" w:rsidRPr="001229F5">
        <w:rPr>
          <w:rFonts w:cs="Times New Roman"/>
          <w:bCs w:val="0"/>
          <w:iCs/>
          <w:color w:val="000000" w:themeColor="text1"/>
          <w:szCs w:val="26"/>
          <w:shd w:val="clear" w:color="auto" w:fill="FFFFFF"/>
        </w:rPr>
        <w:t>Neural Network</w:t>
      </w:r>
      <w:bookmarkEnd w:id="24"/>
    </w:p>
    <w:p w:rsidR="001229F5" w:rsidRDefault="001229F5" w:rsidP="001229F5">
      <w:pPr>
        <w:pStyle w:val="Heading3"/>
        <w:rPr>
          <w:rFonts w:cs="Times New Roman"/>
          <w:bCs w:val="0"/>
          <w:color w:val="000000" w:themeColor="text1"/>
          <w:shd w:val="clear" w:color="auto" w:fill="FFFFFF"/>
        </w:rPr>
      </w:pPr>
      <w:bookmarkStart w:id="25" w:name="_Toc51968574"/>
      <w:r>
        <w:t xml:space="preserve">. </w:t>
      </w:r>
      <w:r w:rsidRPr="001229F5">
        <w:rPr>
          <w:rFonts w:cs="Times New Roman"/>
          <w:bCs w:val="0"/>
          <w:color w:val="000000" w:themeColor="text1"/>
          <w:shd w:val="clear" w:color="auto" w:fill="FFFFFF"/>
        </w:rPr>
        <w:t>Deep Neural Network &amp; Deep Learning</w:t>
      </w:r>
      <w:bookmarkEnd w:id="25"/>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là khả năng máy tự đào sâu học hỏi nhờ vào  công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A070E5" w:rsidRPr="00A070E5" w:rsidRDefault="00A070E5" w:rsidP="00A070E5">
      <w:r>
        <w:lastRenderedPageBreak/>
        <w:t xml:space="preserve">Hình 1.6 dưới đây mô ta mô hình </w:t>
      </w:r>
      <w:r w:rsidRPr="0055474F">
        <w:rPr>
          <w:rFonts w:cs="Times New Roman"/>
          <w:iCs/>
          <w:color w:val="222222"/>
          <w:shd w:val="clear" w:color="auto" w:fill="FFFFFF"/>
        </w:rPr>
        <w:t>Deep Neural Network</w:t>
      </w:r>
      <w:r>
        <w:rPr>
          <w:rFonts w:cs="Times New Roman"/>
          <w:i/>
          <w:iCs/>
          <w:color w:val="222222"/>
          <w:shd w:val="clear" w:color="auto" w:fill="FFFFFF"/>
        </w:rPr>
        <w:t>:</w:t>
      </w:r>
    </w:p>
    <w:p w:rsidR="001229F5" w:rsidRDefault="001229F5" w:rsidP="008B335B">
      <w:pPr>
        <w:jc w:val="center"/>
      </w:pPr>
      <w:r w:rsidRPr="008B335B">
        <w:rPr>
          <w:noProof/>
        </w:rPr>
        <w:drawing>
          <wp:inline distT="0" distB="0" distL="0" distR="0" wp14:anchorId="54BDF8D1" wp14:editId="16FF3DB3">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EA3E6C" w:rsidP="008B335B">
      <w:pPr>
        <w:pStyle w:val="Picture"/>
      </w:pPr>
      <w:bookmarkStart w:id="26" w:name="_Toc52037743"/>
      <w:r>
        <w:t>Hình 1.6</w:t>
      </w:r>
      <w:r w:rsidR="001229F5" w:rsidRPr="008B335B">
        <w:t>: Mô hình Deep Neural Network</w:t>
      </w:r>
      <w:bookmarkEnd w:id="26"/>
      <w:r w:rsidR="001229F5" w:rsidRPr="008B335B">
        <w:t> </w:t>
      </w:r>
    </w:p>
    <w:p w:rsidR="0055474F" w:rsidRPr="0055474F" w:rsidRDefault="0055474F" w:rsidP="0055474F"/>
    <w:p w:rsidR="001229F5" w:rsidRPr="00A070E5" w:rsidRDefault="0055474F" w:rsidP="00A070E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951688" w:rsidRDefault="00951688" w:rsidP="002A576C">
      <w:pPr>
        <w:pStyle w:val="Heading2"/>
      </w:pPr>
      <w:bookmarkStart w:id="27" w:name="_Toc51968575"/>
      <w:r>
        <w:t>Tổng quan các bệnh lý về U Não</w:t>
      </w:r>
      <w:bookmarkEnd w:id="27"/>
    </w:p>
    <w:p w:rsidR="00951688" w:rsidRDefault="00951688" w:rsidP="00951688">
      <w:pPr>
        <w:pStyle w:val="Heading3"/>
      </w:pPr>
      <w:bookmarkStart w:id="28" w:name="_Toc51968576"/>
      <w:r>
        <w:t>. Khái niệm về U não.</w:t>
      </w:r>
      <w:bookmarkEnd w:id="28"/>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29" w:name="_Toc51968577"/>
      <w:r>
        <w:lastRenderedPageBreak/>
        <w:t>. Phân loại U não</w:t>
      </w:r>
      <w:bookmarkEnd w:id="29"/>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786D36">
      <w:pPr>
        <w:pStyle w:val="Heading2"/>
      </w:pPr>
      <w:bookmarkStart w:id="30" w:name="_Toc51968578"/>
      <w:r>
        <w:lastRenderedPageBreak/>
        <w:t>Kết luận chương</w:t>
      </w:r>
      <w:bookmarkEnd w:id="30"/>
    </w:p>
    <w:p w:rsidR="00975035" w:rsidRDefault="00975035" w:rsidP="00975035">
      <w:pPr>
        <w:rPr>
          <w:rFonts w:cs="Times New Roman"/>
          <w:szCs w:val="26"/>
        </w:rPr>
      </w:pPr>
      <w:r>
        <w:rPr>
          <w:rFonts w:cs="Times New Roman"/>
          <w:szCs w:val="26"/>
        </w:rPr>
        <w:t>Trong chương 1 em đã trình bày chi tiết về AI-DNN và khái quát các bệnh lý về não bộ. Bao gồm các khái niệm, kiến trúc tổng quan và chi tiết, các ứng dụng cùng ưu điểm, nhược điểm của AI-DNN và sựa nguy hiểm và các loại bệnh lý về U não. Từ những kiến thức ở chương 1 em sẽ trình bày về AI-DNN trong việc phân tích và phát hiện các khối U não.</w:t>
      </w:r>
    </w:p>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Default="00975035" w:rsidP="00975035"/>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Pr="00975035" w:rsidRDefault="00975035" w:rsidP="00975035"/>
    <w:p w:rsidR="00A070E5" w:rsidRDefault="00A070E5" w:rsidP="00786D36">
      <w:r>
        <w:br w:type="page"/>
      </w:r>
    </w:p>
    <w:p w:rsidR="00EA4B55" w:rsidRPr="00786D36" w:rsidRDefault="00EA4B55" w:rsidP="00786D36"/>
    <w:p w:rsidR="005202D3" w:rsidRDefault="00252426" w:rsidP="00CE570D">
      <w:pPr>
        <w:pStyle w:val="Heading1"/>
      </w:pPr>
      <w:bookmarkStart w:id="31" w:name="_Toc51968579"/>
      <w:r>
        <w:t xml:space="preserve">ỨNG DỤNG CỦA </w:t>
      </w:r>
      <w:r w:rsidR="00593E81">
        <w:t xml:space="preserve"> </w:t>
      </w:r>
      <w:r>
        <w:t xml:space="preserve">AI </w:t>
      </w:r>
      <w:r w:rsidR="00F64CA2">
        <w:t xml:space="preserve">TRONG </w:t>
      </w:r>
      <w:r w:rsidR="00593E81">
        <w:t>NGHIÊN CỨ PHÁT HIỆN VÀ PHÂN TÁCH KHỐI U NÃO</w:t>
      </w:r>
      <w:bookmarkEnd w:id="31"/>
    </w:p>
    <w:p w:rsidR="00F64CA2" w:rsidRDefault="00F64CA2" w:rsidP="00EA4B55">
      <w:pPr>
        <w:pStyle w:val="Heading2"/>
      </w:pPr>
      <w:bookmarkStart w:id="32" w:name="_Toc51968580"/>
      <w:r>
        <w:t>Vấn đề đặt ra.</w:t>
      </w:r>
      <w:bookmarkEnd w:id="3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28"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29"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w:t>
      </w:r>
      <w:r w:rsidR="00E53A31">
        <w:rPr>
          <w:rFonts w:cs="Times New Roman"/>
          <w:color w:val="000000" w:themeColor="text1"/>
          <w:shd w:val="clear" w:color="auto" w:fill="FFFFFF"/>
        </w:rPr>
        <w:lastRenderedPageBreak/>
        <w:t xml:space="preserve">trình phần tích này có thể cho ra kết quả phân tích chậm, hoặc thiếu chính xác. Từ đó gây ra việc chậm đưa ra hướng điều trị cho bệnh nhân. </w:t>
      </w:r>
    </w:p>
    <w:p w:rsidR="00951688" w:rsidRPr="00951688" w:rsidRDefault="00E53A31" w:rsidP="00A070E5">
      <w:pPr>
        <w:ind w:firstLine="720"/>
      </w:pPr>
      <w:r>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F64CA2" w:rsidRDefault="00875407" w:rsidP="002A576C">
      <w:pPr>
        <w:pStyle w:val="Heading2"/>
      </w:pPr>
      <w:bookmarkStart w:id="33" w:name="_Các_phương_pháp"/>
      <w:bookmarkStart w:id="34" w:name="_Toc51968581"/>
      <w:bookmarkEnd w:id="33"/>
      <w:r>
        <w:t xml:space="preserve">Các phương </w:t>
      </w:r>
      <w:r w:rsidR="00F64CA2">
        <w:t xml:space="preserve">pháp </w:t>
      </w:r>
      <w:r w:rsidR="00122DA4">
        <w:t>nghiên cứu và phân tích ảnh U não MRI.</w:t>
      </w:r>
      <w:bookmarkEnd w:id="34"/>
      <w:r w:rsidR="00122DA4">
        <w:t xml:space="preserve"> </w:t>
      </w:r>
    </w:p>
    <w:p w:rsidR="00356A15" w:rsidRDefault="00D07509" w:rsidP="00F467FE">
      <w:r>
        <w:t xml:space="preserve">Ở thời điểm hiện tại, đã có nhiều phương pháp đuợc sử dụng để </w:t>
      </w:r>
      <w:r w:rsidR="00C548D4">
        <w:t>nghiên cứu và phân tích ảnh U não MRI như</w:t>
      </w:r>
      <w:r w:rsidR="00257BB0">
        <w:t xml:space="preserve"> </w:t>
      </w:r>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Dựa trên R-CNNs, có các phương pháp có hiệu suất tốt hơn được phát triển như :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A070E5">
      <w:pPr>
        <w:pStyle w:val="ListParagraph"/>
        <w:numPr>
          <w:ilvl w:val="0"/>
          <w:numId w:val="18"/>
        </w:numPr>
        <w:tabs>
          <w:tab w:val="clear" w:pos="720"/>
          <w:tab w:val="num" w:pos="360"/>
        </w:tabs>
        <w:ind w:left="0" w:firstLine="0"/>
      </w:pPr>
      <w:r w:rsidRPr="0055474F">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lastRenderedPageBreak/>
        <w:t>tốn kém về mặt tính toán, dễ hiểu và phù hợp với nhiều bài toán trong thế 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A070E5">
      <w:pPr>
        <w:pStyle w:val="ListParagraph"/>
        <w:numPr>
          <w:ilvl w:val="0"/>
          <w:numId w:val="18"/>
        </w:numPr>
        <w:tabs>
          <w:tab w:val="clear" w:pos="720"/>
          <w:tab w:val="num" w:pos="360"/>
        </w:tabs>
        <w:ind w:left="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58EEB259" wp14:editId="583CF49F">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7">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5" w:name="_Toc52037744"/>
      <w:r>
        <w:t xml:space="preserve">Hinh </w:t>
      </w:r>
      <w:r w:rsidR="005844E7">
        <w:t>2.1</w:t>
      </w:r>
      <w:r>
        <w:t xml:space="preserve">: Mô hình </w:t>
      </w:r>
      <w:r w:rsidRPr="001229F5">
        <w:t>Deep Neural Network</w:t>
      </w:r>
      <w:bookmarkEnd w:id="35"/>
      <w:r w:rsidRPr="001229F5">
        <w:rPr>
          <w:i/>
        </w:rPr>
        <w:t> </w:t>
      </w:r>
    </w:p>
    <w:p w:rsidR="008B335B" w:rsidRPr="008B335B" w:rsidRDefault="008B335B" w:rsidP="008B335B">
      <w:pPr>
        <w:pStyle w:val="TableofFigures"/>
      </w:pPr>
    </w:p>
    <w:p w:rsidR="008B335B" w:rsidRDefault="00D00AF0" w:rsidP="00A070E5">
      <w:pPr>
        <w:pStyle w:val="ListParagraph"/>
        <w:numPr>
          <w:ilvl w:val="0"/>
          <w:numId w:val="18"/>
        </w:numPr>
        <w:tabs>
          <w:tab w:val="clear" w:pos="720"/>
          <w:tab w:val="num" w:pos="360"/>
          <w:tab w:val="left" w:pos="900"/>
        </w:tabs>
        <w:ind w:left="0" w:firstLine="0"/>
      </w:pPr>
      <w:r w:rsidRPr="008B335B">
        <w:rPr>
          <w:b/>
        </w:rPr>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lastRenderedPageBreak/>
        <w:drawing>
          <wp:inline distT="0" distB="0" distL="0" distR="0" wp14:anchorId="35814E01" wp14:editId="3C9A58D3">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84E760A" wp14:editId="451319E0">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6" w:name="_Toc52037745"/>
      <w:r>
        <w:t xml:space="preserve">Hình </w:t>
      </w:r>
      <w:r w:rsidR="005844E7">
        <w:t>2.2</w:t>
      </w:r>
      <w:r>
        <w:t xml:space="preserve">: </w:t>
      </w:r>
      <w:r w:rsidRPr="008B335B">
        <w:t>Convolutional Neural Network</w:t>
      </w:r>
      <w:bookmarkEnd w:id="36"/>
    </w:p>
    <w:p w:rsidR="008B335B" w:rsidRDefault="00D00AF0" w:rsidP="00A070E5">
      <w:pPr>
        <w:pStyle w:val="ListParagraph"/>
        <w:numPr>
          <w:ilvl w:val="0"/>
          <w:numId w:val="18"/>
        </w:numPr>
        <w:tabs>
          <w:tab w:val="clear" w:pos="720"/>
          <w:tab w:val="left" w:pos="360"/>
        </w:tabs>
        <w:ind w:left="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A070E5">
      <w:pPr>
        <w:ind w:firstLine="72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360ECD">
      <w:pPr>
        <w:jc w:val="center"/>
      </w:pPr>
      <w:r w:rsidRPr="008B335B">
        <w:rPr>
          <w:noProof/>
        </w:rPr>
        <w:drawing>
          <wp:inline distT="0" distB="0" distL="0" distR="0" wp14:anchorId="08D481B7" wp14:editId="5B810D10">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2"/>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7" w:name="_Toc52037746"/>
      <w:r w:rsidRPr="005844E7">
        <w:t xml:space="preserve">Hình </w:t>
      </w:r>
      <w:r w:rsidR="005844E7" w:rsidRPr="005844E7">
        <w:t xml:space="preserve">2.3: </w:t>
      </w:r>
      <w:r w:rsidR="007E559D">
        <w:t>Minh họa m</w:t>
      </w:r>
      <w:r w:rsidR="005844E7" w:rsidRPr="005844E7">
        <w:t>ô hình R-CNNs</w:t>
      </w:r>
      <w:bookmarkEnd w:id="37"/>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00DF18E0" wp14:editId="09C9F8BC">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3"/>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8" w:name="_Toc52037747"/>
      <w:r w:rsidRPr="005844E7">
        <w:t xml:space="preserve">Hình </w:t>
      </w:r>
      <w:r>
        <w:t>2.4</w:t>
      </w:r>
      <w:r w:rsidRPr="005844E7">
        <w:t xml:space="preserve">: </w:t>
      </w:r>
      <w:r w:rsidR="007E559D">
        <w:t xml:space="preserve">Minh họa mô </w:t>
      </w:r>
      <w:r w:rsidRPr="005844E7">
        <w:t xml:space="preserve">hình </w:t>
      </w:r>
      <w:r>
        <w:t>Fast R-CNN</w:t>
      </w:r>
      <w:bookmarkEnd w:id="38"/>
    </w:p>
    <w:p w:rsidR="008B335B" w:rsidRDefault="008B335B" w:rsidP="008B335B">
      <w:pPr>
        <w:pStyle w:val="Picture"/>
      </w:pPr>
    </w:p>
    <w:p w:rsidR="008B335B" w:rsidRDefault="008B335B" w:rsidP="00360ECD">
      <w:pPr>
        <w:jc w:val="center"/>
      </w:pPr>
      <w:r w:rsidRPr="008B335B">
        <w:rPr>
          <w:noProof/>
        </w:rPr>
        <w:drawing>
          <wp:inline distT="0" distB="0" distL="0" distR="0" wp14:anchorId="2457EFFC" wp14:editId="5C9E518D">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4"/>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39" w:name="_Toc52037748"/>
      <w:r w:rsidRPr="005844E7">
        <w:t xml:space="preserve">Hình </w:t>
      </w:r>
      <w:r>
        <w:t>2.5</w:t>
      </w:r>
      <w:r w:rsidRPr="005844E7">
        <w:t xml:space="preserve">: </w:t>
      </w:r>
      <w:r w:rsidR="007E559D">
        <w:t xml:space="preserve">Minh họa mô </w:t>
      </w:r>
      <w:r w:rsidRPr="005844E7">
        <w:t xml:space="preserve">hình </w:t>
      </w:r>
      <w:r>
        <w:t>Faster R-CNN</w:t>
      </w:r>
      <w:bookmarkEnd w:id="39"/>
    </w:p>
    <w:p w:rsidR="008B335B" w:rsidRDefault="008B335B" w:rsidP="00BD0632">
      <w:pPr>
        <w:jc w:val="center"/>
      </w:pPr>
      <w:bookmarkStart w:id="40" w:name="_Toc51886221"/>
      <w:r w:rsidRPr="008B335B">
        <w:rPr>
          <w:noProof/>
        </w:rPr>
        <w:drawing>
          <wp:inline distT="0" distB="0" distL="0" distR="0" wp14:anchorId="40AB7CDB" wp14:editId="0DE1ABA3">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5"/>
                    <a:stretch>
                      <a:fillRect/>
                    </a:stretch>
                  </pic:blipFill>
                  <pic:spPr>
                    <a:xfrm>
                      <a:off x="0" y="0"/>
                      <a:ext cx="2567815" cy="2210554"/>
                    </a:xfrm>
                    <a:prstGeom prst="rect">
                      <a:avLst/>
                    </a:prstGeom>
                  </pic:spPr>
                </pic:pic>
              </a:graphicData>
            </a:graphic>
          </wp:inline>
        </w:drawing>
      </w:r>
      <w:bookmarkEnd w:id="40"/>
    </w:p>
    <w:p w:rsidR="005844E7" w:rsidRPr="005844E7" w:rsidRDefault="005844E7" w:rsidP="005844E7">
      <w:pPr>
        <w:pStyle w:val="Picture"/>
      </w:pPr>
      <w:bookmarkStart w:id="41" w:name="_Toc52037749"/>
      <w:r w:rsidRPr="005844E7">
        <w:t xml:space="preserve">Hình </w:t>
      </w:r>
      <w:r>
        <w:t>2.6</w:t>
      </w:r>
      <w:r w:rsidRPr="005844E7">
        <w:t xml:space="preserve">: </w:t>
      </w:r>
      <w:r w:rsidR="007E559D">
        <w:t xml:space="preserve">Minh họa mô </w:t>
      </w:r>
      <w:r w:rsidRPr="005844E7">
        <w:t xml:space="preserve">hình </w:t>
      </w:r>
      <w:r>
        <w:t>mask R-CNN</w:t>
      </w:r>
      <w:bookmarkEnd w:id="41"/>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A070E5">
      <w:pPr>
        <w:pStyle w:val="ListParagraph"/>
        <w:numPr>
          <w:ilvl w:val="0"/>
          <w:numId w:val="18"/>
        </w:numPr>
        <w:tabs>
          <w:tab w:val="clear" w:pos="720"/>
          <w:tab w:val="left" w:pos="450"/>
          <w:tab w:val="num" w:pos="540"/>
        </w:tabs>
        <w:ind w:left="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YOLO có ưu điểm là có tốc độ cực nhanh ( tối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25824A08" wp14:editId="125EE921">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5E2250C2" wp14:editId="6580FE09">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2" w:name="_Toc52037750"/>
      <w:r>
        <w:t>Hình 2.7: Mô hình YOLO và mình họa</w:t>
      </w:r>
      <w:bookmarkEnd w:id="42"/>
    </w:p>
    <w:p w:rsidR="00356A15" w:rsidRDefault="001827C1" w:rsidP="001827C1">
      <w:pPr>
        <w:pStyle w:val="Heading2"/>
      </w:pPr>
      <w:bookmarkStart w:id="43" w:name="_Toc51968582"/>
      <w:r w:rsidRPr="001827C1">
        <w:t>Các phương pháp xử lý ảnh nhận diện và phân tách đối tượng</w:t>
      </w:r>
      <w:bookmarkEnd w:id="43"/>
    </w:p>
    <w:p w:rsidR="00F257F1" w:rsidRDefault="001827C1" w:rsidP="00A070E5">
      <w:pPr>
        <w:pStyle w:val="ListParagraph"/>
        <w:numPr>
          <w:ilvl w:val="0"/>
          <w:numId w:val="18"/>
        </w:numPr>
        <w:tabs>
          <w:tab w:val="clear" w:pos="720"/>
          <w:tab w:val="left" w:pos="360"/>
        </w:tabs>
        <w:ind w:left="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232BB1" w:rsidP="00F257F1">
      <w:pPr>
        <w:pStyle w:val="ListParagraph"/>
      </w:pPr>
      <w:hyperlink r:id="rId38" w:history="1">
        <w:r w:rsidR="00F257F1" w:rsidRPr="00F257F1">
          <w:rPr>
            <w:rStyle w:val="Hyperlink"/>
          </w:rPr>
          <w:t>https://docs.opencv.org/master/d7/d4d/tutorial_py_thresholding.html</w:t>
        </w:r>
      </w:hyperlink>
    </w:p>
    <w:p w:rsidR="001D3CD7" w:rsidRPr="00F257F1" w:rsidRDefault="001827C1" w:rsidP="00A070E5">
      <w:pPr>
        <w:pStyle w:val="ListParagraph"/>
        <w:numPr>
          <w:ilvl w:val="0"/>
          <w:numId w:val="18"/>
        </w:numPr>
        <w:tabs>
          <w:tab w:val="clear" w:pos="720"/>
          <w:tab w:val="left" w:pos="360"/>
        </w:tabs>
        <w:ind w:left="0" w:firstLine="0"/>
        <w:rPr>
          <w:u w:val="single"/>
        </w:rPr>
      </w:pPr>
      <w:r w:rsidRPr="001827C1">
        <w:rPr>
          <w:b/>
          <w:bCs/>
        </w:rPr>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39"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4" w:name="_Toc51968583"/>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4"/>
    </w:p>
    <w:p w:rsidR="00AC7213" w:rsidRDefault="0075463E" w:rsidP="00002493">
      <w:pPr>
        <w:pStyle w:val="Heading3"/>
        <w:tabs>
          <w:tab w:val="left" w:pos="0"/>
        </w:tabs>
      </w:pPr>
      <w:bookmarkStart w:id="45" w:name="_Toc51968584"/>
      <w:r>
        <w:t xml:space="preserve">Hiệu quả </w:t>
      </w:r>
      <w:r w:rsidR="00491197">
        <w:t xml:space="preserve">và sự cần thiết </w:t>
      </w:r>
      <w:r>
        <w:t xml:space="preserve">của việc ứng dụng </w:t>
      </w:r>
      <w:r w:rsidR="00002493" w:rsidRPr="00002493">
        <w:rPr>
          <w:lang w:val="vi-VN"/>
        </w:rPr>
        <w:t>Deep Neural Network(DNN)</w:t>
      </w:r>
      <w:bookmarkEnd w:id="45"/>
    </w:p>
    <w:p w:rsidR="001E66B6" w:rsidRDefault="00002493" w:rsidP="00A070E5">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6" w:name="_Toc51968585"/>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6"/>
    </w:p>
    <w:p w:rsidR="008E6869" w:rsidRDefault="00002493" w:rsidP="00A070E5">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rsidR="00AC21DE">
        <w:t>trên nhiều</w:t>
      </w:r>
      <w:r>
        <w:t xml:space="preserve"> lĩnh vực khác nhau</w:t>
      </w:r>
    </w:p>
    <w:p w:rsidR="00AC21DE"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w:t>
      </w:r>
      <w:r w:rsidR="00F3739C">
        <w:t xml:space="preserve">Hình 2.8 dưới đây mô ta so sánh độ chính xác giữa một số phương pháp: </w:t>
      </w:r>
    </w:p>
    <w:p w:rsidR="00F3739C" w:rsidRDefault="00F3739C" w:rsidP="000013DC">
      <w:pPr>
        <w:jc w:val="center"/>
      </w:pPr>
      <w:r>
        <w:rPr>
          <w:noProof/>
        </w:rPr>
        <w:lastRenderedPageBreak/>
        <w:drawing>
          <wp:inline distT="0" distB="0" distL="0" distR="0">
            <wp:extent cx="3987130" cy="25178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Compare_Accuracy.png"/>
                    <pic:cNvPicPr/>
                  </pic:nvPicPr>
                  <pic:blipFill>
                    <a:blip r:embed="rId40">
                      <a:extLst>
                        <a:ext uri="{28A0092B-C50C-407E-A947-70E740481C1C}">
                          <a14:useLocalDpi xmlns:a14="http://schemas.microsoft.com/office/drawing/2010/main" val="0"/>
                        </a:ext>
                      </a:extLst>
                    </a:blip>
                    <a:stretch>
                      <a:fillRect/>
                    </a:stretch>
                  </pic:blipFill>
                  <pic:spPr>
                    <a:xfrm>
                      <a:off x="0" y="0"/>
                      <a:ext cx="3987130" cy="2517866"/>
                    </a:xfrm>
                    <a:prstGeom prst="rect">
                      <a:avLst/>
                    </a:prstGeom>
                  </pic:spPr>
                </pic:pic>
              </a:graphicData>
            </a:graphic>
          </wp:inline>
        </w:drawing>
      </w:r>
    </w:p>
    <w:p w:rsidR="00F3739C" w:rsidRPr="00F3739C" w:rsidRDefault="00F3739C" w:rsidP="00F3739C">
      <w:pPr>
        <w:pStyle w:val="TableofFigures"/>
      </w:pPr>
      <w:r>
        <w:t>Hình 2.7: So sánh độ chính xác giữa các phương pháp</w:t>
      </w:r>
    </w:p>
    <w:p w:rsidR="00C66558" w:rsidRDefault="00AC21DE" w:rsidP="00C66558">
      <w:r>
        <w:t xml:space="preserve">Do đặc tính trong phân tích khối U não cần độ chính xác rất cao, nên việc ứng dụng phương pháp AI-DNN sẽ mang lại hiệu quả và độ chính xác cao nhất. </w:t>
      </w:r>
      <w:r w:rsidR="008E6869">
        <w:t xml:space="preserve">Việc ứng dụng công nghệ </w:t>
      </w:r>
      <w:r w:rsidR="00002493" w:rsidRPr="00002493">
        <w:rPr>
          <w:lang w:val="vi-VN"/>
        </w:rPr>
        <w:t>Deep Neural Network(DNN)</w:t>
      </w:r>
      <w:r w:rsidR="00002493">
        <w:t xml:space="preserve"> </w:t>
      </w:r>
      <w:r w:rsidR="008E6869">
        <w:t xml:space="preserve">để </w:t>
      </w:r>
      <w:r w:rsidR="00002493">
        <w:t>nghiên cứu và phân tích ảnh U não MRI</w:t>
      </w:r>
      <w:r w:rsidR="00C66558">
        <w:t xml:space="preserve"> hứa hẹn khả năng áp dụng vào thực tế và sẽ mang lại sự tiến bộ vượt bậc trong y học</w:t>
      </w:r>
      <w:r w:rsidR="008E6869">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A070E5">
      <w:pPr>
        <w:rPr>
          <w:rFonts w:cs="Times New Roman"/>
          <w:szCs w:val="26"/>
          <w:lang w:val="fr-FR"/>
        </w:rPr>
      </w:pPr>
      <w:r w:rsidRPr="00C66558">
        <w:rPr>
          <w:rFonts w:cs="Times New Roman"/>
          <w:szCs w:val="26"/>
          <w:lang w:val="fr-FR"/>
        </w:rPr>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 xml:space="preserve">Các nhà cung cấp dịch vụ trực tuyến giờ đây thường dùng các trợ lý ảo hay các dịch vụ chatbots, bots để chăm sóc khách hàng. Việc này không chỉ mang lại hiệu quả về chi phí mà còn nâng cao được </w:t>
      </w:r>
      <w:r w:rsidRPr="00C66558">
        <w:rPr>
          <w:color w:val="222222"/>
          <w:sz w:val="26"/>
          <w:szCs w:val="26"/>
        </w:rPr>
        <w:lastRenderedPageBreak/>
        <w:t>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Y học</w:t>
      </w:r>
      <w:r w:rsidRPr="00C66558">
        <w:rPr>
          <w:b/>
          <w:bCs/>
          <w:i/>
          <w:iCs/>
          <w:color w:val="222222"/>
          <w:sz w:val="26"/>
          <w:szCs w:val="26"/>
        </w:rPr>
        <w:t>:</w:t>
      </w:r>
      <w:r w:rsidRPr="00C66558">
        <w:rPr>
          <w:color w:val="222222"/>
          <w:sz w:val="26"/>
          <w:szCs w:val="26"/>
        </w:rPr>
        <w:t>Thông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0A3D7A" w:rsidRPr="00F94DE0" w:rsidRDefault="00923B5F" w:rsidP="00F94DE0">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3E69DE" w:rsidRDefault="003E69DE" w:rsidP="003E69DE">
      <w:pPr>
        <w:pStyle w:val="Heading2"/>
      </w:pPr>
      <w:bookmarkStart w:id="47" w:name="_Toc51968587"/>
      <w:r>
        <w:t>Kết luận chương</w:t>
      </w:r>
      <w:bookmarkEnd w:id="47"/>
    </w:p>
    <w:p w:rsidR="003E69DE" w:rsidRPr="00D965BA" w:rsidRDefault="003E69DE" w:rsidP="000A3D7A">
      <w:pPr>
        <w:spacing w:before="0"/>
        <w:ind w:firstLine="540"/>
        <w:rPr>
          <w:rFonts w:cs="Times New Roman"/>
          <w:szCs w:val="26"/>
        </w:rPr>
      </w:pPr>
      <w:r>
        <w:rPr>
          <w:rFonts w:cs="Times New Roman"/>
          <w:szCs w:val="26"/>
        </w:rPr>
        <w:t xml:space="preserve">Trong chương này em đã trình bày thực trạng và những khó khăn của ngành y tế trong việc phát hiện và điều trị bênh U não hiện nay, hiệu quả khi ứng dụng </w:t>
      </w:r>
      <w:r w:rsidR="000A3D7A">
        <w:rPr>
          <w:rFonts w:cs="Times New Roman"/>
          <w:szCs w:val="26"/>
        </w:rPr>
        <w:t>AI-DNN trong việc hỗ trợ nghiên cứu, phát hiện và điều trị bệnh lý liên quan đến U não</w:t>
      </w:r>
      <w:r>
        <w:rPr>
          <w:rFonts w:cs="Times New Roman"/>
          <w:szCs w:val="26"/>
        </w:rPr>
        <w:t xml:space="preserve">. Bên cạnh đó là một số giải pháp </w:t>
      </w:r>
      <w:r w:rsidR="000A3D7A">
        <w:rPr>
          <w:rFonts w:cs="Times New Roman"/>
          <w:szCs w:val="26"/>
        </w:rPr>
        <w:t>song song đang được nghiên cứu và phát triển ở hiện tại</w:t>
      </w:r>
      <w:r>
        <w:rPr>
          <w:rFonts w:cs="Times New Roman"/>
          <w:szCs w:val="26"/>
        </w:rPr>
        <w:t xml:space="preserve">. Dựa vào kiến thức từ hai chương đầu, em viết về </w:t>
      </w:r>
      <w:r w:rsidR="000A3D7A">
        <w:rPr>
          <w:rFonts w:cs="Times New Roman"/>
          <w:szCs w:val="26"/>
        </w:rPr>
        <w:t>chương trình training và phân tích, phát hiện khối U não</w:t>
      </w:r>
      <w:r>
        <w:rPr>
          <w:rFonts w:cs="Times New Roman"/>
          <w:szCs w:val="26"/>
        </w:rPr>
        <w:t xml:space="preserve"> trong chương 3.</w:t>
      </w:r>
    </w:p>
    <w:p w:rsidR="003E69DE" w:rsidRPr="003E69DE" w:rsidRDefault="003E69DE" w:rsidP="003E69DE"/>
    <w:p w:rsidR="005E410C" w:rsidRDefault="00F66DE4" w:rsidP="005E410C">
      <w:pPr>
        <w:pStyle w:val="Heading1"/>
      </w:pPr>
      <w:r>
        <w:br w:type="page"/>
      </w:r>
      <w:bookmarkStart w:id="48" w:name="_Toc51968588"/>
      <w:r w:rsidR="00701CB0">
        <w:lastRenderedPageBreak/>
        <w:t xml:space="preserve">XÂY DỰNG CHƯƠNG TRÌNH NGHIÊN CỨU VÀ PHÁT HIỆN U NÃO TỪ ẢNH MRI SỬ DỤNG </w:t>
      </w:r>
      <w:r w:rsidR="00701CB0" w:rsidRPr="00002493">
        <w:rPr>
          <w:lang w:val="vi-VN"/>
        </w:rPr>
        <w:t>DEEP NEURAL NETWORK</w:t>
      </w:r>
      <w:bookmarkEnd w:id="48"/>
    </w:p>
    <w:p w:rsidR="00401A1D" w:rsidRPr="00401A1D" w:rsidRDefault="00401A1D" w:rsidP="00A070E5">
      <w:pPr>
        <w:ind w:firstLine="720"/>
      </w:pPr>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49" w:name="_Toc51968589"/>
      <w:r>
        <w:t>Đặt v</w:t>
      </w:r>
      <w:r w:rsidR="00F64CA2">
        <w:t>ấn đề</w:t>
      </w:r>
      <w:r>
        <w:t xml:space="preserve"> và định hướng</w:t>
      </w:r>
      <w:bookmarkEnd w:id="49"/>
    </w:p>
    <w:p w:rsidR="00401A1D" w:rsidRPr="00401A1D" w:rsidRDefault="00401A1D" w:rsidP="00A070E5">
      <w:pPr>
        <w:ind w:firstLine="720"/>
      </w:pPr>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50" w:name="_Toc51968590"/>
      <w:r>
        <w:t>Đặt vấn đề</w:t>
      </w:r>
      <w:bookmarkEnd w:id="50"/>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Phân tích độ</w:t>
      </w:r>
      <w:r w:rsidR="00561853">
        <w:t xml:space="preserve"> chính xác một</w:t>
      </w:r>
      <w:r>
        <w:t xml:space="preserve"> cách trực quan dựa trên biểu đồ tính độ chính xác </w:t>
      </w:r>
      <w:r w:rsidRPr="003D1B4A">
        <w:t>(</w:t>
      </w:r>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1" w:name="_Toc51968591"/>
      <w:r>
        <w:t>Định hướng và xây dựng ứng dụng</w:t>
      </w:r>
      <w:bookmarkEnd w:id="51"/>
    </w:p>
    <w:p w:rsidR="006A67AF" w:rsidRDefault="006A67AF" w:rsidP="006A67AF">
      <w:r>
        <w:t>Khó khăn khi thực hiện :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15890" w:rsidRDefault="006A67AF" w:rsidP="00CB2CB2">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A070E5" w:rsidRPr="00CB2CB2" w:rsidRDefault="00A070E5" w:rsidP="00A070E5">
      <w:pPr>
        <w:pStyle w:val="ListParagraph"/>
        <w:numPr>
          <w:ilvl w:val="0"/>
          <w:numId w:val="16"/>
        </w:numPr>
      </w:pPr>
      <w:r>
        <w:t>Dù đã cố gắng đầu tư và chuẩn bị, nhưng do giới hạn về mặt kinh phí, nên việc xây dựng phần cứng bị giới hạn. Điều này gây ra một vấn đề là việc training không thể sử dụng một tệp lớn data, gây ảnh hưởng đến độ chính xác của thuật toán</w:t>
      </w:r>
    </w:p>
    <w:p w:rsidR="00401A1D" w:rsidRPr="00401A1D" w:rsidRDefault="00401A1D" w:rsidP="00401A1D"/>
    <w:p w:rsidR="005E410C" w:rsidRDefault="00F64CA2" w:rsidP="002A576C">
      <w:pPr>
        <w:pStyle w:val="Heading2"/>
      </w:pPr>
      <w:bookmarkStart w:id="52" w:name="_Toc51968592"/>
      <w:r>
        <w:t>Ph</w:t>
      </w:r>
      <w:r w:rsidR="00A85105">
        <w:t xml:space="preserve">ân tích và thiết kế </w:t>
      </w:r>
      <w:r w:rsidR="00C9316D">
        <w:t>chương trình</w:t>
      </w:r>
      <w:bookmarkEnd w:id="52"/>
    </w:p>
    <w:p w:rsidR="00A85105" w:rsidRDefault="00A85105" w:rsidP="002A576C">
      <w:pPr>
        <w:pStyle w:val="Heading3"/>
      </w:pPr>
      <w:bookmarkStart w:id="53" w:name="_Toc51968593"/>
      <w:r>
        <w:t>Mô hình hóa các yêu cầu</w:t>
      </w:r>
      <w:bookmarkEnd w:id="53"/>
    </w:p>
    <w:p w:rsidR="00401A1D" w:rsidRDefault="00CB2CB2" w:rsidP="00A070E5">
      <w:pPr>
        <w:ind w:firstLine="720"/>
      </w:pPr>
      <w:r>
        <w:t xml:space="preserve">Dựa vào các nghiệp vụ cụ thể đã phân tích ở trên em xây dựng thiết kế của </w:t>
      </w:r>
      <w:r w:rsidR="00C9316D">
        <w:t>chương trình</w:t>
      </w:r>
      <w:r>
        <w:t xml:space="preserve"> sẽ bao gồm </w:t>
      </w:r>
      <w:r w:rsidR="00180F60">
        <w:t>các chức năng :</w:t>
      </w:r>
    </w:p>
    <w:p w:rsidR="003F1BF9" w:rsidRPr="00D753A8" w:rsidRDefault="00D753A8" w:rsidP="00D753A8">
      <w:pPr>
        <w:pStyle w:val="ListParagraph"/>
        <w:numPr>
          <w:ilvl w:val="0"/>
          <w:numId w:val="16"/>
        </w:numPr>
        <w:tabs>
          <w:tab w:val="left" w:pos="180"/>
        </w:tabs>
        <w:autoSpaceDE w:val="0"/>
        <w:autoSpaceDN w:val="0"/>
        <w:adjustRightInd w:val="0"/>
        <w:spacing w:before="0" w:after="0"/>
        <w:ind w:left="0" w:firstLine="0"/>
        <w:rPr>
          <w:rFonts w:ascii="Calibri" w:hAnsi="Calibri" w:cs="Calibri"/>
          <w:color w:val="000000"/>
          <w:kern w:val="0"/>
          <w:sz w:val="40"/>
          <w:szCs w:val="40"/>
        </w:rPr>
      </w:pPr>
      <w:r w:rsidRPr="00D753A8">
        <w:rPr>
          <w:rFonts w:cs="Times New Roman"/>
          <w:color w:val="000000"/>
          <w:kern w:val="0"/>
          <w:szCs w:val="26"/>
        </w:rPr>
        <w:t>Detect Brain Tumor Objects:</w:t>
      </w:r>
      <w:r w:rsidRPr="00D753A8">
        <w:rPr>
          <w:rFonts w:ascii="Calibri" w:hAnsi="Calibri" w:cs="Calibri"/>
          <w:color w:val="000000"/>
          <w:kern w:val="0"/>
          <w:sz w:val="40"/>
          <w:szCs w:val="40"/>
        </w:rPr>
        <w:t xml:space="preserve"> </w:t>
      </w:r>
      <w:r w:rsidR="003F1BF9">
        <w:t xml:space="preserve">Phát hiện đối tượng khối U trong hình ảnh MRI </w:t>
      </w:r>
    </w:p>
    <w:p w:rsidR="003F1BF9" w:rsidRPr="00D753A8" w:rsidRDefault="00D753A8" w:rsidP="00D753A8">
      <w:pPr>
        <w:autoSpaceDE w:val="0"/>
        <w:autoSpaceDN w:val="0"/>
        <w:adjustRightInd w:val="0"/>
        <w:spacing w:before="0" w:after="0"/>
        <w:rPr>
          <w:rFonts w:ascii="Calibri" w:hAnsi="Calibri" w:cs="Calibri"/>
          <w:color w:val="000000"/>
          <w:kern w:val="0"/>
          <w:sz w:val="40"/>
          <w:szCs w:val="40"/>
        </w:rPr>
      </w:pPr>
      <w:r w:rsidRPr="00D753A8">
        <w:rPr>
          <w:rFonts w:cs="Times New Roman"/>
          <w:color w:val="000000"/>
          <w:kern w:val="0"/>
          <w:szCs w:val="26"/>
        </w:rPr>
        <w:t>Brain Tumor Classification:</w:t>
      </w:r>
      <w:r w:rsidRPr="00D753A8">
        <w:rPr>
          <w:rFonts w:ascii="Calibri" w:hAnsi="Calibri" w:cs="Calibri"/>
          <w:color w:val="000000"/>
          <w:kern w:val="0"/>
          <w:sz w:val="40"/>
          <w:szCs w:val="40"/>
        </w:rPr>
        <w:t xml:space="preserve"> </w:t>
      </w:r>
      <w:r w:rsidR="003F1BF9">
        <w:t xml:space="preserve">Phân loại hình ảnh </w:t>
      </w:r>
    </w:p>
    <w:p w:rsidR="00D753A8" w:rsidRPr="00D753A8" w:rsidRDefault="00D753A8" w:rsidP="00D753A8">
      <w:pPr>
        <w:pStyle w:val="ListParagraph"/>
        <w:numPr>
          <w:ilvl w:val="0"/>
          <w:numId w:val="16"/>
        </w:numPr>
        <w:tabs>
          <w:tab w:val="left" w:pos="180"/>
        </w:tabs>
        <w:ind w:left="0" w:firstLine="0"/>
        <w:rPr>
          <w:rFonts w:cs="Times New Roman"/>
          <w:szCs w:val="26"/>
        </w:rPr>
      </w:pPr>
      <w:r w:rsidRPr="00D753A8">
        <w:rPr>
          <w:rFonts w:cs="Times New Roman"/>
          <w:color w:val="000000"/>
          <w:kern w:val="0"/>
          <w:szCs w:val="26"/>
        </w:rPr>
        <w:t xml:space="preserve">Training Data: </w:t>
      </w:r>
      <w:r w:rsidRPr="00D753A8">
        <w:rPr>
          <w:rFonts w:cs="Times New Roman"/>
          <w:szCs w:val="26"/>
        </w:rPr>
        <w:t xml:space="preserve">Training dữ liệu </w:t>
      </w:r>
    </w:p>
    <w:p w:rsidR="003F1BF9" w:rsidRDefault="00D753A8" w:rsidP="00D753A8">
      <w:pPr>
        <w:pStyle w:val="ListParagraph"/>
        <w:numPr>
          <w:ilvl w:val="0"/>
          <w:numId w:val="16"/>
        </w:numPr>
        <w:tabs>
          <w:tab w:val="left" w:pos="180"/>
        </w:tabs>
        <w:ind w:left="0" w:firstLine="0"/>
      </w:pPr>
      <w:r w:rsidRPr="00D753A8">
        <w:rPr>
          <w:rFonts w:cs="Times New Roman"/>
          <w:color w:val="000000"/>
          <w:kern w:val="0"/>
          <w:szCs w:val="26"/>
        </w:rPr>
        <w:t>Build accuracy and confusion matrix:</w:t>
      </w:r>
      <w:r w:rsidRPr="00D753A8">
        <w:rPr>
          <w:rFonts w:ascii="Arial" w:hAnsi="Arial" w:cs="Arial"/>
          <w:color w:val="000000"/>
          <w:kern w:val="0"/>
          <w:sz w:val="32"/>
          <w:szCs w:val="32"/>
        </w:rPr>
        <w:t xml:space="preserve"> </w:t>
      </w:r>
      <w:r w:rsidR="003F1BF9">
        <w:t>Xây dụng biểu đồ trực quan</w:t>
      </w:r>
      <w:r>
        <w:t xml:space="preserve"> thể hiện độ chính xác của thuật toán</w:t>
      </w:r>
    </w:p>
    <w:p w:rsidR="00930FE6" w:rsidRDefault="00315890" w:rsidP="00930FE6">
      <w:r>
        <w:t xml:space="preserve">Các chức năng này được thể hiện ở sơ đồ hình vẽ 3.1 dưới đây </w:t>
      </w:r>
    </w:p>
    <w:p w:rsidR="00315890" w:rsidRDefault="00D753A8" w:rsidP="007523D6">
      <w:pPr>
        <w:jc w:val="center"/>
      </w:pPr>
      <w:r>
        <w:object w:dxaOrig="5956" w:dyaOrig="10095">
          <v:shape id="_x0000_i1028" type="#_x0000_t75" style="width:208.5pt;height:353.55pt" o:ole="">
            <v:imagedata r:id="rId41" o:title=""/>
          </v:shape>
          <o:OLEObject Type="Embed" ProgID="Visio.Drawing.15" ShapeID="_x0000_i1028" DrawAspect="Content" ObjectID="_1662913593" r:id="rId42"/>
        </w:object>
      </w:r>
    </w:p>
    <w:p w:rsidR="00315890" w:rsidRPr="007523D6" w:rsidRDefault="00315890" w:rsidP="002B1E1E">
      <w:pPr>
        <w:pStyle w:val="Picture"/>
      </w:pPr>
      <w:bookmarkStart w:id="54" w:name="_Toc52037751"/>
      <w:r w:rsidRPr="007523D6">
        <w:t xml:space="preserve">Hình 3.1 : Sơ đồ use case của </w:t>
      </w:r>
      <w:r w:rsidR="00C9316D">
        <w:t>chương trình</w:t>
      </w:r>
      <w:bookmarkEnd w:id="54"/>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A070E5">
      <w:pPr>
        <w:ind w:firstLine="720"/>
      </w:pPr>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w:t>
      </w:r>
      <w:r w:rsidR="00F432C4">
        <w:t xml:space="preserve"> hơn đó là: P</w:t>
      </w:r>
      <w:r>
        <w:t xml:space="preserve">hát hiện, </w:t>
      </w:r>
      <w:r w:rsidR="00B34328">
        <w:t xml:space="preserve">phân tích, </w:t>
      </w:r>
      <w:r>
        <w:t>xác định</w:t>
      </w:r>
      <w:r w:rsidR="009B5BFA">
        <w:t>,</w:t>
      </w:r>
      <w:r>
        <w:t xml:space="preserve"> </w:t>
      </w:r>
      <w:r w:rsidR="002140ED">
        <w:t>training</w:t>
      </w:r>
      <w:r>
        <w:t>.</w:t>
      </w:r>
    </w:p>
    <w:p w:rsidR="00A85105" w:rsidRDefault="00A85105" w:rsidP="002A576C">
      <w:pPr>
        <w:pStyle w:val="Heading4"/>
      </w:pPr>
      <w:r>
        <w:lastRenderedPageBreak/>
        <w:t xml:space="preserve">Phân tích chức năng lớp </w:t>
      </w:r>
      <w:r w:rsidR="005548EF">
        <w:t>Analyzis-Detect</w:t>
      </w:r>
    </w:p>
    <w:p w:rsidR="00A23149" w:rsidRDefault="00340CE8" w:rsidP="00A070E5">
      <w:pPr>
        <w:ind w:firstLine="720"/>
      </w:pPr>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Ta cần tính toán độ chính xác của chương trình khi phát hiện các đối tượ</w:t>
      </w:r>
      <w:r w:rsidR="00BB413D">
        <w:t>ng,</w:t>
      </w:r>
      <w:r w:rsidR="00A23149">
        <w:t xml:space="preserve"> và</w:t>
      </w:r>
      <w:r w:rsidR="005548EF">
        <w:t xml:space="preserve"> </w:t>
      </w:r>
      <w:r w:rsidR="00C9316D">
        <w:t>chương trình</w:t>
      </w:r>
      <w:r>
        <w:t xml:space="preserve"> sẽ tiến hành ph</w:t>
      </w:r>
      <w:r w:rsidR="00C9316D">
        <w:t>ân tích và xác định đối tượng trong các bức ảnh cần phát hiện đối tượng</w:t>
      </w:r>
      <w:r w:rsidR="00BB413D">
        <w:t xml:space="preserve"> </w:t>
      </w:r>
      <w:r w:rsidR="00C9316D">
        <w:t>- ở đây là các khối U.</w:t>
      </w:r>
    </w:p>
    <w:p w:rsidR="00A23149" w:rsidRDefault="00A23149" w:rsidP="00340CE8">
      <w:r>
        <w:t>Để tính toán độ chính xác, c</w:t>
      </w:r>
      <w:r w:rsidR="00C9316D">
        <w:t>hương trình sẽ thực hiện phát hiện đối tượng trên một số lượng nhất định các bức ả</w:t>
      </w:r>
      <w:r>
        <w:t>nh</w:t>
      </w:r>
      <w:r w:rsidR="00C9316D">
        <w:t>.</w:t>
      </w:r>
      <w:r w:rsidR="00340CE8">
        <w:t xml:space="preserve"> </w:t>
      </w:r>
      <w:r>
        <w:t xml:space="preserve">Độ chính xác sẽ dựa trên tỉ lệ ảnh phát hiện đúng trên tổng số ảnh test. </w:t>
      </w:r>
    </w:p>
    <w:p w:rsidR="00340CE8" w:rsidRDefault="00A23149" w:rsidP="00340CE8">
      <w:r>
        <w:t xml:space="preserve">Mục tiêu chính của chương trình cũng như đề tài này, là xác định khối U có hay không có trong ảnh MRI, và khoanh vùng khối U nếu phát hiện ra nó. </w:t>
      </w:r>
      <w:r w:rsidR="00561853">
        <w:t xml:space="preserve">Cùng với việc tính toán độ chính xác khi phát hiện khối U. </w:t>
      </w:r>
      <w:r w:rsidR="00340CE8">
        <w:t xml:space="preserve">Để thực hiện </w:t>
      </w:r>
      <w:r w:rsidR="00561853">
        <w:t xml:space="preserve">2 </w:t>
      </w:r>
      <w:r w:rsidR="00340CE8">
        <w:t xml:space="preserve">chức năng này, em xây dựng lên lớp chức năng </w:t>
      </w:r>
      <w:r w:rsidR="00C9316D">
        <w:t>Analyzis-Display</w:t>
      </w:r>
      <w:r w:rsidR="00340CE8">
        <w:t xml:space="preserve">. Bên trong lớp </w:t>
      </w:r>
      <w:r w:rsidR="00561853">
        <w:t>Analyzis-Detect</w:t>
      </w:r>
      <w:r w:rsidR="00340CE8">
        <w:t xml:space="preserve">, sẽ thực hiện các chức năng nhỏ: </w:t>
      </w:r>
      <w:r w:rsidR="00561853">
        <w:t xml:space="preserve">Tính độ chính xác, xác định đối tượng và mô tả kết quả bằng hình ảnh. </w:t>
      </w:r>
    </w:p>
    <w:p w:rsidR="00561853" w:rsidRPr="00561853" w:rsidRDefault="00561853" w:rsidP="00561853">
      <w:r>
        <w:t xml:space="preserve">Đối với việc tính độ chính xác, để mô tả một cách trực quan nhất, em sẽ sử dụng biểu đồ tính độ chính xác </w:t>
      </w:r>
      <w:r w:rsidRPr="003D1B4A">
        <w:t>(</w:t>
      </w:r>
      <w:r w:rsidRPr="00561853">
        <w:rPr>
          <w:rStyle w:val="Emphasis"/>
          <w:rFonts w:ascii="Arial" w:hAnsi="Arial" w:cs="Arial"/>
          <w:b/>
          <w:i w:val="0"/>
          <w:color w:val="000000"/>
          <w:shd w:val="clear" w:color="auto" w:fill="FFFFFF"/>
        </w:rPr>
        <w:t>accuracy</w:t>
      </w:r>
      <w:r w:rsidRPr="00561853">
        <w:rPr>
          <w:rFonts w:ascii="Arial" w:hAnsi="Arial" w:cs="Arial"/>
          <w:color w:val="000000"/>
          <w:shd w:val="clear" w:color="auto" w:fill="FFFFFF"/>
        </w:rPr>
        <w:t> </w:t>
      </w:r>
      <w:r w:rsidRPr="003D1B4A">
        <w:t>) và ma trận nhầm lẫn (</w:t>
      </w:r>
      <w:r w:rsidRPr="00561853">
        <w:rPr>
          <w:rStyle w:val="Emphasis"/>
          <w:rFonts w:ascii="Arial" w:hAnsi="Arial" w:cs="Arial"/>
          <w:b/>
          <w:i w:val="0"/>
          <w:color w:val="000000"/>
          <w:shd w:val="clear" w:color="auto" w:fill="FFFFFF"/>
        </w:rPr>
        <w:t>confusion matrix</w:t>
      </w:r>
      <w:r w:rsidRPr="003D1B4A">
        <w:t>)</w:t>
      </w:r>
    </w:p>
    <w:p w:rsidR="00340CE8" w:rsidRDefault="00340CE8" w:rsidP="0015011B">
      <w:r>
        <w:t xml:space="preserve">Mối liên hệ giữa các chức năng trong 2 lớp </w:t>
      </w:r>
      <w:r w:rsidR="00D753A8">
        <w:t xml:space="preserve">AI-DNN </w:t>
      </w:r>
      <w:r>
        <w:t xml:space="preserve">và </w:t>
      </w:r>
      <w:r w:rsidR="0015011B">
        <w:t xml:space="preserve">Analyzis-Detect </w:t>
      </w:r>
      <w:r>
        <w:t xml:space="preserve">sẽ được thể hiện trong sơ đồ dưới đây: </w:t>
      </w:r>
    </w:p>
    <w:p w:rsidR="00340CE8" w:rsidRDefault="00F432C4" w:rsidP="007523D6">
      <w:pPr>
        <w:jc w:val="center"/>
      </w:pPr>
      <w:r>
        <w:object w:dxaOrig="19740" w:dyaOrig="12525">
          <v:shape id="_x0000_i1029" type="#_x0000_t75" style="width:356.8pt;height:227.8pt" o:ole="">
            <v:imagedata r:id="rId43" o:title=""/>
          </v:shape>
          <o:OLEObject Type="Embed" ProgID="Visio.Drawing.15" ShapeID="_x0000_i1029" DrawAspect="Content" ObjectID="_1662913594" r:id="rId44"/>
        </w:object>
      </w:r>
    </w:p>
    <w:p w:rsidR="00340CE8" w:rsidRDefault="00340CE8" w:rsidP="002B1E1E">
      <w:pPr>
        <w:pStyle w:val="Picture"/>
      </w:pPr>
      <w:bookmarkStart w:id="55" w:name="_Toc52037752"/>
      <w:r>
        <w:t xml:space="preserve">Hình 3.2: Sơ đồ user case chi tiết của </w:t>
      </w:r>
      <w:r w:rsidR="00C9316D">
        <w:t>chương trình</w:t>
      </w:r>
      <w:bookmarkEnd w:id="55"/>
    </w:p>
    <w:p w:rsidR="00B65310" w:rsidRPr="00B65310" w:rsidRDefault="00B65310" w:rsidP="00B65310">
      <w:r>
        <w:lastRenderedPageBreak/>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t>Xác định fram</w:t>
      </w:r>
      <w:bookmarkStart w:id="56" w:name="_GoBack"/>
      <w:bookmarkEnd w:id="56"/>
      <w:r w:rsidR="00E66C13">
        <w:t>e</w:t>
      </w:r>
      <w:r>
        <w:t xml:space="preserve">work sử dụng và những điều kiện cần thiết để xây dụng </w:t>
      </w:r>
      <w:r w:rsidR="00C9316D">
        <w:t>chương trình</w:t>
      </w:r>
    </w:p>
    <w:p w:rsidR="00401A1D" w:rsidRDefault="00B65310" w:rsidP="00A070E5">
      <w:pPr>
        <w:ind w:firstLine="720"/>
      </w:pPr>
      <w:r>
        <w:t xml:space="preserve">Qua quá trình tìm hiểu các framework, thư viện và cá điều kiện cần thiết để có thể xây dựng </w:t>
      </w:r>
      <w:r w:rsidR="00C9316D">
        <w:t>chương trình</w:t>
      </w:r>
      <w:r>
        <w:t>, em xác định các framew</w:t>
      </w:r>
      <w:r w:rsidR="003C0B90">
        <w:t>ork</w:t>
      </w:r>
      <w:r>
        <w:t xml:space="preserve"> và điều kiện sử dụng như sau: </w:t>
      </w:r>
    </w:p>
    <w:p w:rsidR="00504084" w:rsidRDefault="00B65310" w:rsidP="00504084">
      <w:pPr>
        <w:pStyle w:val="ListParagraph"/>
        <w:numPr>
          <w:ilvl w:val="0"/>
          <w:numId w:val="16"/>
        </w:numPr>
      </w:pPr>
      <w:r>
        <w:t xml:space="preserve">Framework sử dụng: </w:t>
      </w:r>
    </w:p>
    <w:p w:rsidR="00504084" w:rsidRDefault="00504084" w:rsidP="00A628EE">
      <w:pPr>
        <w:pStyle w:val="ListParagraph"/>
        <w:numPr>
          <w:ilvl w:val="0"/>
          <w:numId w:val="18"/>
        </w:numPr>
        <w:tabs>
          <w:tab w:val="clear" w:pos="720"/>
          <w:tab w:val="num" w:pos="360"/>
        </w:tabs>
        <w:ind w:left="360"/>
      </w:pPr>
      <w:r>
        <w:t>Ngôn ngữ: Python</w:t>
      </w:r>
    </w:p>
    <w:p w:rsidR="0054408E" w:rsidRDefault="0054408E" w:rsidP="0054408E">
      <w:pPr>
        <w:pStyle w:val="ListParagraph"/>
        <w:ind w:left="360"/>
        <w:jc w:val="center"/>
      </w:pPr>
      <w:r>
        <w:rPr>
          <w:noProof/>
        </w:rPr>
        <w:drawing>
          <wp:inline distT="0" distB="0" distL="0" distR="0" wp14:anchorId="209E9E20" wp14:editId="0024F8F6">
            <wp:extent cx="2143125" cy="2143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ải xuống.jpg"/>
                    <pic:cNvPicPr/>
                  </pic:nvPicPr>
                  <pic:blipFill>
                    <a:blip r:embed="rId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504084" w:rsidRDefault="00232BB1" w:rsidP="00A070E5">
      <w:pPr>
        <w:pStyle w:val="ListParagraph"/>
        <w:ind w:left="0" w:firstLine="720"/>
        <w:rPr>
          <w:rStyle w:val="Strong"/>
          <w:rFonts w:cs="Times New Roman"/>
          <w:b w:val="0"/>
          <w:color w:val="000000" w:themeColor="text1"/>
          <w:bdr w:val="none" w:sz="0" w:space="0" w:color="auto" w:frame="1"/>
          <w:shd w:val="clear" w:color="auto" w:fill="FFFFFF"/>
        </w:rPr>
      </w:pPr>
      <w:hyperlink r:id="rId46" w:tooltip="Chuyên mục Python" w:history="1">
        <w:r w:rsidR="00504084" w:rsidRPr="00504084">
          <w:rPr>
            <w:rStyle w:val="Hyperlink"/>
            <w:rFonts w:cs="Times New Roman"/>
            <w:color w:val="000000" w:themeColor="text1"/>
            <w:szCs w:val="26"/>
            <w:u w:val="none"/>
            <w:bdr w:val="none" w:sz="0" w:space="0" w:color="auto" w:frame="1"/>
            <w:shd w:val="clear" w:color="auto" w:fill="FFFFFF"/>
          </w:rPr>
          <w:t>Python</w:t>
        </w:r>
      </w:hyperlink>
      <w:r w:rsidR="00504084" w:rsidRPr="00504084">
        <w:rPr>
          <w:rFonts w:cs="Times New Roman"/>
          <w:color w:val="000000" w:themeColor="text1"/>
          <w:szCs w:val="26"/>
          <w:shd w:val="clear" w:color="auto" w:fill="FFFFFF"/>
        </w:rPr>
        <w:t>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47" w:tooltip="Cấu trúc dữ liệu và giải thuật" w:history="1">
        <w:r w:rsidR="00504084" w:rsidRPr="00504084">
          <w:rPr>
            <w:rStyle w:val="Hyperlink"/>
            <w:rFonts w:cs="Times New Roman"/>
            <w:color w:val="000000" w:themeColor="text1"/>
            <w:szCs w:val="26"/>
            <w:u w:val="none"/>
            <w:bdr w:val="none" w:sz="0" w:space="0" w:color="auto" w:frame="1"/>
            <w:shd w:val="clear" w:color="auto" w:fill="FFFFFF"/>
          </w:rPr>
          <w:t>cấu trúc dữ liệu</w:t>
        </w:r>
      </w:hyperlink>
      <w:r w:rsidR="00504084" w:rsidRPr="00504084">
        <w:rPr>
          <w:rFonts w:cs="Times New Roman"/>
          <w:color w:val="000000" w:themeColor="text1"/>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04084" w:rsidRPr="00504084">
        <w:rPr>
          <w:rFonts w:cs="Times New Roman"/>
          <w:szCs w:val="26"/>
          <w:shd w:val="clear" w:color="auto" w:fill="FFFFFF"/>
        </w:rPr>
        <w:t>.</w:t>
      </w:r>
      <w:r w:rsidR="00504084">
        <w:rPr>
          <w:rFonts w:cs="Times New Roman"/>
          <w:szCs w:val="26"/>
          <w:shd w:val="clear" w:color="auto" w:fill="FFFFFF"/>
        </w:rPr>
        <w:t xml:space="preserve"> Một trong lý do em sử dụng ngôn ngữ Python cho việc thực hiện đề tài này là do nó có </w:t>
      </w:r>
      <w:r w:rsidR="00504084" w:rsidRPr="00504084">
        <w:rPr>
          <w:rStyle w:val="Strong"/>
          <w:rFonts w:cs="Times New Roman"/>
          <w:b w:val="0"/>
          <w:color w:val="000000" w:themeColor="text1"/>
          <w:bdr w:val="none" w:sz="0" w:space="0" w:color="auto" w:frame="1"/>
          <w:shd w:val="clear" w:color="auto" w:fill="FFFFFF"/>
        </w:rPr>
        <w:t>khả năng mở rộng và có thể nhúng, có thư viện tiêu chuẩn lớn để giải quyết những tác vụ phổ biến, đặc biệt là các thư viện hỗ trợ cho việc phát tiến các ứng dụng về AI và Deep learning một cách dễ dàng và nhanh chóng</w:t>
      </w:r>
      <w:r w:rsidR="00504084">
        <w:rPr>
          <w:rStyle w:val="Strong"/>
          <w:rFonts w:cs="Times New Roman"/>
          <w:b w:val="0"/>
          <w:color w:val="000000" w:themeColor="text1"/>
          <w:bdr w:val="none" w:sz="0" w:space="0" w:color="auto" w:frame="1"/>
          <w:shd w:val="clear" w:color="auto" w:fill="FFFFFF"/>
        </w:rPr>
        <w:t>.</w:t>
      </w:r>
    </w:p>
    <w:p w:rsidR="0054408E" w:rsidRPr="00504084" w:rsidRDefault="0054408E" w:rsidP="00504084">
      <w:pPr>
        <w:pStyle w:val="ListParagraph"/>
        <w:ind w:left="0" w:firstLine="450"/>
        <w:rPr>
          <w:rFonts w:cs="Times New Roman"/>
          <w:szCs w:val="26"/>
        </w:rPr>
      </w:pPr>
    </w:p>
    <w:p w:rsidR="0054408E" w:rsidRDefault="00B65310" w:rsidP="00A628EE">
      <w:pPr>
        <w:pStyle w:val="ListParagraph"/>
        <w:numPr>
          <w:ilvl w:val="0"/>
          <w:numId w:val="18"/>
        </w:numPr>
        <w:tabs>
          <w:tab w:val="clear" w:pos="720"/>
          <w:tab w:val="num" w:pos="360"/>
        </w:tabs>
        <w:ind w:left="360"/>
      </w:pPr>
      <w:r>
        <w:lastRenderedPageBreak/>
        <w:t>IDE</w:t>
      </w:r>
      <w:r w:rsidR="00A628EE">
        <w:t xml:space="preserve"> và trình soạn thảo</w:t>
      </w:r>
      <w:r w:rsidR="00504084">
        <w:t>: Wings IDE với trình biên dịch python 3.7.8</w:t>
      </w:r>
      <w:r w:rsidR="00A628EE">
        <w:t>.</w:t>
      </w:r>
      <w:r w:rsidR="0054408E">
        <w:t>:</w:t>
      </w:r>
    </w:p>
    <w:p w:rsidR="0054408E" w:rsidRDefault="0054408E" w:rsidP="0054408E">
      <w:pPr>
        <w:pStyle w:val="ListParagraph"/>
        <w:ind w:left="360"/>
        <w:jc w:val="center"/>
      </w:pPr>
      <w:r>
        <w:rPr>
          <w:noProof/>
        </w:rPr>
        <w:drawing>
          <wp:inline distT="0" distB="0" distL="0" distR="0" wp14:anchorId="256FA5D9" wp14:editId="473A3D51">
            <wp:extent cx="4724987" cy="3484722"/>
            <wp:effectExtent l="0" t="0" r="0" b="1905"/>
            <wp:docPr id="12" name="Picture 12" descr="Wing P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g Pro Screensho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6656" cy="3485953"/>
                    </a:xfrm>
                    <a:prstGeom prst="rect">
                      <a:avLst/>
                    </a:prstGeom>
                    <a:noFill/>
                    <a:ln>
                      <a:noFill/>
                    </a:ln>
                  </pic:spPr>
                </pic:pic>
              </a:graphicData>
            </a:graphic>
          </wp:inline>
        </w:drawing>
      </w:r>
    </w:p>
    <w:p w:rsidR="0054408E" w:rsidRDefault="0054408E" w:rsidP="0054408E">
      <w:pPr>
        <w:pStyle w:val="ListParagraph"/>
        <w:ind w:left="360"/>
        <w:jc w:val="center"/>
      </w:pPr>
      <w:r>
        <w:t>Hình 3.3: Trình soạn thảo, môi trường lập trình WingIDE</w:t>
      </w:r>
    </w:p>
    <w:p w:rsidR="002A4096" w:rsidRDefault="0054408E" w:rsidP="0054408E">
      <w:pPr>
        <w:pStyle w:val="ListParagraph"/>
        <w:ind w:left="360"/>
      </w:pPr>
      <w:r>
        <w:t>Phiê</w:t>
      </w:r>
      <w:r w:rsidR="00A628EE">
        <w:t xml:space="preserve">n bản python 3.7.8 tương thích hầu hết với các thư viện và gói hỗ trợ về phát triển </w:t>
      </w:r>
      <w:r w:rsidR="00A628EE" w:rsidRPr="00504084">
        <w:rPr>
          <w:rStyle w:val="Strong"/>
          <w:rFonts w:cs="Times New Roman"/>
          <w:b w:val="0"/>
          <w:color w:val="000000" w:themeColor="text1"/>
          <w:bdr w:val="none" w:sz="0" w:space="0" w:color="auto" w:frame="1"/>
          <w:shd w:val="clear" w:color="auto" w:fill="FFFFFF"/>
        </w:rPr>
        <w:t>AI và Deep learning</w:t>
      </w:r>
    </w:p>
    <w:p w:rsidR="002A4096" w:rsidRDefault="002A4096" w:rsidP="00A628EE">
      <w:pPr>
        <w:pStyle w:val="ListParagraph"/>
        <w:numPr>
          <w:ilvl w:val="0"/>
          <w:numId w:val="18"/>
        </w:numPr>
        <w:tabs>
          <w:tab w:val="clear" w:pos="720"/>
          <w:tab w:val="num" w:pos="360"/>
        </w:tabs>
        <w:ind w:left="360"/>
      </w:pPr>
      <w:r>
        <w:t>Các gói</w:t>
      </w:r>
      <w:r w:rsidR="00504084">
        <w:t>, thư viện</w:t>
      </w:r>
      <w:r>
        <w:t xml:space="preserve"> hỗ tr</w:t>
      </w:r>
      <w:r w:rsidR="00504084">
        <w:t>ợ</w:t>
      </w:r>
      <w:r>
        <w:t xml:space="preserve"> kèm theo</w:t>
      </w:r>
      <w:r w:rsidR="00A628EE">
        <w:t xml:space="preserve">: numpy(phiên bản </w:t>
      </w:r>
      <w:r w:rsidR="00A628EE" w:rsidRPr="00A628EE">
        <w:t>1.18.5</w:t>
      </w:r>
      <w:r w:rsidR="00A628EE">
        <w:t>),</w:t>
      </w:r>
      <w:r w:rsidR="00A628EE" w:rsidRPr="00A628EE">
        <w:t xml:space="preserve"> pandas</w:t>
      </w:r>
      <w:r w:rsidR="00A628EE">
        <w:t>,</w:t>
      </w:r>
      <w:r w:rsidR="00A628EE" w:rsidRPr="00A628EE">
        <w:t xml:space="preserve"> plotly</w:t>
      </w:r>
      <w:r w:rsidR="00A628EE">
        <w:t>,</w:t>
      </w:r>
      <w:r w:rsidR="00A628EE" w:rsidRPr="00A628EE">
        <w:t xml:space="preserve"> matplotlib</w:t>
      </w:r>
      <w:r w:rsidR="00A628EE">
        <w:t>,</w:t>
      </w:r>
      <w:r w:rsidR="00A628EE" w:rsidRPr="00A628EE">
        <w:t xml:space="preserve"> opencv-python</w:t>
      </w:r>
      <w:r w:rsidR="00A628EE">
        <w:t>,</w:t>
      </w:r>
      <w:r w:rsidR="00A628EE" w:rsidRPr="00A628EE">
        <w:t xml:space="preserve"> Tensorflow</w:t>
      </w:r>
      <w:r w:rsidR="00A628EE">
        <w:t xml:space="preserve">(phiên bản </w:t>
      </w:r>
      <w:r w:rsidR="00A628EE" w:rsidRPr="00A628EE">
        <w:t>2.1.1</w:t>
      </w:r>
      <w:r w:rsidR="00A628EE">
        <w:t>),</w:t>
      </w:r>
      <w:r w:rsidR="00A628EE" w:rsidRPr="00A628EE">
        <w:t xml:space="preserve"> imutils</w:t>
      </w:r>
      <w:r w:rsidR="00A628EE">
        <w:t>,</w:t>
      </w:r>
      <w:r w:rsidR="00A628EE" w:rsidRPr="00A628EE">
        <w:t xml:space="preserve"> scikit-learn</w:t>
      </w:r>
      <w:r w:rsidR="00A628EE">
        <w:t>,</w:t>
      </w:r>
      <w:r w:rsidR="00A628EE" w:rsidRPr="00A628EE">
        <w:t xml:space="preserve"> sklearn</w:t>
      </w:r>
      <w:r w:rsidR="00A628EE">
        <w:t>,</w:t>
      </w:r>
      <w:r w:rsidR="00A628EE" w:rsidRPr="00A628EE">
        <w:t xml:space="preserve"> ipython</w:t>
      </w:r>
      <w:r w:rsidR="00A628EE">
        <w:t>,</w:t>
      </w:r>
      <w:r w:rsidR="00A628EE" w:rsidRPr="00A628EE">
        <w:t xml:space="preserve"> scikit-image</w:t>
      </w:r>
      <w:r w:rsidR="00A628EE">
        <w:t>,</w:t>
      </w:r>
      <w:r w:rsidR="00A628EE" w:rsidRPr="00A628EE">
        <w:t xml:space="preserve"> SimpleITK</w:t>
      </w:r>
      <w:r w:rsidR="0054408E">
        <w:t>. Đây là các thư viện hỗ trợ đắc lực cho việc lập tình và phát triển các dự án về AI trên mội trường Python</w:t>
      </w:r>
    </w:p>
    <w:p w:rsidR="00B65310" w:rsidRDefault="00B65310" w:rsidP="00504084">
      <w:pPr>
        <w:pStyle w:val="ListParagraph"/>
        <w:numPr>
          <w:ilvl w:val="0"/>
          <w:numId w:val="16"/>
        </w:numPr>
      </w:pPr>
      <w:r>
        <w:t>OS</w:t>
      </w:r>
      <w:r w:rsidR="00504084">
        <w:t xml:space="preserve"> sử dụng </w:t>
      </w:r>
      <w:r>
        <w:t>: Win 10 64 bit</w:t>
      </w:r>
    </w:p>
    <w:p w:rsidR="00E66C13" w:rsidRPr="00B65310" w:rsidRDefault="00B65310" w:rsidP="00504084">
      <w:pPr>
        <w:pStyle w:val="ListParagraph"/>
        <w:numPr>
          <w:ilvl w:val="0"/>
          <w:numId w:val="16"/>
        </w:numPr>
      </w:pPr>
      <w:r>
        <w:t xml:space="preserve">Hardware: Máy tính có </w:t>
      </w:r>
      <w:r w:rsidR="00504084">
        <w:t>cấu hình cao, CPU từ core i5 đời 8 trở lên, khuyên dùng có hỗ trợ GPU NVIDIA để tăng tốc độ tính toán</w:t>
      </w:r>
    </w:p>
    <w:p w:rsidR="005D0270" w:rsidRDefault="00A85105" w:rsidP="002A576C">
      <w:pPr>
        <w:pStyle w:val="Heading3"/>
      </w:pPr>
      <w:bookmarkStart w:id="57" w:name="_Toc51968594"/>
      <w:r>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7"/>
    </w:p>
    <w:p w:rsidR="00B65310" w:rsidRDefault="008157AB" w:rsidP="00A070E5">
      <w:pPr>
        <w:ind w:firstLine="720"/>
      </w:pPr>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w:t>
      </w:r>
      <w:r w:rsidR="00F432C4">
        <w:t>-DNN</w:t>
      </w:r>
      <w:r>
        <w:t xml:space="preserve"> Layer,</w:t>
      </w:r>
      <w:r w:rsidR="00F432C4">
        <w:t xml:space="preserve"> và </w:t>
      </w:r>
      <w:r>
        <w:t xml:space="preserve"> </w:t>
      </w:r>
      <w:r w:rsidR="00F432C4" w:rsidRPr="00F432C4">
        <w:rPr>
          <w:rFonts w:cs="Times New Roman"/>
          <w:color w:val="000000" w:themeColor="text1"/>
          <w:kern w:val="0"/>
          <w:szCs w:val="26"/>
        </w:rPr>
        <w:t>Analyzis-Detect</w:t>
      </w:r>
      <w:r w:rsidR="00F432C4">
        <w:rPr>
          <w:rFonts w:cs="Times New Roman"/>
          <w:color w:val="000000" w:themeColor="text1"/>
          <w:kern w:val="0"/>
          <w:szCs w:val="26"/>
        </w:rPr>
        <w:t xml:space="preserve"> </w:t>
      </w:r>
      <w:r w:rsidRPr="00F432C4">
        <w:rPr>
          <w:color w:val="000000" w:themeColor="text1"/>
          <w:szCs w:val="26"/>
        </w:rPr>
        <w:t>Layer</w:t>
      </w:r>
      <w:r>
        <w:t>.</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F432C4" w:rsidP="007523D6">
      <w:pPr>
        <w:jc w:val="center"/>
      </w:pPr>
      <w:r>
        <w:object w:dxaOrig="23326" w:dyaOrig="6720">
          <v:shape id="_x0000_i1030" type="#_x0000_t75" style="width:352.5pt;height:102.1pt" o:ole="">
            <v:imagedata r:id="rId49" o:title=""/>
          </v:shape>
          <o:OLEObject Type="Embed" ProgID="Visio.Drawing.15" ShapeID="_x0000_i1030" DrawAspect="Content" ObjectID="_1662913595" r:id="rId50"/>
        </w:object>
      </w:r>
    </w:p>
    <w:p w:rsidR="000B3C5F" w:rsidRDefault="008157AB" w:rsidP="002B1E1E">
      <w:pPr>
        <w:pStyle w:val="Picture"/>
      </w:pPr>
      <w:bookmarkStart w:id="58" w:name="_Toc52037753"/>
      <w:r>
        <w:t>Hình 3.3: Sơ đồ thiết kế tổng qua</w:t>
      </w:r>
      <w:r w:rsidR="00F432C4">
        <w:t>n</w:t>
      </w:r>
      <w:r>
        <w:t xml:space="preserve"> </w:t>
      </w:r>
      <w:r w:rsidR="00C9316D">
        <w:t>chương trình</w:t>
      </w:r>
      <w:bookmarkEnd w:id="58"/>
    </w:p>
    <w:p w:rsidR="000B3C5F" w:rsidRDefault="000B3C5F" w:rsidP="000B3C5F">
      <w:r>
        <w:t xml:space="preserve">Mô hình </w:t>
      </w:r>
      <w:r w:rsidR="00C9316D">
        <w:t>chương trình</w:t>
      </w:r>
      <w:r w:rsidR="00F432C4">
        <w:t xml:space="preserve"> </w:t>
      </w:r>
      <w:r>
        <w:t xml:space="preserve">gồm </w:t>
      </w:r>
      <w:r w:rsidR="00F432C4">
        <w:t>hai</w:t>
      </w:r>
      <w:r>
        <w:t xml:space="preserve"> phần như mô tả trong hình 3.3</w:t>
      </w:r>
    </w:p>
    <w:p w:rsidR="00BE452B" w:rsidRDefault="000B3C5F" w:rsidP="00335DD4">
      <w:pPr>
        <w:pStyle w:val="ListParagraph"/>
        <w:numPr>
          <w:ilvl w:val="0"/>
          <w:numId w:val="16"/>
        </w:numPr>
        <w:tabs>
          <w:tab w:val="left" w:pos="360"/>
        </w:tabs>
        <w:ind w:left="0" w:firstLine="180"/>
      </w:pPr>
      <w:r w:rsidRPr="00B53367">
        <w:rPr>
          <w:b/>
        </w:rPr>
        <w:t>AI</w:t>
      </w:r>
      <w:r w:rsidR="00F432C4">
        <w:rPr>
          <w:b/>
        </w:rPr>
        <w:t>-DNN</w:t>
      </w:r>
      <w:r w:rsidRPr="00B53367">
        <w:rPr>
          <w:b/>
        </w:rPr>
        <w:t xml:space="preserve"> Layer</w:t>
      </w:r>
      <w:r>
        <w:t xml:space="preserve">:  Chức năng như một </w:t>
      </w:r>
      <w:r w:rsidR="00C94E37">
        <w:t>máy học</w:t>
      </w:r>
      <w:r>
        <w:t xml:space="preserve"> của </w:t>
      </w:r>
      <w:r w:rsidR="00C9316D">
        <w:t>chương trình</w:t>
      </w:r>
      <w:r>
        <w:t xml:space="preserve">, chịu trách nhiệm </w:t>
      </w:r>
      <w:r w:rsidR="00C94E37">
        <w:t xml:space="preserve">chuẩn bị Data training, xử lý dữ liệu hình ảnh và thực hiện </w:t>
      </w:r>
      <w:r w:rsidR="00C94E37" w:rsidRPr="00C94E37">
        <w:rPr>
          <w:b/>
        </w:rPr>
        <w:t>máy học</w:t>
      </w:r>
      <w:r>
        <w:t xml:space="preserve">. </w:t>
      </w:r>
      <w:r w:rsidR="00C94E37">
        <w:t>N</w:t>
      </w:r>
      <w:r>
        <w:t xml:space="preserve">ó sẽ </w:t>
      </w:r>
      <w:r w:rsidR="00C94E37">
        <w:t xml:space="preserve">thực hiện gửi dữ liệu đã training tới lớp </w:t>
      </w:r>
      <w:r w:rsidR="00C94E37" w:rsidRPr="00F432C4">
        <w:rPr>
          <w:rFonts w:cs="Times New Roman"/>
          <w:color w:val="000000" w:themeColor="text1"/>
          <w:kern w:val="0"/>
          <w:szCs w:val="26"/>
        </w:rPr>
        <w:t>Analyzis-Detect</w:t>
      </w:r>
      <w:r w:rsidR="00C94E37">
        <w:rPr>
          <w:rFonts w:cs="Times New Roman"/>
          <w:color w:val="000000" w:themeColor="text1"/>
          <w:kern w:val="0"/>
          <w:szCs w:val="26"/>
        </w:rPr>
        <w:t xml:space="preserve"> </w:t>
      </w:r>
      <w:r w:rsidR="00C94E37" w:rsidRPr="00F432C4">
        <w:rPr>
          <w:color w:val="000000" w:themeColor="text1"/>
          <w:szCs w:val="26"/>
        </w:rPr>
        <w:t>Layer</w:t>
      </w:r>
      <w:r w:rsidR="00C94E37">
        <w:rPr>
          <w:color w:val="000000" w:themeColor="text1"/>
          <w:szCs w:val="26"/>
        </w:rPr>
        <w:t xml:space="preserve"> để thực hiện so với dữ liệu thôi cần xác định khối U</w:t>
      </w:r>
    </w:p>
    <w:p w:rsidR="00BE452B" w:rsidRDefault="00BE452B" w:rsidP="00C94E37">
      <w:pPr>
        <w:pStyle w:val="ListParagraph"/>
        <w:ind w:left="0" w:firstLine="360"/>
      </w:pPr>
      <w:r>
        <w:t>Lớp AI</w:t>
      </w:r>
      <w:r w:rsidR="00C94E37">
        <w:t>-DNN</w:t>
      </w:r>
      <w:r>
        <w:t xml:space="preserve"> được thiết kế thành các lớp nhỏ hơn như mô tả</w:t>
      </w:r>
      <w:r w:rsidR="00C94E37">
        <w:t xml:space="preserve"> trong hình 3.4 bên </w:t>
      </w:r>
      <w:r>
        <w:t>dưới.</w:t>
      </w:r>
    </w:p>
    <w:p w:rsidR="000B3C5F" w:rsidRDefault="00C25521" w:rsidP="00BE452B">
      <w:pPr>
        <w:pStyle w:val="ListParagraph"/>
        <w:jc w:val="center"/>
      </w:pPr>
      <w:r>
        <w:object w:dxaOrig="8805" w:dyaOrig="8265">
          <v:shape id="_x0000_i1031" type="#_x0000_t75" style="width:292.3pt;height:274.05pt" o:ole="">
            <v:imagedata r:id="rId51" o:title=""/>
          </v:shape>
          <o:OLEObject Type="Embed" ProgID="Visio.Drawing.15" ShapeID="_x0000_i1031" DrawAspect="Content" ObjectID="_1662913596" r:id="rId52"/>
        </w:object>
      </w:r>
    </w:p>
    <w:p w:rsidR="00BE452B" w:rsidRDefault="00BE452B" w:rsidP="002B1E1E">
      <w:pPr>
        <w:pStyle w:val="Picture"/>
      </w:pPr>
      <w:bookmarkStart w:id="59" w:name="_Toc52037754"/>
      <w:r>
        <w:t>Hình 3.4: Thiết kế lớp AI</w:t>
      </w:r>
      <w:r w:rsidR="00C94E37">
        <w:t>-DNN</w:t>
      </w:r>
      <w:r>
        <w:t xml:space="preserve"> layer</w:t>
      </w:r>
      <w:bookmarkEnd w:id="59"/>
    </w:p>
    <w:p w:rsidR="00BE452B" w:rsidRPr="00C94E37" w:rsidRDefault="00BE452B" w:rsidP="008C138C">
      <w:pPr>
        <w:ind w:firstLine="426"/>
        <w:rPr>
          <w:rFonts w:cs="Times New Roman"/>
          <w:i/>
          <w:szCs w:val="26"/>
        </w:rPr>
      </w:pPr>
      <w:r w:rsidRPr="00C94E37">
        <w:rPr>
          <w:rFonts w:cs="Times New Roman"/>
          <w:szCs w:val="26"/>
        </w:rPr>
        <w:t>Lớp</w:t>
      </w:r>
      <w:r w:rsidRPr="00C94E37">
        <w:rPr>
          <w:rFonts w:cs="Times New Roman"/>
          <w:i/>
          <w:szCs w:val="26"/>
        </w:rPr>
        <w:t xml:space="preserve"> </w:t>
      </w:r>
      <w:r w:rsidR="00C94E37" w:rsidRPr="00C94E37">
        <w:rPr>
          <w:rFonts w:cs="Times New Roman"/>
          <w:i/>
          <w:color w:val="000000"/>
          <w:kern w:val="0"/>
          <w:szCs w:val="26"/>
        </w:rPr>
        <w:t>Prepare Data</w:t>
      </w:r>
      <w:r w:rsidRPr="00C94E37">
        <w:rPr>
          <w:rFonts w:cs="Times New Roman"/>
          <w:szCs w:val="26"/>
        </w:rPr>
        <w:t xml:space="preserve">: Quản lý </w:t>
      </w:r>
      <w:r w:rsidR="00C94E37">
        <w:rPr>
          <w:rFonts w:cs="Times New Roman"/>
          <w:szCs w:val="26"/>
        </w:rPr>
        <w:t>data</w:t>
      </w:r>
      <w:r w:rsidRPr="00C94E37">
        <w:rPr>
          <w:rFonts w:cs="Times New Roman"/>
          <w:szCs w:val="26"/>
        </w:rPr>
        <w:t>,</w:t>
      </w:r>
      <w:r w:rsidR="00C94E37">
        <w:rPr>
          <w:rFonts w:cs="Times New Roman"/>
          <w:szCs w:val="26"/>
        </w:rPr>
        <w:t xml:space="preserve"> data training. Lưu data xuống bộ nhớ. Gửi data xuống lớp </w:t>
      </w:r>
      <w:r w:rsidR="00C94E37" w:rsidRPr="00BE452B">
        <w:rPr>
          <w:i/>
        </w:rPr>
        <w:t>Image Processing</w:t>
      </w:r>
      <w:r w:rsidR="00C94E37">
        <w:rPr>
          <w:rFonts w:cs="Times New Roman"/>
          <w:i/>
          <w:color w:val="000000"/>
          <w:kern w:val="0"/>
          <w:szCs w:val="26"/>
        </w:rPr>
        <w:t xml:space="preserve">. </w:t>
      </w:r>
    </w:p>
    <w:p w:rsidR="008C138C" w:rsidRDefault="00BE452B" w:rsidP="008C138C">
      <w:pPr>
        <w:ind w:firstLine="426"/>
      </w:pPr>
      <w:r>
        <w:lastRenderedPageBreak/>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8C138C" w:rsidRDefault="00B53367" w:rsidP="008C138C">
      <w:pPr>
        <w:ind w:firstLine="426"/>
      </w:pPr>
      <w:r w:rsidRPr="00C94E37">
        <w:rPr>
          <w:rFonts w:cs="Times New Roman"/>
          <w:szCs w:val="26"/>
        </w:rPr>
        <w:t xml:space="preserve">Lớp </w:t>
      </w:r>
      <w:r w:rsidR="00C94E37" w:rsidRPr="00C94E37">
        <w:rPr>
          <w:rFonts w:cs="Times New Roman"/>
          <w:i/>
          <w:color w:val="000000"/>
          <w:kern w:val="0"/>
          <w:szCs w:val="26"/>
        </w:rPr>
        <w:t>AI-DNN Traning</w:t>
      </w:r>
      <w:r w:rsidRPr="00C94E37">
        <w:rPr>
          <w:rFonts w:cs="Times New Roman"/>
          <w:szCs w:val="26"/>
        </w:rPr>
        <w:t xml:space="preserve">: Dữ liệu phân loại từ lớp </w:t>
      </w:r>
      <w:r w:rsidRPr="00C94E37">
        <w:rPr>
          <w:rFonts w:cs="Times New Roman"/>
          <w:i/>
          <w:szCs w:val="26"/>
        </w:rPr>
        <w:t>Image Processing</w:t>
      </w:r>
      <w:r w:rsidRPr="00C94E37">
        <w:rPr>
          <w:rFonts w:cs="Times New Roman"/>
          <w:szCs w:val="26"/>
        </w:rP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rsidRPr="00C94E37">
        <w:rPr>
          <w:rFonts w:cs="Times New Roman"/>
          <w:szCs w:val="26"/>
        </w:rPr>
        <w:t>chương trình</w:t>
      </w:r>
      <w:r w:rsidRPr="00C94E37">
        <w:rPr>
          <w:rFonts w:cs="Times New Roman"/>
          <w:szCs w:val="26"/>
        </w:rPr>
        <w:t xml:space="preserve"> càng thông minh hơn</w:t>
      </w:r>
    </w:p>
    <w:p w:rsidR="00B53367" w:rsidRPr="00B53367" w:rsidRDefault="00B53367" w:rsidP="002B1E1E">
      <w:pPr>
        <w:pStyle w:val="Picture"/>
      </w:pPr>
    </w:p>
    <w:p w:rsidR="00923981" w:rsidRDefault="00335DD4" w:rsidP="00335DD4">
      <w:pPr>
        <w:pStyle w:val="ListParagraph"/>
        <w:numPr>
          <w:ilvl w:val="0"/>
          <w:numId w:val="16"/>
        </w:numPr>
        <w:tabs>
          <w:tab w:val="left" w:pos="360"/>
        </w:tabs>
        <w:ind w:left="0" w:firstLine="180"/>
      </w:pPr>
      <w:r w:rsidRPr="00335DD4">
        <w:rPr>
          <w:rFonts w:cs="Times New Roman"/>
          <w:b/>
          <w:color w:val="000000" w:themeColor="text1"/>
          <w:kern w:val="0"/>
          <w:szCs w:val="26"/>
        </w:rPr>
        <w:t xml:space="preserve">Analyzis-Detect </w:t>
      </w:r>
      <w:r w:rsidR="00923981" w:rsidRPr="00335DD4">
        <w:rPr>
          <w:b/>
        </w:rPr>
        <w:t>Layer</w:t>
      </w:r>
      <w:r w:rsidR="00923981">
        <w:t xml:space="preserve">: Là lớp đảm nhận chức năng hiển thị giao diện </w:t>
      </w:r>
      <w:r w:rsidR="00C9316D">
        <w:t>chương trình</w:t>
      </w:r>
      <w:r w:rsidR="00923981">
        <w:t xml:space="preserve">, cũng như </w:t>
      </w:r>
      <w:r w:rsidR="008C138C">
        <w:t xml:space="preserve">mô tả trực quan các kết quả tính toán độ chính xác của thuật toán và hiện thị kết quả phát hiện đối tượng(khối U) từ ảnh MRI </w:t>
      </w:r>
    </w:p>
    <w:p w:rsidR="00B53367" w:rsidRDefault="00B53367" w:rsidP="00A070E5">
      <w:r>
        <w:t xml:space="preserve">Lớp </w:t>
      </w:r>
      <w:r w:rsidR="00335DD4" w:rsidRPr="00F432C4">
        <w:rPr>
          <w:rFonts w:cs="Times New Roman"/>
          <w:color w:val="000000" w:themeColor="text1"/>
          <w:kern w:val="0"/>
          <w:szCs w:val="26"/>
        </w:rPr>
        <w:t>Analyzis-Detect</w:t>
      </w:r>
      <w:r w:rsidR="00335DD4">
        <w:rPr>
          <w:rFonts w:cs="Times New Roman"/>
          <w:color w:val="000000" w:themeColor="text1"/>
          <w:kern w:val="0"/>
          <w:szCs w:val="26"/>
        </w:rPr>
        <w:t xml:space="preserve"> </w:t>
      </w:r>
      <w:r w:rsidR="00335DD4" w:rsidRPr="00F432C4">
        <w:rPr>
          <w:color w:val="000000" w:themeColor="text1"/>
          <w:szCs w:val="26"/>
        </w:rPr>
        <w:t>Layer</w:t>
      </w:r>
      <w:r w:rsidR="00335DD4" w:rsidRPr="00B53367">
        <w:rPr>
          <w:b/>
        </w:rPr>
        <w:t xml:space="preserve"> </w:t>
      </w:r>
      <w:r>
        <w:t>được thiết kế</w:t>
      </w:r>
      <w:r w:rsidR="00335DD4">
        <w:t xml:space="preserve"> thành 3</w:t>
      </w:r>
      <w:r>
        <w:t xml:space="preserve"> lớp nhỏ như mô tả trong hình 3.5 dưới đây. </w:t>
      </w:r>
    </w:p>
    <w:p w:rsidR="00B53367" w:rsidRDefault="00C25521" w:rsidP="00B53367">
      <w:pPr>
        <w:ind w:left="360"/>
        <w:jc w:val="center"/>
      </w:pPr>
      <w:r>
        <w:object w:dxaOrig="8010" w:dyaOrig="8265">
          <v:shape id="_x0000_i1032" type="#_x0000_t75" style="width:278.35pt;height:286.95pt" o:ole="">
            <v:imagedata r:id="rId53" o:title=""/>
          </v:shape>
          <o:OLEObject Type="Embed" ProgID="Visio.Drawing.15" ShapeID="_x0000_i1032" DrawAspect="Content" ObjectID="_1662913597" r:id="rId54"/>
        </w:object>
      </w:r>
    </w:p>
    <w:p w:rsidR="00B53367" w:rsidRDefault="00B53367" w:rsidP="002B1E1E">
      <w:pPr>
        <w:pStyle w:val="Picture"/>
      </w:pPr>
      <w:bookmarkStart w:id="60" w:name="_Toc52037755"/>
      <w:r>
        <w:t>Hình 3.5: Thiết kế lớp UserControl</w:t>
      </w:r>
      <w:bookmarkEnd w:id="60"/>
    </w:p>
    <w:p w:rsidR="00B53367" w:rsidRDefault="00BE6CD2" w:rsidP="00A070E5">
      <w:pPr>
        <w:ind w:firstLine="720"/>
      </w:pPr>
      <w:r>
        <w:t xml:space="preserve">Lớp </w:t>
      </w:r>
      <w:r w:rsidR="00782BE6" w:rsidRPr="00782BE6">
        <w:rPr>
          <w:rFonts w:cs="Times New Roman"/>
          <w:bCs/>
          <w:i/>
          <w:color w:val="000000"/>
          <w:kern w:val="0"/>
          <w:szCs w:val="26"/>
        </w:rPr>
        <w:t>Accuracy Caculate</w:t>
      </w:r>
      <w:r>
        <w:t xml:space="preserve">: </w:t>
      </w:r>
      <w:r w:rsidR="00782BE6">
        <w:t>Implement công thức tính độ chính xác và các thông số cho hiển thị kết quả bên lớp App Display</w:t>
      </w:r>
      <w:r w:rsidR="00C53235">
        <w:t xml:space="preserve">. Dưới đây </w:t>
      </w:r>
      <w:r w:rsidR="00782BE6">
        <w:t xml:space="preserve">là công thức tính độ chính xác của thuật toán DNN phát hiện đối tượng: </w:t>
      </w:r>
    </w:p>
    <w:p w:rsidR="00782BE6" w:rsidRDefault="00E667AA" w:rsidP="00BD0632">
      <w:pPr>
        <w:jc w:val="center"/>
      </w:pPr>
      <w:r>
        <w:object w:dxaOrig="15225" w:dyaOrig="6061">
          <v:shape id="_x0000_i1033" type="#_x0000_t75" style="width:327.75pt;height:128.95pt" o:ole="">
            <v:imagedata r:id="rId55" o:title="" cropbottom="15879f" cropright="15407f"/>
          </v:shape>
          <o:OLEObject Type="Embed" ProgID="Visio.Drawing.15" ShapeID="_x0000_i1033" DrawAspect="Content" ObjectID="_1662913598" r:id="rId56"/>
        </w:object>
      </w:r>
    </w:p>
    <w:p w:rsidR="00673366" w:rsidRPr="00673366" w:rsidRDefault="00E667AA" w:rsidP="00E667AA">
      <w:pPr>
        <w:pStyle w:val="Picture"/>
      </w:pPr>
      <w:bookmarkStart w:id="61" w:name="_Toc52037756"/>
      <w:r>
        <w:t>Hình 3.6: Công thức tính độ chính xác</w:t>
      </w:r>
      <w:bookmarkEnd w:id="61"/>
    </w:p>
    <w:p w:rsidR="00CB5AFB" w:rsidRPr="00CB5AFB" w:rsidRDefault="00BE6CD2" w:rsidP="00A070E5">
      <w:pPr>
        <w:ind w:firstLine="720"/>
      </w:pPr>
      <w:r>
        <w:t xml:space="preserve">Lớp </w:t>
      </w:r>
      <w:r w:rsidR="00782BE6" w:rsidRPr="00782BE6">
        <w:rPr>
          <w:rFonts w:cs="Times New Roman"/>
          <w:bCs/>
          <w:i/>
          <w:color w:val="000000"/>
          <w:kern w:val="0"/>
          <w:szCs w:val="26"/>
        </w:rPr>
        <w:t>Object Detect</w:t>
      </w:r>
      <w:r>
        <w:t xml:space="preserve">: </w:t>
      </w:r>
      <w:r w:rsidR="00E667AA">
        <w:t>Lớp chứa các thuật toán xử lý dữ liệu ảnh và dự đoán phát hiện đối tượng dựa trên DNN. Dựa trên dữ liệu ảnh thô cần phân tích và dữ liệu về đối tượng khối U đã thu được từ quá trình training, nó sẽ dự đoán xem có khối U hay không.</w:t>
      </w:r>
    </w:p>
    <w:p w:rsidR="00704572" w:rsidRPr="00704572" w:rsidRDefault="00BE6CD2" w:rsidP="00A070E5">
      <w:pPr>
        <w:ind w:firstLine="720"/>
        <w:rPr>
          <w:rFonts w:cs="Times New Roman"/>
          <w:szCs w:val="26"/>
          <w:shd w:val="clear" w:color="auto" w:fill="FFFFFF"/>
        </w:rPr>
      </w:pPr>
      <w:r w:rsidRPr="00704572">
        <w:t xml:space="preserve">Lớp </w:t>
      </w:r>
      <w:r w:rsidRPr="00704572">
        <w:rPr>
          <w:rFonts w:cs="Times New Roman"/>
          <w:i/>
          <w:szCs w:val="26"/>
        </w:rPr>
        <w:t xml:space="preserve">App </w:t>
      </w:r>
      <w:r w:rsidR="00782BE6" w:rsidRPr="00704572">
        <w:rPr>
          <w:rFonts w:cs="Times New Roman"/>
          <w:i/>
          <w:kern w:val="0"/>
          <w:szCs w:val="26"/>
        </w:rPr>
        <w:t>Display</w:t>
      </w:r>
      <w:r w:rsidRPr="00704572">
        <w:t xml:space="preserve">: Hiển thị giao diện </w:t>
      </w:r>
      <w:r w:rsidR="00C9316D" w:rsidRPr="00704572">
        <w:t>chương trình</w:t>
      </w:r>
      <w:r w:rsidRPr="00704572">
        <w:t xml:space="preserve"> để giao tiếp với user</w:t>
      </w:r>
      <w:r w:rsidR="001D001E" w:rsidRPr="00704572">
        <w:t xml:space="preserve">. </w:t>
      </w:r>
      <w:r w:rsidR="00E667AA" w:rsidRPr="00704572">
        <w:t>Hiện thị kết quả tính độ chính xác của thuật toán DNN dựa trên 2 biểu đồ độ chính xác</w:t>
      </w:r>
      <w:r w:rsidR="00E667AA" w:rsidRPr="00704572">
        <w:rPr>
          <w:rFonts w:cs="Times New Roman"/>
          <w:szCs w:val="26"/>
        </w:rPr>
        <w:t>(</w:t>
      </w:r>
      <w:r w:rsidR="004D0CF5" w:rsidRPr="00704572">
        <w:rPr>
          <w:rStyle w:val="Emphasis"/>
          <w:rFonts w:cs="Times New Roman"/>
          <w:szCs w:val="26"/>
          <w:shd w:val="clear" w:color="auto" w:fill="FFFFFF"/>
        </w:rPr>
        <w:t>accuracy</w:t>
      </w:r>
      <w:r w:rsidR="00E667AA" w:rsidRPr="00704572">
        <w:rPr>
          <w:rFonts w:cs="Times New Roman"/>
          <w:szCs w:val="26"/>
        </w:rPr>
        <w:t>)</w:t>
      </w:r>
      <w:r w:rsidR="004D0CF5" w:rsidRPr="00704572">
        <w:rPr>
          <w:rFonts w:cs="Times New Roman"/>
          <w:szCs w:val="26"/>
        </w:rPr>
        <w:t xml:space="preserve"> và ma trận nhầm lẫn (</w:t>
      </w:r>
      <w:r w:rsidR="004D0CF5" w:rsidRPr="00704572">
        <w:rPr>
          <w:rStyle w:val="Emphasis"/>
          <w:rFonts w:cs="Times New Roman"/>
          <w:szCs w:val="26"/>
          <w:shd w:val="clear" w:color="auto" w:fill="FFFFFF"/>
        </w:rPr>
        <w:t>confusion matrix</w:t>
      </w:r>
      <w:r w:rsidR="004D0CF5" w:rsidRPr="00704572">
        <w:rPr>
          <w:rFonts w:cs="Times New Roman"/>
          <w:szCs w:val="26"/>
        </w:rPr>
        <w:t xml:space="preserve">). Đây là 2 cách thông dụng nhất để tính và đánh gía độ chính xác của các thuật toán, mô hình </w:t>
      </w:r>
      <w:r w:rsidR="004D0CF5" w:rsidRPr="00704572">
        <w:rPr>
          <w:rFonts w:cs="Times New Roman"/>
          <w:szCs w:val="26"/>
          <w:shd w:val="clear" w:color="auto" w:fill="FFFFFF"/>
        </w:rPr>
        <w:t>Machine Learning</w:t>
      </w:r>
      <w:r w:rsidR="00704572" w:rsidRPr="00704572">
        <w:rPr>
          <w:rFonts w:cs="Times New Roman"/>
          <w:szCs w:val="26"/>
          <w:shd w:val="clear" w:color="auto" w:fill="FFFFFF"/>
        </w:rPr>
        <w:t>. Dưới đây là một số ví dụ về 2 cách tính độ chính xác ở trên dưới dạng biểu đồ:</w:t>
      </w:r>
    </w:p>
    <w:p w:rsidR="00BE6CD2" w:rsidRDefault="00704572" w:rsidP="00704572">
      <w:pPr>
        <w:jc w:val="center"/>
      </w:pPr>
      <w:r>
        <w:rPr>
          <w:noProof/>
        </w:rPr>
        <w:drawing>
          <wp:inline distT="0" distB="0" distL="0" distR="0" wp14:anchorId="204F193B" wp14:editId="1587A6E1">
            <wp:extent cx="4257675" cy="2311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_Accurac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57675" cy="2311153"/>
                    </a:xfrm>
                    <a:prstGeom prst="rect">
                      <a:avLst/>
                    </a:prstGeom>
                  </pic:spPr>
                </pic:pic>
              </a:graphicData>
            </a:graphic>
          </wp:inline>
        </w:drawing>
      </w:r>
    </w:p>
    <w:p w:rsidR="00704572" w:rsidRDefault="00704572" w:rsidP="00704572">
      <w:pPr>
        <w:pStyle w:val="Picture"/>
        <w:rPr>
          <w:rStyle w:val="Emphasis"/>
          <w:rFonts w:cs="Times New Roman"/>
          <w:i w:val="0"/>
          <w:szCs w:val="26"/>
          <w:shd w:val="clear" w:color="auto" w:fill="FFFFFF"/>
        </w:rPr>
      </w:pPr>
      <w:bookmarkStart w:id="62" w:name="_Toc52037757"/>
      <w:r>
        <w:t xml:space="preserve">Hình 3.7: Biểu đồ tính </w:t>
      </w:r>
      <w:r w:rsidRPr="00704572">
        <w:rPr>
          <w:rStyle w:val="Emphasis"/>
          <w:rFonts w:cs="Times New Roman"/>
          <w:i w:val="0"/>
          <w:szCs w:val="26"/>
          <w:shd w:val="clear" w:color="auto" w:fill="FFFFFF"/>
        </w:rPr>
        <w:t>Accuracy</w:t>
      </w:r>
      <w:bookmarkEnd w:id="62"/>
    </w:p>
    <w:p w:rsidR="00704572" w:rsidRDefault="00704572" w:rsidP="00704572">
      <w:pPr>
        <w:pStyle w:val="TableofFigures"/>
      </w:pPr>
      <w:r>
        <w:lastRenderedPageBreak/>
        <w:drawing>
          <wp:inline distT="0" distB="0" distL="0" distR="0" wp14:anchorId="1019D34B" wp14:editId="49CB97A6">
            <wp:extent cx="36099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9975" cy="1600200"/>
                    </a:xfrm>
                    <a:prstGeom prst="rect">
                      <a:avLst/>
                    </a:prstGeom>
                  </pic:spPr>
                </pic:pic>
              </a:graphicData>
            </a:graphic>
          </wp:inline>
        </w:drawing>
      </w:r>
    </w:p>
    <w:p w:rsidR="00F3372E" w:rsidRPr="00F3372E" w:rsidRDefault="00F3372E" w:rsidP="00E01ABB">
      <w:pPr>
        <w:jc w:val="center"/>
      </w:pPr>
      <w:bookmarkStart w:id="63" w:name="_Toc51886222"/>
      <w:r>
        <w:rPr>
          <w:noProof/>
        </w:rPr>
        <w:drawing>
          <wp:inline distT="0" distB="0" distL="0" distR="0" wp14:anchorId="22858603" wp14:editId="7772D83C">
            <wp:extent cx="4291965" cy="3905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_Accuracy.png"/>
                    <pic:cNvPicPr/>
                  </pic:nvPicPr>
                  <pic:blipFill>
                    <a:blip r:embed="rId59">
                      <a:extLst>
                        <a:ext uri="{28A0092B-C50C-407E-A947-70E740481C1C}">
                          <a14:useLocalDpi xmlns:a14="http://schemas.microsoft.com/office/drawing/2010/main" val="0"/>
                        </a:ext>
                      </a:extLst>
                    </a:blip>
                    <a:stretch>
                      <a:fillRect/>
                    </a:stretch>
                  </pic:blipFill>
                  <pic:spPr>
                    <a:xfrm>
                      <a:off x="0" y="0"/>
                      <a:ext cx="4295193" cy="3908781"/>
                    </a:xfrm>
                    <a:prstGeom prst="rect">
                      <a:avLst/>
                    </a:prstGeom>
                  </pic:spPr>
                </pic:pic>
              </a:graphicData>
            </a:graphic>
          </wp:inline>
        </w:drawing>
      </w:r>
      <w:bookmarkEnd w:id="63"/>
    </w:p>
    <w:p w:rsidR="00704572" w:rsidRDefault="00704572" w:rsidP="00704572">
      <w:pPr>
        <w:pStyle w:val="Picture"/>
      </w:pPr>
      <w:bookmarkStart w:id="64" w:name="_Toc52037758"/>
      <w:r>
        <w:t>Hình 3.8: Ví dụ về Biểu đồ mã trận nhầm lẫn</w:t>
      </w:r>
      <w:bookmarkEnd w:id="64"/>
      <w:r>
        <w:t xml:space="preserve"> </w:t>
      </w:r>
    </w:p>
    <w:p w:rsidR="00704572" w:rsidRPr="00704572" w:rsidRDefault="00704572" w:rsidP="00704572"/>
    <w:p w:rsidR="00A85105" w:rsidRDefault="00A85105" w:rsidP="002A576C">
      <w:pPr>
        <w:pStyle w:val="Heading3"/>
      </w:pPr>
      <w:bookmarkStart w:id="65" w:name="_Toc51968595"/>
      <w:r>
        <w:t xml:space="preserve">Thiết kế chi tiết </w:t>
      </w:r>
      <w:r w:rsidR="00C9316D">
        <w:t>chương trình</w:t>
      </w:r>
      <w:bookmarkEnd w:id="65"/>
    </w:p>
    <w:p w:rsidR="005D0270" w:rsidRPr="00D61308" w:rsidRDefault="005D0270" w:rsidP="002A576C">
      <w:pPr>
        <w:pStyle w:val="Heading4"/>
      </w:pPr>
      <w:r w:rsidRPr="00D61308">
        <w:t>Thiết kế chi tiế</w:t>
      </w:r>
      <w:r w:rsidR="00ED25DB" w:rsidRPr="00D61308">
        <w:t>t</w:t>
      </w:r>
      <w:r w:rsidRPr="00D61308">
        <w:t xml:space="preserve"> lớp </w:t>
      </w:r>
      <w:r w:rsidR="00D61308" w:rsidRPr="00D61308">
        <w:t>AI-DNN Layer</w:t>
      </w:r>
    </w:p>
    <w:p w:rsidR="00EE6684" w:rsidRDefault="00EE6684" w:rsidP="00A070E5">
      <w:pPr>
        <w:ind w:firstLine="720"/>
      </w:pPr>
      <w:r>
        <w:t xml:space="preserve">Lớp </w:t>
      </w:r>
      <w:r w:rsidR="00D61308" w:rsidRPr="00B53367">
        <w:rPr>
          <w:b/>
        </w:rPr>
        <w:t>AI</w:t>
      </w:r>
      <w:r w:rsidR="00D61308">
        <w:rPr>
          <w:b/>
        </w:rPr>
        <w:t>-DNN</w:t>
      </w:r>
      <w:r w:rsidR="00D61308" w:rsidRPr="00B53367">
        <w:rPr>
          <w:b/>
        </w:rPr>
        <w:t xml:space="preserve"> Layer</w:t>
      </w:r>
      <w:r w:rsidR="00D61308">
        <w:t xml:space="preserve"> </w:t>
      </w:r>
      <w:r>
        <w:t xml:space="preserve">làm nhiệm vụ như một </w:t>
      </w:r>
      <w:r w:rsidR="00D61308">
        <w:t>như một máy học, tiếp thu và phân loại(gán nhãn) cho các loại dữ liệu đã được nhận biết và phân loại</w:t>
      </w:r>
      <w:r>
        <w:t>. Hoạt động của lớp này đượ</w:t>
      </w:r>
      <w:r w:rsidR="00F3372E">
        <w:t>c phân thành 3</w:t>
      </w:r>
      <w:r>
        <w:t xml:space="preserve"> </w:t>
      </w:r>
      <w:r w:rsidR="00AF0C07">
        <w:t>trạng thái</w:t>
      </w:r>
      <w:r>
        <w:t xml:space="preserve"> chính là </w:t>
      </w:r>
      <w:r w:rsidR="00EF215D">
        <w:t>Prepare Data, Build Model, Test Model</w:t>
      </w:r>
      <w:r>
        <w:t>:</w:t>
      </w:r>
    </w:p>
    <w:p w:rsidR="00E363EE" w:rsidRDefault="00E363EE" w:rsidP="00E363EE">
      <w:pPr>
        <w:pStyle w:val="Picture"/>
      </w:pPr>
    </w:p>
    <w:p w:rsidR="00E363EE" w:rsidRPr="00E363EE" w:rsidRDefault="00E363EE" w:rsidP="00E363EE">
      <w:pPr>
        <w:pStyle w:val="TableofFigures"/>
      </w:pPr>
    </w:p>
    <w:p w:rsidR="00EE6684" w:rsidRDefault="00EE6684" w:rsidP="00EE6684">
      <w:r>
        <w:lastRenderedPageBreak/>
        <w:t xml:space="preserve">Trong hoạt động </w:t>
      </w:r>
      <w:r w:rsidR="00F3372E">
        <w:t>Prepare Data</w:t>
      </w:r>
      <w:r>
        <w:t xml:space="preserve">, lớp sẽ thực hiện các hoạt động: </w:t>
      </w:r>
    </w:p>
    <w:p w:rsidR="00EE6684" w:rsidRDefault="00F3372E" w:rsidP="00EE6684">
      <w:pPr>
        <w:pStyle w:val="ListParagraph"/>
        <w:numPr>
          <w:ilvl w:val="0"/>
          <w:numId w:val="16"/>
        </w:numPr>
      </w:pPr>
      <w:r>
        <w:t xml:space="preserve">Get data </w:t>
      </w:r>
      <w:r w:rsidR="00AD60DE">
        <w:t xml:space="preserve">(Data là các bức ảnh MRI) </w:t>
      </w:r>
      <w:r>
        <w:t xml:space="preserve">từ </w:t>
      </w:r>
      <w:r w:rsidR="00AD60DE">
        <w:t>bộ nhớ</w:t>
      </w:r>
    </w:p>
    <w:p w:rsidR="00AD60DE" w:rsidRDefault="00F3372E" w:rsidP="00EE6684">
      <w:pPr>
        <w:pStyle w:val="ListParagraph"/>
        <w:numPr>
          <w:ilvl w:val="0"/>
          <w:numId w:val="16"/>
        </w:numPr>
      </w:pPr>
      <w:r>
        <w:t xml:space="preserve">Xử lý </w:t>
      </w:r>
      <w:r w:rsidR="00AD60DE">
        <w:t xml:space="preserve">data: chuyển ảnh sang thể gray(đen trắng) nếu là ảnh màu để chuẩn bị cho quá trình phân đoạn hình ảnh nhị phân. </w:t>
      </w:r>
    </w:p>
    <w:p w:rsidR="00EE6684" w:rsidRDefault="00AD60DE" w:rsidP="00EE6684">
      <w:pPr>
        <w:pStyle w:val="ListParagraph"/>
        <w:numPr>
          <w:ilvl w:val="0"/>
          <w:numId w:val="16"/>
        </w:numPr>
      </w:pPr>
      <w:r>
        <w:t xml:space="preserve">Sử dụng thuật toán phân </w:t>
      </w:r>
      <w:r w:rsidR="00DB0F5F">
        <w:t>đoạn</w:t>
      </w:r>
      <w:r>
        <w:t xml:space="preserve"> hình ảnh để tách biệt các vùng bất thường trên ảnh chụp U não</w:t>
      </w:r>
    </w:p>
    <w:p w:rsidR="00AD60DE" w:rsidRDefault="00AD60DE" w:rsidP="00EE6684">
      <w:pPr>
        <w:pStyle w:val="ListParagraph"/>
        <w:numPr>
          <w:ilvl w:val="0"/>
          <w:numId w:val="16"/>
        </w:numPr>
      </w:pPr>
      <w:r>
        <w:t>Sau đó, sẽ cắt lấy các vùng đã phân đoạn để xác định xem có phải khối U hay không và phân loại chúng.</w:t>
      </w:r>
    </w:p>
    <w:p w:rsidR="00AD60DE" w:rsidRDefault="00AD60DE" w:rsidP="00EE6684">
      <w:pPr>
        <w:pStyle w:val="ListParagraph"/>
        <w:numPr>
          <w:ilvl w:val="0"/>
          <w:numId w:val="16"/>
        </w:numPr>
      </w:pPr>
      <w:r>
        <w:t xml:space="preserve">Sau khi đã phân loại được các bức ảnh có khối U và không có khối U. sẽ copy các ảnh cùng  loại (không có khối U và Co khối U) thành 2 thư mục riêng biệt. </w:t>
      </w:r>
    </w:p>
    <w:p w:rsidR="00DB0F5F" w:rsidRDefault="00DB0F5F" w:rsidP="00414AD6">
      <w:pPr>
        <w:pStyle w:val="ListParagraph"/>
        <w:numPr>
          <w:ilvl w:val="0"/>
          <w:numId w:val="16"/>
        </w:numPr>
      </w:pPr>
      <w:r>
        <w:t>Thực hiện gán nhãn(label) cho các đặc điểm dữ liệu ảnh ở 2 thư mục vừa phân loại với 2 label No(no tumor) và Yes(have tumor)</w:t>
      </w:r>
    </w:p>
    <w:p w:rsidR="00E363EE" w:rsidRDefault="00E363EE" w:rsidP="00E363EE">
      <w:pPr>
        <w:ind w:left="360"/>
      </w:pPr>
    </w:p>
    <w:p w:rsidR="00E363EE" w:rsidRDefault="00E363EE" w:rsidP="00E363EE">
      <w:r>
        <w:t xml:space="preserve">Trong hoạt động Build Model, lớp sẽ thực hiện các quá trình: </w:t>
      </w:r>
    </w:p>
    <w:p w:rsidR="00EF215D" w:rsidRDefault="00EF215D" w:rsidP="00E363EE">
      <w:pPr>
        <w:pStyle w:val="ListParagraph"/>
        <w:numPr>
          <w:ilvl w:val="0"/>
          <w:numId w:val="16"/>
        </w:numPr>
      </w:pPr>
      <w:r>
        <w:t>Thực hiện training data đã chuẩn bị ở trên</w:t>
      </w:r>
      <w:r w:rsidR="00E363EE">
        <w:t xml:space="preserve">, sau khi training xong sẽ thực hiện Test để tính độ chính xác </w:t>
      </w:r>
    </w:p>
    <w:p w:rsidR="00E363EE" w:rsidRDefault="00E363EE" w:rsidP="00E363EE">
      <w:pPr>
        <w:pStyle w:val="ListParagraph"/>
        <w:numPr>
          <w:ilvl w:val="0"/>
          <w:numId w:val="16"/>
        </w:numPr>
      </w:pPr>
      <w:r>
        <w:t>Data đâu vào sẽ chia làm 2 phần, một phần dùng để training, một phần dùng làm dữ liệu đối chiếu để thực hiện test model đã build</w:t>
      </w:r>
    </w:p>
    <w:p w:rsidR="00E363EE" w:rsidRDefault="00E363EE" w:rsidP="00E363EE">
      <w:pPr>
        <w:pStyle w:val="ListParagraph"/>
      </w:pPr>
    </w:p>
    <w:p w:rsidR="00E363EE" w:rsidRDefault="00E363EE" w:rsidP="00E363EE">
      <w:r>
        <w:t>Trong hoạt động Test Model, lớp sẽ thực hiện các quá trình:</w:t>
      </w:r>
    </w:p>
    <w:p w:rsidR="00E363EE" w:rsidRDefault="00E363EE" w:rsidP="00E363EE">
      <w:pPr>
        <w:pStyle w:val="ListParagraph"/>
        <w:numPr>
          <w:ilvl w:val="0"/>
          <w:numId w:val="16"/>
        </w:numPr>
      </w:pPr>
      <w:r>
        <w:t>Lấy dữ liệu test và kết quả build model, thực hiện quá trình tính toán độ chính xác với tập dữ liệu test</w:t>
      </w:r>
    </w:p>
    <w:p w:rsidR="00E363EE" w:rsidRDefault="00E363EE" w:rsidP="00E363EE">
      <w:pPr>
        <w:pStyle w:val="ListParagraph"/>
        <w:numPr>
          <w:ilvl w:val="0"/>
          <w:numId w:val="16"/>
        </w:numPr>
      </w:pPr>
      <w:r>
        <w:t xml:space="preserve">Kết quả tính sẽ được lưu lại để tính độ chính xác trung bình </w:t>
      </w:r>
    </w:p>
    <w:p w:rsidR="00E363EE" w:rsidRDefault="00E363EE" w:rsidP="00E363EE"/>
    <w:p w:rsidR="00E363EE" w:rsidRDefault="00E363EE" w:rsidP="00E363EE">
      <w:pPr>
        <w:pStyle w:val="Picture"/>
      </w:pPr>
    </w:p>
    <w:p w:rsidR="00E363EE" w:rsidRDefault="00E363EE" w:rsidP="00E363EE">
      <w:pPr>
        <w:pStyle w:val="TableofFigures"/>
      </w:pPr>
    </w:p>
    <w:p w:rsidR="00E363EE" w:rsidRDefault="00E363EE" w:rsidP="00E363EE">
      <w:pPr>
        <w:pStyle w:val="Tables"/>
      </w:pPr>
    </w:p>
    <w:p w:rsidR="00E363EE" w:rsidRDefault="00E363EE" w:rsidP="00E363EE">
      <w:pPr>
        <w:pStyle w:val="TableofAuthorities"/>
      </w:pPr>
    </w:p>
    <w:p w:rsidR="00E363EE" w:rsidRDefault="00E363EE" w:rsidP="00E363EE"/>
    <w:p w:rsidR="003E0E77" w:rsidRDefault="00DB0F5F" w:rsidP="003E0E77">
      <w:r>
        <w:t>Hình 3.9</w:t>
      </w:r>
      <w:r w:rsidR="005D301E">
        <w:t xml:space="preserve"> d</w:t>
      </w:r>
      <w:r w:rsidR="003E0E77">
        <w:t xml:space="preserve">ưới đây là sơ đồ mô tả hoạt động của lớp </w:t>
      </w:r>
      <w:r w:rsidRPr="00B53367">
        <w:rPr>
          <w:b/>
        </w:rPr>
        <w:t>AI</w:t>
      </w:r>
      <w:r>
        <w:rPr>
          <w:b/>
        </w:rPr>
        <w:t>-DNN</w:t>
      </w:r>
      <w:r w:rsidRPr="00B53367">
        <w:rPr>
          <w:b/>
        </w:rPr>
        <w:t xml:space="preserve"> Layer</w:t>
      </w:r>
      <w:r w:rsidR="00414AD6">
        <w:t>:</w:t>
      </w:r>
    </w:p>
    <w:p w:rsidR="00414AD6" w:rsidRDefault="00E363EE" w:rsidP="00BD0632">
      <w:pPr>
        <w:jc w:val="center"/>
      </w:pPr>
      <w:r>
        <w:object w:dxaOrig="17205" w:dyaOrig="18540">
          <v:shape id="_x0000_i1034" type="#_x0000_t75" style="width:338.5pt;height:333.15pt" o:ole="">
            <v:imagedata r:id="rId60" o:title=""/>
          </v:shape>
          <o:OLEObject Type="Embed" ProgID="Visio.Drawing.15" ShapeID="_x0000_i1034" DrawAspect="Content" ObjectID="_1662913599" r:id="rId61"/>
        </w:object>
      </w:r>
    </w:p>
    <w:p w:rsidR="00ED25DB" w:rsidRPr="00ED25DB" w:rsidRDefault="009140B7" w:rsidP="00C826F8">
      <w:pPr>
        <w:pStyle w:val="TableofFigures"/>
      </w:pPr>
      <w:r>
        <w:t>Hình 3.9:Hoạt động của lớp AI-DNN</w:t>
      </w:r>
    </w:p>
    <w:p w:rsidR="005D0270" w:rsidRDefault="005D0270" w:rsidP="002A576C">
      <w:pPr>
        <w:pStyle w:val="Heading4"/>
      </w:pPr>
      <w:r>
        <w:t xml:space="preserve">Thiết kế chi tiết lớp </w:t>
      </w:r>
      <w:r w:rsidR="00C826F8">
        <w:t>Analyzis-Display</w:t>
      </w:r>
    </w:p>
    <w:p w:rsidR="00AF0C07" w:rsidRDefault="00C25521" w:rsidP="00A070E5">
      <w:pPr>
        <w:ind w:firstLine="720"/>
      </w:pPr>
      <w:r>
        <w:t xml:space="preserve">Analyzis-Display </w:t>
      </w:r>
      <w:r w:rsidR="00AF0C07">
        <w:t xml:space="preserve">Layer làm nhiệm vụ </w:t>
      </w:r>
      <w:r>
        <w:t>tính toán độ chính xác của thuậ</w:t>
      </w:r>
      <w:r w:rsidR="001E245E">
        <w:t>t toán,</w:t>
      </w:r>
      <w:r>
        <w:t xml:space="preserve"> xác định, phát hiện khối U</w:t>
      </w:r>
      <w:r w:rsidR="001E245E">
        <w:t>, và hiển thị kết quả 1 cách trực quan</w:t>
      </w:r>
    </w:p>
    <w:p w:rsidR="00AF0C07" w:rsidRDefault="001E245E" w:rsidP="00AF0C07">
      <w:r>
        <w:t xml:space="preserve">Lớp Analyzis-Display </w:t>
      </w:r>
      <w:r w:rsidR="00AF0C07">
        <w:t>sẽ thực hiện các hoạt động sau</w:t>
      </w:r>
    </w:p>
    <w:p w:rsidR="00AF0C07" w:rsidRDefault="001E245E" w:rsidP="00A070E5">
      <w:pPr>
        <w:pStyle w:val="ListParagraph"/>
        <w:numPr>
          <w:ilvl w:val="0"/>
          <w:numId w:val="16"/>
        </w:numPr>
        <w:ind w:left="0" w:firstLine="630"/>
      </w:pPr>
      <w:r>
        <w:t>Đọc data đã lưu từ bộ nhớ để làm cơ sở dữ liệu cho việc so sánh, tính toán độ chính xác và thực hiện phát hiện đối tượng</w:t>
      </w:r>
    </w:p>
    <w:p w:rsidR="00257CFF" w:rsidRDefault="00A070E5" w:rsidP="00A070E5">
      <w:pPr>
        <w:ind w:firstLine="720"/>
      </w:pPr>
      <w:r>
        <w:t>-</w:t>
      </w:r>
      <w:r w:rsidR="001E245E">
        <w:t xml:space="preserve">Tính toán độ chính xác của thuật toán: để thực hiện mục tiêu này, chương trình sẽ đọc lại bộ dữ liệu đã training, sử dụng nó để so sánh và phát hiện trực tiếp trên bộ dữ liệu ảnh đã training. </w:t>
      </w:r>
    </w:p>
    <w:p w:rsidR="00257CFF" w:rsidRDefault="00257CFF" w:rsidP="00257CFF">
      <w:pPr>
        <w:pStyle w:val="ListParagraph"/>
      </w:pPr>
    </w:p>
    <w:p w:rsidR="00257CFF" w:rsidRDefault="00257CFF" w:rsidP="00257CFF">
      <w:pPr>
        <w:pStyle w:val="ListParagraph"/>
      </w:pPr>
    </w:p>
    <w:p w:rsidR="00257CFF" w:rsidRDefault="00257CFF" w:rsidP="00257CFF">
      <w:pPr>
        <w:pStyle w:val="ListParagraph"/>
      </w:pPr>
    </w:p>
    <w:p w:rsidR="00257CFF" w:rsidRDefault="00257CFF" w:rsidP="00257CFF">
      <w:pPr>
        <w:ind w:left="360"/>
      </w:pPr>
    </w:p>
    <w:p w:rsidR="00AF0C07" w:rsidRDefault="001E245E" w:rsidP="00257CFF">
      <w:pPr>
        <w:pStyle w:val="ListParagraph"/>
        <w:numPr>
          <w:ilvl w:val="0"/>
          <w:numId w:val="16"/>
        </w:numPr>
      </w:pPr>
      <w:r>
        <w:lastRenderedPageBreak/>
        <w:t xml:space="preserve">Độ chính xác của </w:t>
      </w:r>
      <w:r w:rsidR="005172FE">
        <w:t xml:space="preserve">thuật toán được tính dựa trên công thức: </w:t>
      </w:r>
    </w:p>
    <w:p w:rsidR="005172FE" w:rsidRDefault="005172FE" w:rsidP="005172FE">
      <w:pPr>
        <w:pStyle w:val="ListParagraph"/>
        <w:jc w:val="center"/>
      </w:pPr>
      <w:r>
        <w:object w:dxaOrig="15225" w:dyaOrig="6061">
          <v:shape id="_x0000_i1035" type="#_x0000_t75" style="width:327.75pt;height:128.95pt" o:ole="">
            <v:imagedata r:id="rId55" o:title="" cropbottom="15879f" cropright="15407f"/>
          </v:shape>
          <o:OLEObject Type="Embed" ProgID="Visio.Drawing.15" ShapeID="_x0000_i1035" DrawAspect="Content" ObjectID="_1662913600" r:id="rId62"/>
        </w:object>
      </w:r>
    </w:p>
    <w:p w:rsidR="005172FE" w:rsidRDefault="00A070E5" w:rsidP="00A070E5">
      <w:pPr>
        <w:ind w:firstLine="720"/>
      </w:pPr>
      <w:r>
        <w:t>-</w:t>
      </w:r>
      <w:r w:rsidR="005172FE">
        <w:t>Tại lớp này, chương trình cũng sẽ thực hiện phân tích và dự đoán phát hiện khối U từ một bức ảnh MRI ngẫu nhiên. Bức ảnh sẽ được xử lý cho ra dữ liệu thô để có thể thực hiện phân tích. Dựa trên dữ liệu đã traning trước đó, chương trình sẽ thực hiện phân tích xem dữ liệu bức ảnh có trùng khớp với nhãn(label) nào: No tumor hay Yes tmor</w:t>
      </w:r>
    </w:p>
    <w:p w:rsidR="00E363EE" w:rsidRDefault="00A070E5" w:rsidP="00A070E5">
      <w:pPr>
        <w:ind w:firstLine="720"/>
      </w:pPr>
      <w:r>
        <w:t>-</w:t>
      </w:r>
      <w:r w:rsidR="005172FE">
        <w:t>Kết quả của 2 quá trình trên sẽ được hiển thị thông qua biểu đồ mô tả độ chính xác, ma trận nhầm lẫn và các bức ảnh với việc dự đoán có khối U hay không.</w:t>
      </w:r>
    </w:p>
    <w:p w:rsidR="00AF0C07" w:rsidRPr="00AF0C07" w:rsidRDefault="005172FE" w:rsidP="00AF0C07">
      <w:r>
        <w:t>Hình 3.10</w:t>
      </w:r>
      <w:r w:rsidR="00AF0C07">
        <w:t xml:space="preserve"> dưới đây sẽ mô tả các hoạt động của lớp </w:t>
      </w:r>
      <w:r>
        <w:t>Analyzis-Display</w:t>
      </w:r>
      <w:r w:rsidR="00BD4DB5">
        <w:t xml:space="preserve"> tính toán độ chính xác</w:t>
      </w:r>
      <w:r>
        <w:t>:</w:t>
      </w:r>
    </w:p>
    <w:p w:rsidR="00ED25DB" w:rsidRDefault="00A070E5" w:rsidP="00B252FC">
      <w:pPr>
        <w:jc w:val="center"/>
      </w:pPr>
      <w:r>
        <w:object w:dxaOrig="24526" w:dyaOrig="19096">
          <v:shape id="_x0000_i1036" type="#_x0000_t75" style="width:344.95pt;height:269.75pt" o:ole="">
            <v:imagedata r:id="rId63" o:title=""/>
          </v:shape>
          <o:OLEObject Type="Embed" ProgID="Visio.Drawing.15" ShapeID="_x0000_i1036" DrawAspect="Content" ObjectID="_1662913601" r:id="rId64"/>
        </w:object>
      </w:r>
    </w:p>
    <w:p w:rsidR="00BD4DB5" w:rsidRPr="00BD4DB5" w:rsidRDefault="00BD4DB5" w:rsidP="00B71758">
      <w:pPr>
        <w:pStyle w:val="Picture"/>
      </w:pPr>
      <w:bookmarkStart w:id="66" w:name="_Toc52037759"/>
      <w:r>
        <w:t>Hình 3.10</w:t>
      </w:r>
      <w:r w:rsidR="00B252FC">
        <w:t>: Hoạt độ</w:t>
      </w:r>
      <w:r w:rsidR="009B68A7">
        <w:t xml:space="preserve">ng </w:t>
      </w:r>
      <w:r>
        <w:t>của lớp Analyzis-Display tính toán độ chính xác</w:t>
      </w:r>
      <w:bookmarkEnd w:id="66"/>
    </w:p>
    <w:p w:rsidR="00BD4DB5" w:rsidRDefault="00BD4DB5" w:rsidP="00BD4DB5">
      <w:r>
        <w:lastRenderedPageBreak/>
        <w:t xml:space="preserve">Hình 3.11 dưới đây sẽ mô tả các hoạt động của lớp Analyzis-Display phân tích và phát hiện khối U: </w:t>
      </w:r>
    </w:p>
    <w:p w:rsidR="00BD4DB5" w:rsidRDefault="00D43BFF" w:rsidP="00BD0632">
      <w:pPr>
        <w:jc w:val="center"/>
      </w:pPr>
      <w:r>
        <w:object w:dxaOrig="24046" w:dyaOrig="14236">
          <v:shape id="_x0000_i1037" type="#_x0000_t75" style="width:426.65pt;height:252.55pt" o:ole="">
            <v:imagedata r:id="rId65" o:title=""/>
          </v:shape>
          <o:OLEObject Type="Embed" ProgID="Visio.Drawing.15" ShapeID="_x0000_i1037" DrawAspect="Content" ObjectID="_1662913602" r:id="rId66"/>
        </w:object>
      </w:r>
    </w:p>
    <w:p w:rsidR="00B252FC" w:rsidRDefault="00BD4DB5" w:rsidP="00BD0632">
      <w:pPr>
        <w:pStyle w:val="Picture"/>
        <w:ind w:firstLine="0"/>
      </w:pPr>
      <w:bookmarkStart w:id="67" w:name="_Toc52037760"/>
      <w:r>
        <w:t xml:space="preserve">Hình 3.11: </w:t>
      </w:r>
      <w:r w:rsidR="00B71758">
        <w:t>H</w:t>
      </w:r>
      <w:r>
        <w:t>oạt động của lớp Analyzis-Display phân tích và phát hiệ</w:t>
      </w:r>
      <w:r w:rsidR="00B71758">
        <w:t xml:space="preserve">n </w:t>
      </w:r>
      <w:r>
        <w:t>khối U</w:t>
      </w:r>
      <w:bookmarkEnd w:id="67"/>
    </w:p>
    <w:p w:rsidR="00B71758" w:rsidRDefault="00B71758" w:rsidP="00B71758">
      <w:r>
        <w:t xml:space="preserve">Hình 3.12 dưới đây sẽ mô tả các hoạt động của lớp Analyzis-Display mô tả hiển thị kết quả: </w:t>
      </w:r>
    </w:p>
    <w:p w:rsidR="00B71758" w:rsidRPr="00B71758" w:rsidRDefault="00D43BFF" w:rsidP="00BD0632">
      <w:pPr>
        <w:jc w:val="center"/>
      </w:pPr>
      <w:r>
        <w:object w:dxaOrig="17791" w:dyaOrig="14236">
          <v:shape id="_x0000_i1038" type="#_x0000_t75" style="width:358.95pt;height:4in" o:ole="">
            <v:imagedata r:id="rId67" o:title=""/>
          </v:shape>
          <o:OLEObject Type="Embed" ProgID="Visio.Drawing.15" ShapeID="_x0000_i1038" DrawAspect="Content" ObjectID="_1662913603" r:id="rId68"/>
        </w:object>
      </w:r>
    </w:p>
    <w:p w:rsidR="00CA3DD9" w:rsidRPr="00CA3DD9" w:rsidRDefault="00B71758" w:rsidP="00970B03">
      <w:pPr>
        <w:pStyle w:val="Picture"/>
        <w:ind w:firstLine="0"/>
      </w:pPr>
      <w:bookmarkStart w:id="68" w:name="_Toc52037761"/>
      <w:r>
        <w:lastRenderedPageBreak/>
        <w:t>Hình 3.12</w:t>
      </w:r>
      <w:r w:rsidR="00B252FC">
        <w:t xml:space="preserve">: </w:t>
      </w:r>
      <w:r>
        <w:t>Hoạt động của lớp Analyzis-Display hiển thị</w:t>
      </w:r>
      <w:bookmarkEnd w:id="68"/>
    </w:p>
    <w:p w:rsidR="00006653" w:rsidRPr="00006653" w:rsidRDefault="00006653" w:rsidP="00006653"/>
    <w:p w:rsidR="00A85105" w:rsidRDefault="00A85105" w:rsidP="00A85105">
      <w:pPr>
        <w:pStyle w:val="Heading2"/>
      </w:pPr>
      <w:bookmarkStart w:id="69" w:name="_Toc51968596"/>
      <w:r>
        <w:t>Xây dựng ứng dụng và triển khai</w:t>
      </w:r>
      <w:bookmarkEnd w:id="69"/>
    </w:p>
    <w:p w:rsidR="00B4754E" w:rsidRPr="00465F5A" w:rsidRDefault="00B4754E" w:rsidP="00B4754E">
      <w:pPr>
        <w:ind w:firstLine="720"/>
      </w:pPr>
      <w:r>
        <w:t>Dựa vào các yêu cầu bài toán đã phân tích, mô hình tổng quan và chi tiết của hệ thống em trình bày cách xây dựng, triển khai ứng dụng và kết quả đạt được.</w:t>
      </w:r>
    </w:p>
    <w:p w:rsidR="00E66C13" w:rsidRDefault="0054408E" w:rsidP="00B4754E">
      <w:pPr>
        <w:pStyle w:val="Heading3"/>
      </w:pPr>
      <w:bookmarkStart w:id="70" w:name="_Toc51968597"/>
      <w:r>
        <w:t>Thiết lập, cài đặt môi trượng</w:t>
      </w:r>
      <w:bookmarkEnd w:id="70"/>
    </w:p>
    <w:p w:rsidR="0054408E" w:rsidRDefault="0054408E" w:rsidP="0054408E">
      <w:pPr>
        <w:pStyle w:val="Heading4"/>
      </w:pPr>
      <w:r>
        <w:t>Chuẩn bị các gói cài đặt</w:t>
      </w:r>
    </w:p>
    <w:p w:rsidR="0054408E" w:rsidRDefault="0054408E" w:rsidP="001C0C3F">
      <w:pPr>
        <w:pStyle w:val="ListParagraph"/>
        <w:numPr>
          <w:ilvl w:val="0"/>
          <w:numId w:val="28"/>
        </w:numPr>
        <w:ind w:left="360"/>
        <w:jc w:val="left"/>
      </w:pPr>
      <w:r>
        <w:t xml:space="preserve">Chuẩn bị phần cứng: Máy tính có cầu hình từ core i5 trở lên, ram 8GB trở lên. Nếu có hỗ trợ VGA rời </w:t>
      </w:r>
      <w:r w:rsidR="001C0463">
        <w:t>NVIDIA thì càng tốt</w:t>
      </w:r>
    </w:p>
    <w:p w:rsidR="001C0463" w:rsidRDefault="001C0463" w:rsidP="001C0C3F">
      <w:pPr>
        <w:pStyle w:val="ListParagraph"/>
        <w:numPr>
          <w:ilvl w:val="0"/>
          <w:numId w:val="28"/>
        </w:numPr>
        <w:ind w:left="270" w:hanging="270"/>
        <w:jc w:val="left"/>
      </w:pPr>
      <w:r>
        <w:t xml:space="preserve">Chuẩn bị và cài đặt các gói: </w:t>
      </w:r>
      <w:r>
        <w:br/>
        <w:t xml:space="preserve">1. </w:t>
      </w:r>
      <w:r w:rsidRPr="001C0463">
        <w:t>python-3.7.8-amd64.exe</w:t>
      </w:r>
    </w:p>
    <w:p w:rsidR="001C0463" w:rsidRDefault="001C0463" w:rsidP="001C0C3F">
      <w:pPr>
        <w:ind w:firstLine="360"/>
        <w:jc w:val="left"/>
      </w:pPr>
      <w:r>
        <w:t>Nếu máy tính có hỗ trợ V</w:t>
      </w:r>
      <w:r w:rsidR="008B0692">
        <w:t>G</w:t>
      </w:r>
      <w:r>
        <w:t>A rời NVIDIA, thì cài đặt thêm các gói Cuda dưới đây để kích hoạt chế độ tính toán bằng GPU, giúp tắng tốc độ tính toán</w:t>
      </w:r>
    </w:p>
    <w:p w:rsidR="001C0463" w:rsidRDefault="001C0463" w:rsidP="001C0463">
      <w:pPr>
        <w:pStyle w:val="ListParagraph"/>
        <w:ind w:hanging="436"/>
        <w:jc w:val="left"/>
      </w:pPr>
      <w:r>
        <w:t>2. cudnn-10.2-windows10-x64-v7.6.5.32</w:t>
      </w:r>
    </w:p>
    <w:p w:rsidR="001C0463" w:rsidRDefault="001C0463" w:rsidP="001C0463">
      <w:pPr>
        <w:pStyle w:val="ListParagraph"/>
        <w:ind w:hanging="436"/>
        <w:jc w:val="left"/>
      </w:pPr>
      <w:r>
        <w:t>3. cudnn-10.1-windows10-x64-v8.0.3.33</w:t>
      </w:r>
    </w:p>
    <w:p w:rsidR="001C0463" w:rsidRDefault="001C0463" w:rsidP="001C0463">
      <w:pPr>
        <w:pStyle w:val="ListParagraph"/>
        <w:ind w:left="709" w:hanging="425"/>
        <w:jc w:val="left"/>
      </w:pPr>
      <w:r>
        <w:t>4. cuda_10.1.243_426.00_win10</w:t>
      </w:r>
    </w:p>
    <w:p w:rsidR="001C0463" w:rsidRDefault="001C0463" w:rsidP="001C0463">
      <w:pPr>
        <w:jc w:val="left"/>
      </w:pPr>
      <w:r>
        <w:t xml:space="preserve">Các gói hỗ trợ phát triền AI và xử lý ảnh: numpy(phiên bản </w:t>
      </w:r>
      <w:r w:rsidRPr="00A628EE">
        <w:t>1.18.5</w:t>
      </w:r>
      <w:r>
        <w:t>),</w:t>
      </w:r>
      <w:r w:rsidRPr="00A628EE">
        <w:t xml:space="preserve"> pandas</w:t>
      </w:r>
      <w:r>
        <w:t>,</w:t>
      </w:r>
      <w:r w:rsidRPr="00A628EE">
        <w:t xml:space="preserve"> plotly</w:t>
      </w:r>
      <w:r>
        <w:t>,</w:t>
      </w:r>
      <w:r w:rsidRPr="00A628EE">
        <w:t xml:space="preserve"> matplotlib</w:t>
      </w:r>
      <w:r>
        <w:t>,</w:t>
      </w:r>
      <w:r w:rsidRPr="00A628EE">
        <w:t xml:space="preserve"> opencv-python</w:t>
      </w:r>
      <w:r>
        <w:t>,</w:t>
      </w:r>
      <w:r w:rsidRPr="00A628EE">
        <w:t xml:space="preserve"> Tensorflow</w:t>
      </w:r>
      <w:r>
        <w:t xml:space="preserve">(phiên bản </w:t>
      </w:r>
      <w:r w:rsidRPr="00A628EE">
        <w:t>2.1.1</w:t>
      </w:r>
      <w:r>
        <w:t>),</w:t>
      </w:r>
      <w:r w:rsidRPr="00A628EE">
        <w:t xml:space="preserve"> imutils</w:t>
      </w:r>
      <w:r>
        <w:t>,</w:t>
      </w:r>
      <w:r w:rsidRPr="00A628EE">
        <w:t xml:space="preserve"> scikit-learn</w:t>
      </w:r>
      <w:r>
        <w:t>,</w:t>
      </w:r>
      <w:r w:rsidRPr="00A628EE">
        <w:t xml:space="preserve"> sklearn</w:t>
      </w:r>
      <w:r>
        <w:t>,</w:t>
      </w:r>
      <w:r w:rsidRPr="00A628EE">
        <w:t xml:space="preserve"> ipython</w:t>
      </w:r>
      <w:r>
        <w:t>,</w:t>
      </w:r>
      <w:r w:rsidRPr="00A628EE">
        <w:t xml:space="preserve"> scikit-image</w:t>
      </w:r>
      <w:r>
        <w:t>,</w:t>
      </w:r>
      <w:r w:rsidRPr="00A628EE">
        <w:t xml:space="preserve"> SimpleITK</w:t>
      </w:r>
    </w:p>
    <w:p w:rsidR="001C0463" w:rsidRDefault="001C0463" w:rsidP="001C0C3F">
      <w:pPr>
        <w:pStyle w:val="ListParagraph"/>
        <w:numPr>
          <w:ilvl w:val="0"/>
          <w:numId w:val="29"/>
        </w:numPr>
        <w:ind w:left="360"/>
        <w:jc w:val="left"/>
      </w:pPr>
      <w:r>
        <w:t xml:space="preserve">Cài đặt:  </w:t>
      </w:r>
    </w:p>
    <w:p w:rsidR="001C0463" w:rsidRDefault="001C0463" w:rsidP="001C0463">
      <w:pPr>
        <w:pStyle w:val="ListParagraph"/>
        <w:ind w:left="284"/>
        <w:jc w:val="left"/>
      </w:pPr>
      <w:r>
        <w:t>Đối với các gói install bằng file cài đặt .exe, cài đặt như cài chường tình bình thường</w:t>
      </w:r>
    </w:p>
    <w:p w:rsidR="001C0463" w:rsidRDefault="001C0463" w:rsidP="001C0463">
      <w:pPr>
        <w:pStyle w:val="ListParagraph"/>
        <w:ind w:left="284"/>
        <w:jc w:val="left"/>
      </w:pPr>
      <w:r>
        <w:t>Đối gói hỗ trợ phát triển AI và xử lý ảnh, do cài đặt thông qua python, chỉ cần chạy dòng lệnh sau:</w:t>
      </w:r>
    </w:p>
    <w:p w:rsidR="001C0463" w:rsidRDefault="001C0463" w:rsidP="001C0463">
      <w:pPr>
        <w:pStyle w:val="ListParagraph"/>
        <w:ind w:left="284"/>
        <w:jc w:val="left"/>
        <w:rPr>
          <w:i/>
          <w:color w:val="262626" w:themeColor="text1" w:themeTint="D9"/>
        </w:rPr>
      </w:pPr>
      <w:r w:rsidRPr="001C0463">
        <w:rPr>
          <w:i/>
          <w:color w:val="262626" w:themeColor="text1" w:themeTint="D9"/>
        </w:rPr>
        <w:t>pip3.7 install --upgrade numpy==1.18.5 pandas plotly matplotlib opencv-python Tensorflow==2.1.1 imutils scikit-learn sklearn ipython scikit-image SimpleITK</w:t>
      </w:r>
    </w:p>
    <w:p w:rsidR="00CD06F2" w:rsidRDefault="00CD06F2" w:rsidP="00CD06F2">
      <w:pPr>
        <w:pStyle w:val="ListParagraph"/>
        <w:ind w:left="284"/>
        <w:jc w:val="left"/>
        <w:rPr>
          <w:i/>
          <w:color w:val="262626" w:themeColor="text1" w:themeTint="D9"/>
        </w:rPr>
      </w:pPr>
      <w:r>
        <w:rPr>
          <w:i/>
          <w:color w:val="262626" w:themeColor="text1" w:themeTint="D9"/>
        </w:rPr>
        <w:t xml:space="preserve">Sau khi cài đặt, khởi chạy WingIDE để thực hiện tạo project, giao diện và cầu trúc project sẽ như sau: </w:t>
      </w:r>
    </w:p>
    <w:p w:rsidR="00CD06F2" w:rsidRDefault="00CD06F2" w:rsidP="00CD06F2">
      <w:pPr>
        <w:pStyle w:val="ListParagraph"/>
        <w:ind w:left="284"/>
        <w:jc w:val="center"/>
        <w:rPr>
          <w:i/>
          <w:color w:val="262626" w:themeColor="text1" w:themeTint="D9"/>
        </w:rPr>
      </w:pPr>
      <w:r>
        <w:rPr>
          <w:noProof/>
        </w:rPr>
        <w:lastRenderedPageBreak/>
        <w:drawing>
          <wp:inline distT="0" distB="0" distL="0" distR="0" wp14:anchorId="0BDE6A04" wp14:editId="6E95C470">
            <wp:extent cx="4453890" cy="2377594"/>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4192" cy="2377755"/>
                    </a:xfrm>
                    <a:prstGeom prst="rect">
                      <a:avLst/>
                    </a:prstGeom>
                  </pic:spPr>
                </pic:pic>
              </a:graphicData>
            </a:graphic>
          </wp:inline>
        </w:drawing>
      </w:r>
    </w:p>
    <w:p w:rsidR="00CD06F2" w:rsidRPr="00CD06F2" w:rsidRDefault="004D25D0" w:rsidP="00CD06F2">
      <w:pPr>
        <w:pStyle w:val="Picture"/>
      </w:pPr>
      <w:bookmarkStart w:id="71" w:name="_Toc52037762"/>
      <w:r>
        <w:t>Hình 3.13</w:t>
      </w:r>
      <w:r w:rsidR="00CD06F2">
        <w:t>: Giao diện và cấu trúc chương trình</w:t>
      </w:r>
      <w:bookmarkEnd w:id="71"/>
    </w:p>
    <w:p w:rsidR="00CF0CEA" w:rsidRDefault="00CF0CEA" w:rsidP="00CD06F2">
      <w:pPr>
        <w:pStyle w:val="Heading3"/>
      </w:pPr>
      <w:bookmarkStart w:id="72" w:name="_Toc51968598"/>
      <w:r>
        <w:t>Xây dựng các chức năng chung</w:t>
      </w:r>
      <w:bookmarkEnd w:id="72"/>
    </w:p>
    <w:p w:rsidR="001C0C3F" w:rsidRDefault="00CF0CEA" w:rsidP="001C0C3F">
      <w:r w:rsidRPr="001C0C3F">
        <w:rPr>
          <w:i/>
        </w:rPr>
        <w:t>Chức năng broswer file</w:t>
      </w:r>
      <w:r>
        <w:t xml:space="preserve">: </w:t>
      </w:r>
    </w:p>
    <w:p w:rsidR="00CF0CEA" w:rsidRDefault="004D25D0" w:rsidP="001C0C3F">
      <w:pPr>
        <w:pStyle w:val="ListParagraph"/>
        <w:numPr>
          <w:ilvl w:val="0"/>
          <w:numId w:val="16"/>
        </w:numPr>
        <w:tabs>
          <w:tab w:val="left" w:pos="180"/>
        </w:tabs>
        <w:ind w:left="0" w:firstLine="0"/>
      </w:pPr>
      <w:r>
        <w:t>Cho phép User b</w:t>
      </w:r>
      <w:r w:rsidR="00CF0CEA">
        <w:t>roswer đến file ảnh để</w:t>
      </w:r>
      <w:r>
        <w:t xml:space="preserve"> lấy</w:t>
      </w:r>
      <w:r w:rsidR="00CF0CEA">
        <w:t xml:space="preserve"> đường dẫn dữ liệu ảnh để làm đầu vào cho chức năng DetectObject</w:t>
      </w:r>
      <w:r>
        <w:t>. Đầu ra sẽ là vị trí của ảnh cần thực hiện.</w:t>
      </w:r>
    </w:p>
    <w:p w:rsidR="004D25D0" w:rsidRDefault="004D25D0" w:rsidP="004D25D0"/>
    <w:p w:rsidR="004D25D0" w:rsidRDefault="001C0C3F" w:rsidP="001C0C3F">
      <w:pPr>
        <w:pStyle w:val="ListParagraph"/>
        <w:numPr>
          <w:ilvl w:val="0"/>
          <w:numId w:val="16"/>
        </w:numPr>
        <w:tabs>
          <w:tab w:val="left" w:pos="90"/>
        </w:tabs>
        <w:ind w:left="0" w:firstLine="0"/>
      </w:pPr>
      <w:r>
        <w:t xml:space="preserve"> </w:t>
      </w:r>
      <w:r w:rsidR="004D25D0">
        <w:t xml:space="preserve">Dưới  đây là giao diện của chương trình khi khởi chạy và </w:t>
      </w:r>
      <w:r w:rsidR="009B09A5">
        <w:t xml:space="preserve">đang </w:t>
      </w:r>
      <w:r w:rsidR="004D25D0">
        <w:t>thực hiện chức năng TraningData. Lúc này chương trình sẽ</w:t>
      </w:r>
      <w:r w:rsidR="009B09A5">
        <w:t xml:space="preserve"> hiện thông báo User chờ cho đến khi data được traning xong:</w:t>
      </w:r>
    </w:p>
    <w:p w:rsidR="009B09A5" w:rsidRDefault="009B09A5" w:rsidP="00BD0632">
      <w:pPr>
        <w:jc w:val="center"/>
      </w:pPr>
      <w:r>
        <w:rPr>
          <w:noProof/>
        </w:rPr>
        <w:drawing>
          <wp:inline distT="0" distB="0" distL="0" distR="0" wp14:anchorId="029DE43E" wp14:editId="7E49D332">
            <wp:extent cx="5434965" cy="1131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4965" cy="1131570"/>
                    </a:xfrm>
                    <a:prstGeom prst="rect">
                      <a:avLst/>
                    </a:prstGeom>
                  </pic:spPr>
                </pic:pic>
              </a:graphicData>
            </a:graphic>
          </wp:inline>
        </w:drawing>
      </w:r>
    </w:p>
    <w:p w:rsidR="009B09A5" w:rsidRDefault="009B09A5" w:rsidP="009B09A5">
      <w:pPr>
        <w:pStyle w:val="TableofFigures"/>
      </w:pPr>
      <w:r>
        <w:t>Hình 3.14: Giao diện chương trình trong quá trình training Data</w:t>
      </w:r>
    </w:p>
    <w:p w:rsidR="009B09A5" w:rsidRDefault="009B09A5" w:rsidP="009B09A5">
      <w:pPr>
        <w:pStyle w:val="Tables"/>
      </w:pPr>
    </w:p>
    <w:p w:rsidR="009B09A5" w:rsidRPr="009B09A5" w:rsidRDefault="009B09A5" w:rsidP="001C0C3F">
      <w:pPr>
        <w:pStyle w:val="TableofAuthorities"/>
        <w:numPr>
          <w:ilvl w:val="0"/>
          <w:numId w:val="16"/>
        </w:numPr>
        <w:tabs>
          <w:tab w:val="left" w:pos="180"/>
        </w:tabs>
        <w:ind w:left="0" w:firstLine="0"/>
      </w:pPr>
      <w:r>
        <w:t>Khi quá trình traning data đã thực hiện xong. Chương trình sẽ</w:t>
      </w:r>
      <w:r w:rsidR="001C0C3F">
        <w:t xml:space="preserve"> thông báo, lúc này </w:t>
      </w:r>
      <w:r>
        <w:t>người dùng có thể thực hiện lựa chọn một bức ảnh U não ngẫu nhiên để chương trình phân tích</w:t>
      </w:r>
    </w:p>
    <w:p w:rsidR="004D25D0" w:rsidRDefault="004D25D0" w:rsidP="00BD0632">
      <w:pPr>
        <w:jc w:val="center"/>
      </w:pPr>
      <w:r>
        <w:rPr>
          <w:noProof/>
        </w:rPr>
        <w:lastRenderedPageBreak/>
        <w:drawing>
          <wp:inline distT="0" distB="0" distL="0" distR="0" wp14:anchorId="7138199A" wp14:editId="103B2435">
            <wp:extent cx="5434965" cy="1131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4965" cy="1131570"/>
                    </a:xfrm>
                    <a:prstGeom prst="rect">
                      <a:avLst/>
                    </a:prstGeom>
                  </pic:spPr>
                </pic:pic>
              </a:graphicData>
            </a:graphic>
          </wp:inline>
        </w:drawing>
      </w:r>
    </w:p>
    <w:p w:rsidR="009B09A5" w:rsidRPr="009B09A5" w:rsidRDefault="009B09A5" w:rsidP="009B09A5">
      <w:pPr>
        <w:pStyle w:val="TableofFigures"/>
      </w:pPr>
      <w:r>
        <w:t>Hình 3.15: Giao diện chương trình khi quá trình training Data kết thúc</w:t>
      </w:r>
    </w:p>
    <w:p w:rsidR="00DC0080" w:rsidRPr="001C0C3F" w:rsidRDefault="00CF0CEA" w:rsidP="001C0C3F">
      <w:pPr>
        <w:rPr>
          <w:i/>
        </w:rPr>
      </w:pPr>
      <w:r w:rsidRPr="001C0C3F">
        <w:rPr>
          <w:i/>
        </w:rPr>
        <w:t xml:space="preserve">Chức năng phân đoạn hình ảnh: </w:t>
      </w:r>
    </w:p>
    <w:p w:rsidR="00DC0080" w:rsidRDefault="00CF0CEA" w:rsidP="001C0C3F">
      <w:pPr>
        <w:pStyle w:val="ListParagraph"/>
        <w:numPr>
          <w:ilvl w:val="0"/>
          <w:numId w:val="16"/>
        </w:numPr>
        <w:tabs>
          <w:tab w:val="left" w:pos="180"/>
        </w:tabs>
        <w:ind w:left="0" w:firstLine="0"/>
      </w:pPr>
      <w:r>
        <w:t>Thực hiện xử lý các bức ảnh đầu vào, convert ả</w:t>
      </w:r>
      <w:r w:rsidR="00DC0080">
        <w:t>nh sang gray.</w:t>
      </w:r>
    </w:p>
    <w:p w:rsidR="00DC0080" w:rsidRDefault="00DC0080" w:rsidP="001C0C3F">
      <w:pPr>
        <w:pStyle w:val="ListParagraph"/>
        <w:numPr>
          <w:ilvl w:val="0"/>
          <w:numId w:val="16"/>
        </w:numPr>
        <w:tabs>
          <w:tab w:val="left" w:pos="180"/>
        </w:tabs>
        <w:ind w:left="0" w:firstLine="0"/>
      </w:pPr>
      <w:r>
        <w:t>L</w:t>
      </w:r>
      <w:r w:rsidR="00CF0CEA">
        <w:t xml:space="preserve">ấy ngưỡng </w:t>
      </w:r>
      <w:r>
        <w:t>(threshold)để phát hiện và phân đoạn các bất thường trong các bức ảnh</w:t>
      </w:r>
    </w:p>
    <w:p w:rsidR="00DC0080" w:rsidRDefault="00DC0080" w:rsidP="001C0C3F">
      <w:pPr>
        <w:pStyle w:val="ListParagraph"/>
        <w:numPr>
          <w:ilvl w:val="0"/>
          <w:numId w:val="16"/>
        </w:numPr>
        <w:tabs>
          <w:tab w:val="left" w:pos="180"/>
        </w:tabs>
        <w:ind w:left="0" w:firstLine="0"/>
      </w:pPr>
      <w:r>
        <w:t xml:space="preserve">Vẽ đường bao và cắt lấy các vùng bất thường từ ảnh. </w:t>
      </w:r>
      <w:r w:rsidR="004D25D0">
        <w:t>Thứ tự xử lý phân đoạ</w:t>
      </w:r>
      <w:r w:rsidR="001C0C3F">
        <w:t xml:space="preserve">n hình </w:t>
      </w:r>
      <w:r w:rsidR="004D25D0">
        <w:t>ảnh được thực hiện như mô tả của hình 3.14 dưới đây</w:t>
      </w:r>
    </w:p>
    <w:p w:rsidR="004D25D0" w:rsidRDefault="00970B03" w:rsidP="00BD0632">
      <w:pPr>
        <w:jc w:val="center"/>
      </w:pPr>
      <w:r>
        <w:object w:dxaOrig="9691" w:dyaOrig="16665">
          <v:shape id="_x0000_i1039" type="#_x0000_t75" style="width:256.85pt;height:409.45pt" o:ole="">
            <v:imagedata r:id="rId72" o:title=""/>
          </v:shape>
          <o:OLEObject Type="Embed" ProgID="Visio.Drawing.15" ShapeID="_x0000_i1039" DrawAspect="Content" ObjectID="_1662913604" r:id="rId73"/>
        </w:object>
      </w:r>
    </w:p>
    <w:p w:rsidR="004D25D0" w:rsidRPr="004D25D0" w:rsidRDefault="004D25D0" w:rsidP="004D25D0">
      <w:pPr>
        <w:pStyle w:val="Picture"/>
      </w:pPr>
      <w:bookmarkStart w:id="73" w:name="_Toc52037763"/>
      <w:r>
        <w:t>Hình 3.14: Sơ đồ chức năng xử lý ảnh</w:t>
      </w:r>
      <w:bookmarkEnd w:id="73"/>
    </w:p>
    <w:p w:rsidR="00DC0080" w:rsidRPr="00DC0080" w:rsidRDefault="00DC0080" w:rsidP="00DC0080">
      <w:pPr>
        <w:pStyle w:val="Picture"/>
        <w:jc w:val="both"/>
      </w:pPr>
    </w:p>
    <w:p w:rsidR="00CD06F2" w:rsidRDefault="005D0270" w:rsidP="00CD06F2">
      <w:pPr>
        <w:pStyle w:val="Heading3"/>
      </w:pPr>
      <w:bookmarkStart w:id="74" w:name="_Toc51968599"/>
      <w:r>
        <w:t>Xây dựng lớp AI</w:t>
      </w:r>
      <w:r w:rsidR="00B4754E">
        <w:t>-DNN</w:t>
      </w:r>
      <w:bookmarkEnd w:id="74"/>
    </w:p>
    <w:p w:rsidR="00970B03" w:rsidRDefault="00EF215D" w:rsidP="001C0C3F">
      <w:pPr>
        <w:ind w:firstLine="720"/>
      </w:pPr>
      <w:r>
        <w:t>Như phân tích tóm lược ở mục 3.2.3. lớp AI-DNN gồm 3 quá trình chính bao gồm Prepare Data, Build Model, Test Model</w:t>
      </w:r>
      <w:r w:rsidR="00970B03">
        <w:t>. Quá trình thực hiện sẽ như sơ đồ dưới đây:</w:t>
      </w:r>
    </w:p>
    <w:p w:rsidR="00970B03" w:rsidRDefault="00970B03" w:rsidP="00BD0632">
      <w:pPr>
        <w:jc w:val="center"/>
      </w:pPr>
      <w:r>
        <w:object w:dxaOrig="17206" w:dyaOrig="18540">
          <v:shape id="_x0000_i1040" type="#_x0000_t75" style="width:429.85pt;height:463.15pt" o:ole="">
            <v:imagedata r:id="rId74" o:title=""/>
          </v:shape>
          <o:OLEObject Type="Embed" ProgID="Visio.Drawing.15" ShapeID="_x0000_i1040" DrawAspect="Content" ObjectID="_1662913605" r:id="rId75"/>
        </w:object>
      </w:r>
    </w:p>
    <w:p w:rsidR="00970B03" w:rsidRDefault="00970B03" w:rsidP="000013DC">
      <w:pPr>
        <w:pStyle w:val="Picture"/>
      </w:pPr>
      <w:bookmarkStart w:id="75" w:name="_Toc52037764"/>
      <w:r>
        <w:t>Hình 3.15: Sơ đồ hoạt động khối AI-DNN</w:t>
      </w:r>
      <w:bookmarkEnd w:id="75"/>
    </w:p>
    <w:p w:rsidR="00617AA1" w:rsidRDefault="00617AA1" w:rsidP="00617AA1">
      <w:r>
        <w:t>Các chức năng của lớp AI-DNN:</w:t>
      </w:r>
    </w:p>
    <w:p w:rsidR="007B23BF" w:rsidRDefault="007B23BF" w:rsidP="00617AA1">
      <w:r>
        <w:t xml:space="preserve">- </w:t>
      </w:r>
      <w:r w:rsidR="00617AA1">
        <w:t xml:space="preserve">Phân tích dữ liệu đầu vào, phân chia tỉ lệ dữ liệu sẽ dùng làm training, dừng làm test. </w:t>
      </w:r>
    </w:p>
    <w:p w:rsidR="007B23BF" w:rsidRPr="007B23BF" w:rsidRDefault="007B23BF" w:rsidP="007B23BF">
      <w:r>
        <w:lastRenderedPageBreak/>
        <w:t>- Thực hiện training dể đào tạo ra model-sử dụng cho việc phân tích và phát hiện khối U sau đó</w:t>
      </w:r>
    </w:p>
    <w:p w:rsidR="00257CFF" w:rsidRDefault="00257CFF" w:rsidP="00257CFF">
      <w:r>
        <w:t xml:space="preserve">- Sau khi quá trình training hoàn thành, Model sẽ được lưu trữ dưới định dạng H5 để phục vụ cho việc phân tích và phát hiện các khối U sau này. </w:t>
      </w:r>
    </w:p>
    <w:p w:rsidR="007B23BF" w:rsidRDefault="00257CFF" w:rsidP="007B23BF">
      <w:r>
        <w:t>- Load lại Model khi thực hiện phân tích và phát hiện khối U từ 1 ảnh đầu vào</w:t>
      </w:r>
      <w:r w:rsidR="00D43BFF">
        <w:t>. Hình 3.16 dưới đây mô tả việc lưa model vào bộ nhớ và load lại model.</w:t>
      </w:r>
    </w:p>
    <w:p w:rsidR="00D43BFF" w:rsidRDefault="00FE36D3" w:rsidP="00914E11">
      <w:pPr>
        <w:jc w:val="center"/>
      </w:pPr>
      <w:r>
        <w:object w:dxaOrig="19471" w:dyaOrig="12810">
          <v:shape id="_x0000_i1041" type="#_x0000_t75" style="width:372.9pt;height:246.1pt" o:ole="">
            <v:imagedata r:id="rId76" o:title=""/>
          </v:shape>
          <o:OLEObject Type="Embed" ProgID="Visio.Drawing.15" ShapeID="_x0000_i1041" DrawAspect="Content" ObjectID="_1662913606" r:id="rId77"/>
        </w:object>
      </w:r>
    </w:p>
    <w:p w:rsidR="00FE36D3" w:rsidRDefault="00FE36D3" w:rsidP="000013DC">
      <w:pPr>
        <w:pStyle w:val="Picture"/>
      </w:pPr>
      <w:bookmarkStart w:id="76" w:name="_Toc52037765"/>
      <w:r>
        <w:t>Hình 3.16: Save và load lại data model</w:t>
      </w:r>
      <w:bookmarkEnd w:id="76"/>
    </w:p>
    <w:p w:rsidR="00FE36D3" w:rsidRDefault="00FE36D3" w:rsidP="00FE36D3">
      <w:r>
        <w:t>- Như đã mô tả như trên sơ đồ, khi thực hiện xong quá trình training, lớp AI-DNN sẽ thực hiện lưu lại data model đã training xuống bộ nhớ. Địa chỉ lưu sẽ được tạo và ghi nhớ khi lưu, để có thể load lại khi cần đến.</w:t>
      </w:r>
    </w:p>
    <w:p w:rsidR="00FE36D3" w:rsidRPr="00FE36D3" w:rsidRDefault="001C0C3F" w:rsidP="00FE36D3">
      <w:r>
        <w:t xml:space="preserve"> </w:t>
      </w:r>
      <w:r w:rsidR="00FE36D3">
        <w:t xml:space="preserve">- Khi có yêu cầu cần load lại data model từ lớp Analyzis-Display, lớp AI-DNN sẽ thực hiện kiểm tra xem dữ liệu đã lưu còn tồn tại không. Nếu còn tồn tại và đúng định dạng dự liệu đã training , nó sẽ truy cập và đọc lại dữ liệu. Sau đó </w:t>
      </w:r>
      <w:r w:rsidR="005362AA">
        <w:t>chuyển data đến lớp Analizus-Display</w:t>
      </w:r>
    </w:p>
    <w:p w:rsidR="005D0270" w:rsidRDefault="005D0270" w:rsidP="00CD06F2">
      <w:pPr>
        <w:pStyle w:val="Heading3"/>
      </w:pPr>
      <w:bookmarkStart w:id="77" w:name="_Toc51968600"/>
      <w:r>
        <w:t xml:space="preserve">Xây dựng lớp </w:t>
      </w:r>
      <w:r w:rsidR="00CD06F2">
        <w:t>Analyzis-Display</w:t>
      </w:r>
      <w:bookmarkEnd w:id="77"/>
    </w:p>
    <w:p w:rsidR="00FE36D3" w:rsidRDefault="005362AA" w:rsidP="00FE36D3">
      <w:r>
        <w:t>Như đã được đề cập trong mục 3.2.3.2, Analyzis-Display Layer làm nhiệm vụ tính toán độ chính xác của thuật toán, xác định, phát hiện khối U, và hiển thị kết quả 1 cách trực quan. Nhiệm vụ của lớp này bao gồm:</w:t>
      </w:r>
    </w:p>
    <w:p w:rsidR="005362AA" w:rsidRDefault="005362AA" w:rsidP="005362AA">
      <w:r>
        <w:lastRenderedPageBreak/>
        <w:t>- Lấy dữ liệu kết quả tính toán độ chính xác từ lớp AI-DNN sau khi training xong để thực hiện tính độ chính xác trung bình. Sau đó hiển thị kết quả ra màn hình thông qua biểu đồ độ chính xác và ma trận nhầm lần</w:t>
      </w:r>
    </w:p>
    <w:p w:rsidR="00F50223" w:rsidRDefault="00F50223" w:rsidP="00914E11">
      <w:pPr>
        <w:jc w:val="center"/>
      </w:pPr>
      <w:r>
        <w:object w:dxaOrig="24526" w:dyaOrig="19096">
          <v:shape id="_x0000_i1042" type="#_x0000_t75" style="width:333.15pt;height:261.15pt" o:ole="">
            <v:imagedata r:id="rId78" o:title=""/>
          </v:shape>
          <o:OLEObject Type="Embed" ProgID="Visio.Drawing.15" ShapeID="_x0000_i1042" DrawAspect="Content" ObjectID="_1662913607" r:id="rId79"/>
        </w:object>
      </w:r>
    </w:p>
    <w:p w:rsidR="00F50223" w:rsidRPr="00F50223" w:rsidRDefault="00F50223" w:rsidP="000013DC">
      <w:pPr>
        <w:pStyle w:val="Picture"/>
      </w:pPr>
      <w:bookmarkStart w:id="78" w:name="_Toc52037766"/>
      <w:r>
        <w:t>Hình 3.17:  Analyzis-Display tính toán độ chính xác</w:t>
      </w:r>
      <w:bookmarkEnd w:id="78"/>
    </w:p>
    <w:p w:rsidR="005362AA" w:rsidRDefault="005362AA" w:rsidP="005362AA">
      <w:r>
        <w:t>- Load hình ảnh cần kiểm tra cùng dữ liệu DataModel đã training, đưa dữ liệu đã load vào lớp AI-DNN. Sau khi có kết quả từ lớp AI-DNN, nó sẽ phân tích và kết luận và đưa ra kết quả phát hiện cuối cùng, có khối U hay khôn</w:t>
      </w:r>
      <w:r w:rsidR="00F50223">
        <w:t>g</w:t>
      </w:r>
      <w:r>
        <w:t>. Sau đó hiển hiện kết quả ra màn hình</w:t>
      </w:r>
      <w:r w:rsidR="00F50223">
        <w:t>.</w:t>
      </w:r>
    </w:p>
    <w:p w:rsidR="00F50223" w:rsidRDefault="00F50223" w:rsidP="00914E11">
      <w:pPr>
        <w:jc w:val="center"/>
      </w:pPr>
      <w:r>
        <w:object w:dxaOrig="17790" w:dyaOrig="14236">
          <v:shape id="_x0000_i1043" type="#_x0000_t75" style="width:291.2pt;height:211.7pt" o:ole="">
            <v:imagedata r:id="rId80" o:title=""/>
          </v:shape>
          <o:OLEObject Type="Embed" ProgID="Visio.Drawing.15" ShapeID="_x0000_i1043" DrawAspect="Content" ObjectID="_1662913608" r:id="rId81"/>
        </w:object>
      </w:r>
    </w:p>
    <w:p w:rsidR="00F50223" w:rsidRDefault="00F50223" w:rsidP="000013DC">
      <w:pPr>
        <w:pStyle w:val="Picture"/>
      </w:pPr>
      <w:bookmarkStart w:id="79" w:name="_Toc52037767"/>
      <w:r>
        <w:t>Hình 3.18: Xử lý hiển thị các kết quả</w:t>
      </w:r>
      <w:bookmarkEnd w:id="79"/>
    </w:p>
    <w:p w:rsidR="00257CFF" w:rsidRPr="00257CFF" w:rsidRDefault="00F50223" w:rsidP="00257CFF">
      <w:r>
        <w:lastRenderedPageBreak/>
        <w:t>- Xử lý các yêu cầu, thao tác của người dùng, hiển thị các thông báo</w:t>
      </w:r>
    </w:p>
    <w:p w:rsidR="001C0463" w:rsidRDefault="001C0463" w:rsidP="001C0463">
      <w:pPr>
        <w:pStyle w:val="Heading3"/>
      </w:pPr>
      <w:bookmarkStart w:id="80" w:name="_Toc51968601"/>
      <w:r>
        <w:t>Giao diện của chương trình</w:t>
      </w:r>
      <w:bookmarkEnd w:id="80"/>
    </w:p>
    <w:p w:rsidR="00970B03" w:rsidRDefault="00970B03" w:rsidP="001C0C3F">
      <w:pPr>
        <w:ind w:firstLine="630"/>
      </w:pPr>
      <w:r>
        <w:t xml:space="preserve">Trong đề tài này, do phần lớn chương tình chạy ở dạng service, nên em </w:t>
      </w:r>
      <w:r w:rsidR="00617AA1">
        <w:t xml:space="preserve">sẽ </w:t>
      </w:r>
      <w:r>
        <w:t>xây dựng chương trình 1 cách đơn giản hóa nhất</w:t>
      </w:r>
      <w:r w:rsidR="00617AA1">
        <w:t xml:space="preserve">. Như thiết kế, khi khởi chạy chương trình sẽ có giao diện như sau: </w:t>
      </w:r>
    </w:p>
    <w:p w:rsidR="00FE36D3" w:rsidRDefault="00A75BED" w:rsidP="009D11C4">
      <w:r>
        <w:rPr>
          <w:noProof/>
        </w:rPr>
        <w:drawing>
          <wp:inline distT="0" distB="0" distL="0" distR="0" wp14:anchorId="53DFB9B4" wp14:editId="57617318">
            <wp:extent cx="5434965" cy="1195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4965" cy="1195070"/>
                    </a:xfrm>
                    <a:prstGeom prst="rect">
                      <a:avLst/>
                    </a:prstGeom>
                  </pic:spPr>
                </pic:pic>
              </a:graphicData>
            </a:graphic>
          </wp:inline>
        </w:drawing>
      </w:r>
    </w:p>
    <w:p w:rsidR="00A85824" w:rsidRPr="00A85824" w:rsidRDefault="00914E11" w:rsidP="000013DC">
      <w:pPr>
        <w:pStyle w:val="Picture"/>
      </w:pPr>
      <w:bookmarkStart w:id="81" w:name="_Toc52037768"/>
      <w:r>
        <w:t>Hình 3.19: Giao diện chương trình khởi chạy</w:t>
      </w:r>
      <w:bookmarkEnd w:id="81"/>
    </w:p>
    <w:p w:rsidR="00914E11" w:rsidRPr="00914E11" w:rsidRDefault="00FE36D3" w:rsidP="00914E11">
      <w:r w:rsidRPr="00FE36D3">
        <w:rPr>
          <w:b/>
          <w:i/>
        </w:rPr>
        <w:t>Mô tả giao diện và hoạt đông của chương trình</w:t>
      </w:r>
      <w:r>
        <w:t>:</w:t>
      </w:r>
    </w:p>
    <w:p w:rsidR="001C0463" w:rsidRDefault="00FE36D3" w:rsidP="001C0463">
      <w:r>
        <w:t xml:space="preserve">- Như thiết kế ban đầu, chức năng của chương trình bao gồm thực hiện training dữ liệu U não, thực hiện phân tích và phát hiện khối U từ một bức ảnh đầu vào. </w:t>
      </w:r>
    </w:p>
    <w:p w:rsidR="00A85824" w:rsidRPr="00A85824" w:rsidRDefault="00A75BED" w:rsidP="00B04E89">
      <w:r>
        <w:rPr>
          <w:b/>
        </w:rPr>
        <w:t>Chế độ T</w:t>
      </w:r>
      <w:r w:rsidR="00B04E89" w:rsidRPr="00A85824">
        <w:rPr>
          <w:b/>
        </w:rPr>
        <w:t>rain</w:t>
      </w:r>
      <w:r w:rsidR="00A85824">
        <w:rPr>
          <w:b/>
        </w:rPr>
        <w:t>in</w:t>
      </w:r>
      <w:r w:rsidR="00B04E89" w:rsidRPr="00A85824">
        <w:rPr>
          <w:b/>
        </w:rPr>
        <w:t>g</w:t>
      </w:r>
      <w:r>
        <w:rPr>
          <w:b/>
        </w:rPr>
        <w:t xml:space="preserve"> </w:t>
      </w:r>
      <w:r w:rsidRPr="00A85824">
        <w:rPr>
          <w:b/>
        </w:rPr>
        <w:t>Mode</w:t>
      </w:r>
      <w:r w:rsidR="00B04E89" w:rsidRPr="00A85824">
        <w:rPr>
          <w:b/>
        </w:rPr>
        <w:t>:</w:t>
      </w:r>
      <w:r w:rsidR="00B04E89" w:rsidRPr="00A85824">
        <w:t xml:space="preserve"> </w:t>
      </w:r>
    </w:p>
    <w:p w:rsidR="00B04E89" w:rsidRDefault="00B04E89" w:rsidP="001C0C3F">
      <w:pPr>
        <w:pStyle w:val="ListParagraph"/>
        <w:numPr>
          <w:ilvl w:val="0"/>
          <w:numId w:val="16"/>
        </w:numPr>
        <w:tabs>
          <w:tab w:val="left" w:pos="180"/>
        </w:tabs>
        <w:ind w:left="0" w:firstLine="0"/>
      </w:pPr>
      <w:r>
        <w:t>Ở chế độ này, chương trình sẽ thực hiện training dữ liệu mà người dùng đưa vào theo một cấu trúc folder định sẵn: cây thực mục của folder training sẽ như sau:</w:t>
      </w:r>
    </w:p>
    <w:p w:rsidR="00914E11" w:rsidRPr="00914E11" w:rsidRDefault="00914E11" w:rsidP="00914E11">
      <w:pPr>
        <w:jc w:val="center"/>
      </w:pPr>
      <w:r>
        <w:rPr>
          <w:noProof/>
        </w:rPr>
        <w:drawing>
          <wp:inline distT="0" distB="0" distL="0" distR="0" wp14:anchorId="0B6A5CB3" wp14:editId="77D3A4C3">
            <wp:extent cx="2609850" cy="255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09850" cy="2552700"/>
                    </a:xfrm>
                    <a:prstGeom prst="rect">
                      <a:avLst/>
                    </a:prstGeom>
                  </pic:spPr>
                </pic:pic>
              </a:graphicData>
            </a:graphic>
          </wp:inline>
        </w:drawing>
      </w:r>
    </w:p>
    <w:p w:rsidR="00B04E89" w:rsidRDefault="00A75BED" w:rsidP="00914E11">
      <w:pPr>
        <w:pStyle w:val="Picture"/>
      </w:pPr>
      <w:bookmarkStart w:id="82" w:name="_Toc52037769"/>
      <w:r>
        <w:t>Hình 3.20</w:t>
      </w:r>
      <w:r w:rsidR="00914E11">
        <w:t>: Cấu trúc thư mục data training</w:t>
      </w:r>
      <w:bookmarkEnd w:id="82"/>
    </w:p>
    <w:p w:rsidR="00E10CCA" w:rsidRPr="00E10CCA" w:rsidRDefault="00E10CCA" w:rsidP="00E10CCA">
      <w:r>
        <w:t>Dữ liệu ảnh đưa vào sẽ ở định dạng .JPG</w:t>
      </w:r>
    </w:p>
    <w:p w:rsidR="001C0C3F" w:rsidRDefault="00A85824" w:rsidP="00E10CCA">
      <w:pPr>
        <w:rPr>
          <w:b/>
        </w:rPr>
      </w:pPr>
      <w:r>
        <w:lastRenderedPageBreak/>
        <w:t xml:space="preserve">- Để vào được chế độ </w:t>
      </w:r>
      <w:r w:rsidR="00A75BED">
        <w:rPr>
          <w:b/>
        </w:rPr>
        <w:t>T</w:t>
      </w:r>
      <w:r w:rsidR="00A75BED" w:rsidRPr="00A85824">
        <w:rPr>
          <w:b/>
        </w:rPr>
        <w:t>rain</w:t>
      </w:r>
      <w:r w:rsidR="00A75BED">
        <w:rPr>
          <w:b/>
        </w:rPr>
        <w:t>in</w:t>
      </w:r>
      <w:r w:rsidR="00A75BED" w:rsidRPr="00A85824">
        <w:rPr>
          <w:b/>
        </w:rPr>
        <w:t>g</w:t>
      </w:r>
      <w:r w:rsidR="00A75BED">
        <w:rPr>
          <w:b/>
        </w:rPr>
        <w:t xml:space="preserve"> </w:t>
      </w:r>
      <w:r w:rsidR="00A75BED" w:rsidRPr="00A85824">
        <w:rPr>
          <w:b/>
        </w:rPr>
        <w:t>Mode</w:t>
      </w:r>
      <w:r>
        <w:t xml:space="preserve">, trên giao diện chương trình, người dùng chỉ cần clicked vào lựa chọn vào Training Mode, sau đó click </w:t>
      </w:r>
      <w:r w:rsidR="00A75BED">
        <w:t xml:space="preserve"> button browser ’….’. Cửa sổ browser folder mở lên để User chọn folder data. Để chương trình hoạt động đúng, folder data phải được tổ chức như ở hình 3.20. Sau khi lựa chọn xong folder, để bắt đầu quá trình training, User sẽ cần click chọn button </w:t>
      </w:r>
      <w:r w:rsidR="00E10CCA">
        <w:t>‘</w:t>
      </w:r>
      <w:r w:rsidR="00A75BED" w:rsidRPr="00E10CCA">
        <w:rPr>
          <w:b/>
        </w:rPr>
        <w:t>TrainData</w:t>
      </w:r>
      <w:r w:rsidR="00E10CCA" w:rsidRPr="00E10CCA">
        <w:rPr>
          <w:b/>
        </w:rPr>
        <w:t>’</w:t>
      </w:r>
    </w:p>
    <w:p w:rsidR="00E10CCA" w:rsidRPr="001C0C3F" w:rsidRDefault="00E10CCA" w:rsidP="00E10CCA">
      <w:pPr>
        <w:rPr>
          <w:b/>
        </w:rPr>
      </w:pPr>
      <w:r>
        <w:t xml:space="preserve">- Sau khi quá trình training hoàn thành kết quả training sẽ bao gồm: </w:t>
      </w:r>
    </w:p>
    <w:p w:rsidR="00E10CCA" w:rsidRDefault="00E10CCA" w:rsidP="00E10CCA">
      <w:r>
        <w:t xml:space="preserve">  1. Số lượng dữ liệu đưa vào training, thể hiện thông qua biểu đồ cột như hình 3.21 dưới đây</w:t>
      </w:r>
    </w:p>
    <w:p w:rsidR="00E10CCA" w:rsidRDefault="00E10CCA" w:rsidP="00E10CCA">
      <w:pPr>
        <w:jc w:val="center"/>
      </w:pPr>
      <w:r>
        <w:rPr>
          <w:noProof/>
        </w:rPr>
        <w:drawing>
          <wp:inline distT="0" distB="0" distL="0" distR="0">
            <wp:extent cx="4684467" cy="2434456"/>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_ClassesInEachSe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90876" cy="2437787"/>
                    </a:xfrm>
                    <a:prstGeom prst="rect">
                      <a:avLst/>
                    </a:prstGeom>
                  </pic:spPr>
                </pic:pic>
              </a:graphicData>
            </a:graphic>
          </wp:inline>
        </w:drawing>
      </w:r>
    </w:p>
    <w:p w:rsidR="009D11C4" w:rsidRDefault="00E10CCA" w:rsidP="000013DC">
      <w:pPr>
        <w:pStyle w:val="Picture"/>
      </w:pPr>
      <w:bookmarkStart w:id="83" w:name="_Toc52037770"/>
      <w:r>
        <w:t>Hình 3.21: Biểu đồ số lượng dữ liệu ảnh đưa vào training và test</w:t>
      </w:r>
      <w:bookmarkEnd w:id="83"/>
      <w:r>
        <w:t xml:space="preserve"> </w:t>
      </w:r>
    </w:p>
    <w:p w:rsidR="00E10CCA" w:rsidRDefault="00E10CCA" w:rsidP="00E10CCA">
      <w:r>
        <w:t>2. Kết quả training và test: Độ chính xác của thuật toán, tỉ lệ nhầm lẫn khi dự đoán sai. Các kết quả sẽ được thể hiệ</w:t>
      </w:r>
      <w:r w:rsidR="009D11C4">
        <w:t>n trong</w:t>
      </w:r>
      <w:r>
        <w:t xml:space="preserve"> ma trận nhầm lẫn  Biểu đồ độ chính xác, biểu đồ mất mát như hình 3.22, 3.23, </w:t>
      </w:r>
      <w:r w:rsidR="009D11C4">
        <w:t>3.24</w:t>
      </w:r>
      <w:r>
        <w:t xml:space="preserve"> dưới đây: </w:t>
      </w:r>
    </w:p>
    <w:p w:rsidR="009D11C4" w:rsidRDefault="009D11C4" w:rsidP="009D11C4">
      <w:pPr>
        <w:jc w:val="center"/>
      </w:pPr>
      <w:r>
        <w:rPr>
          <w:noProof/>
        </w:rPr>
        <w:drawing>
          <wp:inline distT="0" distB="0" distL="0" distR="0">
            <wp:extent cx="2664920" cy="240182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tion_Accurac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03750" cy="2436817"/>
                    </a:xfrm>
                    <a:prstGeom prst="rect">
                      <a:avLst/>
                    </a:prstGeom>
                  </pic:spPr>
                </pic:pic>
              </a:graphicData>
            </a:graphic>
          </wp:inline>
        </w:drawing>
      </w:r>
      <w:r>
        <w:rPr>
          <w:noProof/>
        </w:rPr>
        <w:drawing>
          <wp:inline distT="0" distB="0" distL="0" distR="0">
            <wp:extent cx="2562369" cy="2331849"/>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_Accurac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76990" cy="2345154"/>
                    </a:xfrm>
                    <a:prstGeom prst="rect">
                      <a:avLst/>
                    </a:prstGeom>
                  </pic:spPr>
                </pic:pic>
              </a:graphicData>
            </a:graphic>
          </wp:inline>
        </w:drawing>
      </w:r>
    </w:p>
    <w:p w:rsidR="009D11C4" w:rsidRPr="009D11C4" w:rsidRDefault="009D11C4" w:rsidP="009D11C4">
      <w:pPr>
        <w:pStyle w:val="Picture"/>
      </w:pPr>
      <w:bookmarkStart w:id="84" w:name="_Toc52037771"/>
      <w:r>
        <w:t>Hình 3.22: Ma trận nhầm lẫn</w:t>
      </w:r>
      <w:bookmarkEnd w:id="84"/>
    </w:p>
    <w:p w:rsidR="009D11C4" w:rsidRPr="009D11C4" w:rsidRDefault="009D11C4" w:rsidP="009D11C4">
      <w:pPr>
        <w:pStyle w:val="Picture"/>
      </w:pPr>
    </w:p>
    <w:p w:rsidR="00E10CCA" w:rsidRDefault="007870B3" w:rsidP="00E10CCA">
      <w:pPr>
        <w:jc w:val="center"/>
      </w:pPr>
      <w:r>
        <w:rPr>
          <w:noProof/>
        </w:rPr>
        <mc:AlternateContent>
          <mc:Choice Requires="wps">
            <w:drawing>
              <wp:anchor distT="0" distB="0" distL="114300" distR="114300" simplePos="0" relativeHeight="251668480" behindDoc="0" locked="0" layoutInCell="1" allowOverlap="1">
                <wp:simplePos x="0" y="0"/>
                <wp:positionH relativeFrom="column">
                  <wp:posOffset>-413385</wp:posOffset>
                </wp:positionH>
                <wp:positionV relativeFrom="paragraph">
                  <wp:posOffset>356235</wp:posOffset>
                </wp:positionV>
                <wp:extent cx="5753100" cy="9525"/>
                <wp:effectExtent l="19050" t="57150" r="0" b="85725"/>
                <wp:wrapNone/>
                <wp:docPr id="35" name="Straight Arrow Connector 35"/>
                <wp:cNvGraphicFramePr/>
                <a:graphic xmlns:a="http://schemas.openxmlformats.org/drawingml/2006/main">
                  <a:graphicData uri="http://schemas.microsoft.com/office/word/2010/wordprocessingShape">
                    <wps:wsp>
                      <wps:cNvCnPr/>
                      <wps:spPr>
                        <a:xfrm flipH="1">
                          <a:off x="0" y="0"/>
                          <a:ext cx="5753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8A4474" id="_x0000_t32" coordsize="21600,21600" o:spt="32" o:oned="t" path="m,l21600,21600e" filled="f">
                <v:path arrowok="t" fillok="f" o:connecttype="none"/>
                <o:lock v:ext="edit" shapetype="t"/>
              </v:shapetype>
              <v:shape id="Straight Arrow Connector 35" o:spid="_x0000_s1026" type="#_x0000_t32" style="position:absolute;margin-left:-32.55pt;margin-top:28.05pt;width:453pt;height:.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" strokecolor="red">
                <v:stroke endarrow="block"/>
              </v:shape>
            </w:pict>
          </mc:Fallback>
        </mc:AlternateContent>
      </w:r>
      <w:r w:rsidR="00E10CCA">
        <w:rPr>
          <w:noProof/>
        </w:rPr>
        <w:drawing>
          <wp:inline distT="0" distB="0" distL="0" distR="0">
            <wp:extent cx="5597574" cy="30384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_Accuracy.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60526" cy="3072646"/>
                    </a:xfrm>
                    <a:prstGeom prst="rect">
                      <a:avLst/>
                    </a:prstGeom>
                  </pic:spPr>
                </pic:pic>
              </a:graphicData>
            </a:graphic>
          </wp:inline>
        </w:drawing>
      </w:r>
    </w:p>
    <w:p w:rsidR="009D11C4" w:rsidRDefault="009D11C4" w:rsidP="009D11C4">
      <w:pPr>
        <w:pStyle w:val="Picture"/>
      </w:pPr>
      <w:bookmarkStart w:id="85" w:name="_Toc52037772"/>
      <w:r>
        <w:t xml:space="preserve">Hình 3.23: Biểu đồ </w:t>
      </w:r>
      <w:r w:rsidR="007870B3">
        <w:t xml:space="preserve">thẩm định </w:t>
      </w:r>
      <w:r>
        <w:t>độ chính xác</w:t>
      </w:r>
      <w:bookmarkEnd w:id="85"/>
    </w:p>
    <w:p w:rsidR="009D11C4" w:rsidRDefault="009D11C4" w:rsidP="0066744F">
      <w:pPr>
        <w:jc w:val="center"/>
      </w:pPr>
      <w:r>
        <w:rPr>
          <w:noProof/>
        </w:rPr>
        <w:drawing>
          <wp:inline distT="0" distB="0" distL="0" distR="0">
            <wp:extent cx="5939789" cy="32575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_Los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282" cy="3259466"/>
                    </a:xfrm>
                    <a:prstGeom prst="rect">
                      <a:avLst/>
                    </a:prstGeom>
                  </pic:spPr>
                </pic:pic>
              </a:graphicData>
            </a:graphic>
          </wp:inline>
        </w:drawing>
      </w:r>
    </w:p>
    <w:p w:rsidR="009D11C4" w:rsidRPr="009D11C4" w:rsidRDefault="009D11C4" w:rsidP="009D11C4">
      <w:pPr>
        <w:pStyle w:val="Picture"/>
      </w:pPr>
      <w:bookmarkStart w:id="86" w:name="_Toc52037773"/>
      <w:r>
        <w:t xml:space="preserve">Hình 3.24: Biểu đồ </w:t>
      </w:r>
      <w:r w:rsidR="007870B3">
        <w:t xml:space="preserve">thậm định giá trị </w:t>
      </w:r>
      <w:r>
        <w:t>mất mát</w:t>
      </w:r>
      <w:bookmarkEnd w:id="86"/>
    </w:p>
    <w:p w:rsidR="0066744F" w:rsidRDefault="0066744F" w:rsidP="0066744F">
      <w:r>
        <w:t>Mô tả cuối cùng của quá trình training là 1 số hình ảnh từ tệp training được đưa dự đoán như hình 3.25 dưới đây:</w:t>
      </w:r>
    </w:p>
    <w:p w:rsidR="00E10CCA" w:rsidRDefault="0066744F" w:rsidP="007870B3">
      <w:pPr>
        <w:jc w:val="center"/>
      </w:pPr>
      <w:r>
        <w:rPr>
          <w:noProof/>
        </w:rPr>
        <w:lastRenderedPageBreak/>
        <w:drawing>
          <wp:inline distT="0" distB="0" distL="0" distR="0">
            <wp:extent cx="5638800" cy="282961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ainTumorDetectExampleResul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61837" cy="2841172"/>
                    </a:xfrm>
                    <a:prstGeom prst="rect">
                      <a:avLst/>
                    </a:prstGeom>
                  </pic:spPr>
                </pic:pic>
              </a:graphicData>
            </a:graphic>
          </wp:inline>
        </w:drawing>
      </w:r>
    </w:p>
    <w:p w:rsidR="0066744F" w:rsidRPr="0066744F" w:rsidRDefault="0066744F" w:rsidP="0066744F">
      <w:pPr>
        <w:pStyle w:val="Picture"/>
      </w:pPr>
      <w:bookmarkStart w:id="87" w:name="_Toc52037774"/>
      <w:r>
        <w:t>Hình 3.25: Kết quả dự đoán 1 số hình ảnh sau quá tình training</w:t>
      </w:r>
      <w:bookmarkEnd w:id="87"/>
    </w:p>
    <w:p w:rsidR="00A75BED" w:rsidRDefault="00A75BED" w:rsidP="00A75BED">
      <w:pPr>
        <w:rPr>
          <w:b/>
        </w:rPr>
      </w:pPr>
      <w:r w:rsidRPr="00A75BED">
        <w:rPr>
          <w:b/>
        </w:rPr>
        <w:t xml:space="preserve">Chế độ </w:t>
      </w:r>
      <w:r>
        <w:rPr>
          <w:b/>
        </w:rPr>
        <w:t xml:space="preserve">Detect Mode: </w:t>
      </w:r>
    </w:p>
    <w:p w:rsidR="00A75BED" w:rsidRPr="001C0C3F" w:rsidRDefault="00A75BED" w:rsidP="001C0C3F">
      <w:pPr>
        <w:pStyle w:val="ListParagraph"/>
        <w:numPr>
          <w:ilvl w:val="0"/>
          <w:numId w:val="16"/>
        </w:numPr>
        <w:tabs>
          <w:tab w:val="left" w:pos="180"/>
        </w:tabs>
        <w:ind w:left="0" w:firstLine="0"/>
        <w:rPr>
          <w:b/>
        </w:rPr>
      </w:pPr>
      <w:r>
        <w:t xml:space="preserve">Để vào được chế độ </w:t>
      </w:r>
      <w:r w:rsidRPr="001C0C3F">
        <w:rPr>
          <w:b/>
        </w:rPr>
        <w:t>Detect Mode</w:t>
      </w:r>
      <w:r>
        <w:t>, trên giao diện chương trình, người dùng chỉ cần clicked vào lựa chọn vào Detect Mode, sau đó click  button browser ’….’. Cửa sổ browser file mở lên để User chọn một ảnh</w:t>
      </w:r>
      <w:r w:rsidR="00E10CCA">
        <w:t xml:space="preserve"> muốn kiểm tra khối U</w:t>
      </w:r>
      <w:r>
        <w:t>. Để chương trình hoạt động đúng,</w:t>
      </w:r>
      <w:r w:rsidR="00E10CCA" w:rsidRPr="00E10CCA">
        <w:t xml:space="preserve"> </w:t>
      </w:r>
      <w:r w:rsidR="00E10CCA">
        <w:t>định dạng .jpg</w:t>
      </w:r>
      <w:r>
        <w:t xml:space="preserve">. Sau khi lựa chọn xong </w:t>
      </w:r>
      <w:r w:rsidR="00E10CCA">
        <w:t>file</w:t>
      </w:r>
      <w:r>
        <w:t xml:space="preserve">, để bắt đầu quá trình </w:t>
      </w:r>
      <w:r w:rsidR="00E10CCA">
        <w:t>detect</w:t>
      </w:r>
      <w:r>
        <w:t xml:space="preserve">, User sẽ cần click chọn button </w:t>
      </w:r>
      <w:r w:rsidR="00E10CCA">
        <w:t>‘</w:t>
      </w:r>
      <w:r w:rsidR="00E10CCA" w:rsidRPr="001C0C3F">
        <w:rPr>
          <w:b/>
        </w:rPr>
        <w:t>Segmentation’</w:t>
      </w:r>
    </w:p>
    <w:p w:rsidR="0066744F" w:rsidRPr="0066744F" w:rsidRDefault="0066744F" w:rsidP="0066744F">
      <w:pPr>
        <w:pStyle w:val="Picture"/>
      </w:pPr>
    </w:p>
    <w:p w:rsidR="00A75BED" w:rsidRDefault="0066744F" w:rsidP="007870B3">
      <w:pPr>
        <w:jc w:val="center"/>
      </w:pPr>
      <w:r>
        <w:rPr>
          <w:noProof/>
        </w:rPr>
        <w:drawing>
          <wp:inline distT="0" distB="0" distL="0" distR="0">
            <wp:extent cx="5434965" cy="1657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_DetectMode.PNG"/>
                    <pic:cNvPicPr/>
                  </pic:nvPicPr>
                  <pic:blipFill>
                    <a:blip r:embed="rId89">
                      <a:extLst>
                        <a:ext uri="{28A0092B-C50C-407E-A947-70E740481C1C}">
                          <a14:useLocalDpi xmlns:a14="http://schemas.microsoft.com/office/drawing/2010/main" val="0"/>
                        </a:ext>
                      </a:extLst>
                    </a:blip>
                    <a:stretch>
                      <a:fillRect/>
                    </a:stretch>
                  </pic:blipFill>
                  <pic:spPr>
                    <a:xfrm>
                      <a:off x="0" y="0"/>
                      <a:ext cx="5434965" cy="1657350"/>
                    </a:xfrm>
                    <a:prstGeom prst="rect">
                      <a:avLst/>
                    </a:prstGeom>
                  </pic:spPr>
                </pic:pic>
              </a:graphicData>
            </a:graphic>
          </wp:inline>
        </w:drawing>
      </w:r>
    </w:p>
    <w:p w:rsidR="0066744F" w:rsidRDefault="0066744F" w:rsidP="0066744F">
      <w:pPr>
        <w:pStyle w:val="Picture"/>
      </w:pPr>
      <w:bookmarkStart w:id="88" w:name="_Toc52037775"/>
      <w:r>
        <w:t>Hình 3.25: Giao diện chương trình ở chế độ Detect</w:t>
      </w:r>
      <w:bookmarkEnd w:id="88"/>
    </w:p>
    <w:p w:rsidR="0066744F" w:rsidRDefault="0066744F" w:rsidP="0066744F"/>
    <w:p w:rsidR="0066744F" w:rsidRDefault="0066744F" w:rsidP="0066744F"/>
    <w:p w:rsidR="0066744F" w:rsidRDefault="0066744F" w:rsidP="0066744F"/>
    <w:p w:rsidR="0066744F" w:rsidRDefault="0066744F" w:rsidP="0066744F"/>
    <w:p w:rsidR="0066744F" w:rsidRDefault="0066744F" w:rsidP="0066744F">
      <w:r>
        <w:lastRenderedPageBreak/>
        <w:t xml:space="preserve">Một ví dụ về kết quả phân tích và phát hiện khối U trong chế độ Detect Mode sẽ </w:t>
      </w:r>
      <w:r w:rsidR="005B5717">
        <w:t>được mô tả trong hình 3.26 dưới đây:</w:t>
      </w:r>
    </w:p>
    <w:p w:rsidR="0066744F" w:rsidRDefault="0066744F" w:rsidP="007870B3">
      <w:pPr>
        <w:jc w:val="center"/>
      </w:pPr>
      <w:r>
        <w:rPr>
          <w:noProof/>
        </w:rPr>
        <w:drawing>
          <wp:inline distT="0" distB="0" distL="0" distR="0" wp14:anchorId="7C4AA648" wp14:editId="15A9696F">
            <wp:extent cx="4114800" cy="377184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4915" cy="3790283"/>
                    </a:xfrm>
                    <a:prstGeom prst="rect">
                      <a:avLst/>
                    </a:prstGeom>
                  </pic:spPr>
                </pic:pic>
              </a:graphicData>
            </a:graphic>
          </wp:inline>
        </w:drawing>
      </w:r>
    </w:p>
    <w:p w:rsidR="005B5717" w:rsidRPr="005B5717" w:rsidRDefault="005B5717" w:rsidP="000013DC">
      <w:pPr>
        <w:pStyle w:val="Picture"/>
      </w:pPr>
      <w:bookmarkStart w:id="89" w:name="_Toc52037776"/>
      <w:r>
        <w:t>Hình 3.26: Kết quả phân tích và phát hiện khối U một ảnh ngẫu nhiên</w:t>
      </w:r>
      <w:bookmarkEnd w:id="89"/>
    </w:p>
    <w:p w:rsidR="005E410C" w:rsidRDefault="00786D36" w:rsidP="00786D36">
      <w:pPr>
        <w:pStyle w:val="Heading2"/>
      </w:pPr>
      <w:bookmarkStart w:id="90" w:name="_Toc51968602"/>
      <w:r>
        <w:t>Kết quả đạt được</w:t>
      </w:r>
      <w:bookmarkEnd w:id="90"/>
    </w:p>
    <w:p w:rsidR="007870B3" w:rsidRDefault="007870B3" w:rsidP="001C0C3F">
      <w:pPr>
        <w:pStyle w:val="ListParagraph"/>
        <w:numPr>
          <w:ilvl w:val="0"/>
          <w:numId w:val="16"/>
        </w:numPr>
        <w:tabs>
          <w:tab w:val="left" w:pos="180"/>
        </w:tabs>
        <w:ind w:left="0" w:firstLine="0"/>
      </w:pPr>
      <w:r>
        <w:t xml:space="preserve">Đạt được mục tiêu đề tài là thực hiện phát hiện khói U sử dụng thuật toán AI-DDN. </w:t>
      </w:r>
    </w:p>
    <w:p w:rsidR="007870B3" w:rsidRDefault="007870B3" w:rsidP="001C0C3F">
      <w:pPr>
        <w:pStyle w:val="ListParagraph"/>
        <w:numPr>
          <w:ilvl w:val="0"/>
          <w:numId w:val="16"/>
        </w:numPr>
        <w:tabs>
          <w:tab w:val="left" w:pos="180"/>
        </w:tabs>
        <w:ind w:left="0" w:firstLine="0"/>
      </w:pPr>
      <w:r>
        <w:t>Kết quả đo độ chính xác khi traing và test ngẫu nhiên trong tệp test có lúc đặt đế</w:t>
      </w:r>
      <w:r w:rsidR="00DC025E">
        <w:t>n 98</w:t>
      </w:r>
      <w:r>
        <w:t>%</w:t>
      </w:r>
      <w:r w:rsidR="00DC025E">
        <w:t>.và đạt độ chính xác trung bình 96%.</w:t>
      </w:r>
      <w:r>
        <w:t xml:space="preserve"> </w:t>
      </w:r>
    </w:p>
    <w:p w:rsidR="007870B3" w:rsidRPr="007870B3" w:rsidRDefault="007870B3" w:rsidP="001C0C3F">
      <w:pPr>
        <w:pStyle w:val="ListParagraph"/>
        <w:numPr>
          <w:ilvl w:val="0"/>
          <w:numId w:val="16"/>
        </w:numPr>
        <w:tabs>
          <w:tab w:val="left" w:pos="180"/>
        </w:tabs>
        <w:ind w:left="0" w:firstLine="0"/>
      </w:pPr>
      <w:r>
        <w:t>Thực hiện phân tích và phát hiện khối U trong 1 bức ảnh ngẫu nhiên bên ngoài tệp test, đã cho kết quả khả quan.</w:t>
      </w:r>
      <w:r w:rsidR="00DC025E">
        <w:t xml:space="preserve"> Chương trình phát hiện được trong ảnh có khối U</w:t>
      </w:r>
    </w:p>
    <w:p w:rsidR="00786D36" w:rsidRPr="00786D36" w:rsidRDefault="00786D36" w:rsidP="00786D36">
      <w:pPr>
        <w:pStyle w:val="Heading2"/>
      </w:pPr>
      <w:bookmarkStart w:id="91" w:name="_Toc51968603"/>
      <w:r>
        <w:t>Kết luận chương</w:t>
      </w:r>
      <w:bookmarkEnd w:id="91"/>
    </w:p>
    <w:p w:rsidR="00C9243F" w:rsidRDefault="00C9243F" w:rsidP="00C9243F">
      <w:pPr>
        <w:spacing w:before="0"/>
        <w:ind w:firstLine="720"/>
      </w:pPr>
      <w:r>
        <w:t>Chương này em đã trình bày về quá trình xây dựng chương trình ứng dụng Training dữ liệu ảnh U não và thực hiện phát hiện ảnh chứa U não:</w:t>
      </w:r>
    </w:p>
    <w:p w:rsidR="00C9243F" w:rsidRDefault="00C9243F" w:rsidP="001C0C3F">
      <w:pPr>
        <w:pStyle w:val="ListParagraph"/>
        <w:numPr>
          <w:ilvl w:val="0"/>
          <w:numId w:val="31"/>
        </w:numPr>
        <w:tabs>
          <w:tab w:val="left" w:pos="180"/>
        </w:tabs>
        <w:spacing w:before="0" w:after="0" w:line="360" w:lineRule="auto"/>
        <w:ind w:left="0" w:firstLine="0"/>
      </w:pPr>
      <w:r>
        <w:t>Đặt vấn đề và định hướng, phân tích thiết kế chương trình và xây dựng, triển khai ứng dụng.</w:t>
      </w:r>
    </w:p>
    <w:p w:rsidR="00C9243F" w:rsidRDefault="00C9243F" w:rsidP="001C0C3F">
      <w:pPr>
        <w:pStyle w:val="ListParagraph"/>
        <w:numPr>
          <w:ilvl w:val="0"/>
          <w:numId w:val="31"/>
        </w:numPr>
        <w:tabs>
          <w:tab w:val="left" w:pos="180"/>
        </w:tabs>
        <w:spacing w:before="0" w:after="0" w:line="360" w:lineRule="auto"/>
        <w:ind w:left="0" w:firstLine="0"/>
      </w:pPr>
      <w:r>
        <w:lastRenderedPageBreak/>
        <w:t>Phân tích thiết kế hệ thống</w:t>
      </w:r>
    </w:p>
    <w:p w:rsidR="00C9243F" w:rsidRDefault="00C9243F" w:rsidP="001C0C3F">
      <w:pPr>
        <w:pStyle w:val="ListParagraph"/>
        <w:numPr>
          <w:ilvl w:val="0"/>
          <w:numId w:val="31"/>
        </w:numPr>
        <w:tabs>
          <w:tab w:val="left" w:pos="180"/>
        </w:tabs>
        <w:spacing w:before="0" w:after="0" w:line="360" w:lineRule="auto"/>
        <w:ind w:left="0" w:firstLine="0"/>
      </w:pPr>
      <w:r>
        <w:t>Xây dựng và triển khai ứng dụng</w:t>
      </w:r>
    </w:p>
    <w:p w:rsidR="00520817" w:rsidRDefault="00C9243F" w:rsidP="002F476A">
      <w:r>
        <w:t>Kết quả đạt được của ứng dụng đáp ứng các yêu cầu nghiệp vụ đặt ra ban đầu, có thể có thể thực hiện phân tích và phát hiện khối U não từ ảnh MRI</w:t>
      </w:r>
      <w:bookmarkStart w:id="92" w:name="_Toc9864374"/>
    </w:p>
    <w:p w:rsidR="00520817" w:rsidRDefault="00520817" w:rsidP="00520817"/>
    <w:p w:rsidR="00520817" w:rsidRDefault="00520817" w:rsidP="00520817">
      <w:pPr>
        <w:pStyle w:val="Picture"/>
      </w:pPr>
    </w:p>
    <w:p w:rsidR="00520817" w:rsidRPr="00520817" w:rsidRDefault="007870B3" w:rsidP="007870B3">
      <w:pPr>
        <w:pStyle w:val="TableofFigures"/>
      </w:pPr>
      <w:r>
        <w:br w:type="page"/>
      </w:r>
    </w:p>
    <w:p w:rsidR="00520817" w:rsidRDefault="00EE50A3" w:rsidP="00520817">
      <w:pPr>
        <w:pStyle w:val="Heading1"/>
        <w:numPr>
          <w:ilvl w:val="0"/>
          <w:numId w:val="0"/>
        </w:numPr>
      </w:pPr>
      <w:bookmarkStart w:id="93" w:name="_Toc51968604"/>
      <w:r>
        <w:lastRenderedPageBreak/>
        <w:t>KẾT LUẬN</w:t>
      </w:r>
      <w:bookmarkEnd w:id="92"/>
      <w:bookmarkEnd w:id="93"/>
    </w:p>
    <w:p w:rsidR="00520817" w:rsidRDefault="00520817" w:rsidP="003D1B8C">
      <w:pPr>
        <w:spacing w:before="0" w:after="200"/>
      </w:pPr>
      <w:r>
        <w:t xml:space="preserve">Sau </w:t>
      </w:r>
      <w:r w:rsidRPr="00B00A54">
        <w:t>quá trình thực</w:t>
      </w:r>
      <w:r>
        <w:t xml:space="preserve"> hiện đồ án tốt nghiệp, em đã hiểu biết hơn các kiến thức về </w:t>
      </w:r>
      <w:r w:rsidRPr="00520817">
        <w:rPr>
          <w:b/>
        </w:rPr>
        <w:t>AI</w:t>
      </w:r>
      <w:r>
        <w:t xml:space="preserve">, </w:t>
      </w:r>
      <w:r w:rsidRPr="001229F5">
        <w:rPr>
          <w:rFonts w:eastAsia="Times New Roman" w:cs="Times New Roman"/>
          <w:b/>
          <w:bCs/>
          <w:iCs/>
          <w:color w:val="000000" w:themeColor="text1"/>
          <w:kern w:val="0"/>
          <w:szCs w:val="26"/>
        </w:rPr>
        <w:t>Deep neural network</w:t>
      </w:r>
      <w:r>
        <w:t xml:space="preserve">, có thể tự xây dựng thêm các mô hình DNN khác phục vụ cho công việc sau này. Đồng thời cũng tăng them hiểu biết về lĩnh vực ý tế, nhất là kiến thức về bệnh lý U não, sự nguy hiểm của các khối U, và sự khó khan vất vả của các những bệnh nhân và y bác sĩ đang phải chiến đấu với nhưng căn bệnh này. </w:t>
      </w:r>
      <w:r w:rsidR="00A34623">
        <w:t xml:space="preserve">Điều đó càng thôi thúc em cần nghiên cứu thêm và hoàn thành môn đồ án này và hoàn thiện chương trình để có thế ứng dụng trong thực tế </w:t>
      </w:r>
      <w:r>
        <w:t>. Em cũng học được cách phân tích bài toán đầu vào, các bước cần thực hiện để giải quyết vấn đề, rút ra được nhiều kinh nghiệm và kiến thức quý báu.</w:t>
      </w:r>
    </w:p>
    <w:p w:rsidR="00520817" w:rsidRPr="0049771B" w:rsidRDefault="00520817" w:rsidP="00520817">
      <w:pPr>
        <w:spacing w:before="0" w:after="200"/>
        <w:rPr>
          <w:i/>
        </w:rPr>
      </w:pPr>
      <w:r w:rsidRPr="0049771B">
        <w:rPr>
          <w:i/>
        </w:rPr>
        <w:t>Những vấn đề còn hạn chế:</w:t>
      </w:r>
    </w:p>
    <w:p w:rsidR="00520817" w:rsidRDefault="00A34623" w:rsidP="0049771B">
      <w:pPr>
        <w:pStyle w:val="ListParagraph"/>
        <w:numPr>
          <w:ilvl w:val="0"/>
          <w:numId w:val="30"/>
        </w:numPr>
        <w:spacing w:before="0" w:after="200"/>
        <w:ind w:left="180" w:hanging="180"/>
      </w:pPr>
      <w:r>
        <w:t>Do thời gian làm đề án có hạn, đ</w:t>
      </w:r>
      <w:r w:rsidR="00520817">
        <w:t xml:space="preserve">ồ án của em tập trung xây dựng </w:t>
      </w:r>
      <w:r>
        <w:t>thuật toán để phát hiện khối U não, chưa thực hiện xây dựng đầy đủ chức năng khoanh vùng U não. Sau khi bảo vệ, em sẽ dành thời gian để nghiên cứu sâu hơn và hoàn thiện nó.</w:t>
      </w:r>
    </w:p>
    <w:p w:rsidR="00A34623" w:rsidRDefault="00A34623" w:rsidP="0049771B">
      <w:pPr>
        <w:pStyle w:val="ListParagraph"/>
        <w:numPr>
          <w:ilvl w:val="0"/>
          <w:numId w:val="30"/>
        </w:numPr>
        <w:spacing w:before="0" w:after="200" w:line="240" w:lineRule="auto"/>
        <w:ind w:left="180" w:hanging="180"/>
      </w:pPr>
      <w:r>
        <w:t>Lượng dữ liệu sử dụng để thực hiện đề tài này vẫn còn số lượng hạn chế. Độ chính xác của chương trình chỉ tính trên khối dữ liệu sử dụng để training và test</w:t>
      </w:r>
    </w:p>
    <w:p w:rsidR="00A34623" w:rsidRDefault="00520817" w:rsidP="0049771B">
      <w:pPr>
        <w:pStyle w:val="ListParagraph"/>
        <w:numPr>
          <w:ilvl w:val="0"/>
          <w:numId w:val="30"/>
        </w:numPr>
        <w:spacing w:before="0" w:after="200" w:line="240" w:lineRule="auto"/>
        <w:ind w:left="180" w:hanging="180"/>
      </w:pPr>
      <w:r>
        <w:t>Ứng dụng chưa triển khai vào thực tế để có thể</w:t>
      </w:r>
      <w:r w:rsidR="00A34623">
        <w:t xml:space="preserve"> hỗ trợ tốt nhất </w:t>
      </w:r>
    </w:p>
    <w:p w:rsidR="00DC025E" w:rsidRDefault="00DC025E" w:rsidP="0049771B">
      <w:pPr>
        <w:pStyle w:val="ListParagraph"/>
        <w:numPr>
          <w:ilvl w:val="0"/>
          <w:numId w:val="30"/>
        </w:numPr>
        <w:spacing w:before="0" w:after="200" w:line="240" w:lineRule="auto"/>
        <w:ind w:left="180" w:hanging="180"/>
      </w:pPr>
      <w:r>
        <w:t>Do phần cứng còn hạn chế, nên việc training với tệp dữ liệu training là chưa thể là được</w:t>
      </w:r>
    </w:p>
    <w:p w:rsidR="00520817" w:rsidRPr="0049771B" w:rsidRDefault="00520817" w:rsidP="003D1B8C">
      <w:pPr>
        <w:spacing w:before="0" w:after="200" w:line="360" w:lineRule="auto"/>
        <w:rPr>
          <w:i/>
        </w:rPr>
      </w:pPr>
      <w:r w:rsidRPr="0049771B">
        <w:rPr>
          <w:i/>
        </w:rPr>
        <w:t>Hướng phát triển đề xuất:</w:t>
      </w:r>
    </w:p>
    <w:p w:rsidR="00A34623" w:rsidRDefault="00A34623" w:rsidP="0049771B">
      <w:pPr>
        <w:pStyle w:val="ListParagraph"/>
        <w:numPr>
          <w:ilvl w:val="0"/>
          <w:numId w:val="30"/>
        </w:numPr>
        <w:spacing w:before="0" w:after="200" w:line="360" w:lineRule="auto"/>
        <w:ind w:left="180" w:hanging="180"/>
      </w:pPr>
      <w:r>
        <w:t xml:space="preserve">Thực hiện xây dựng đầy đủ chức năng khoanh vùng U não </w:t>
      </w:r>
    </w:p>
    <w:p w:rsidR="00520817" w:rsidRDefault="00A34623" w:rsidP="0049771B">
      <w:pPr>
        <w:pStyle w:val="ListParagraph"/>
        <w:numPr>
          <w:ilvl w:val="0"/>
          <w:numId w:val="30"/>
        </w:numPr>
        <w:spacing w:before="0" w:after="200" w:line="360" w:lineRule="auto"/>
        <w:ind w:left="180" w:hanging="180"/>
      </w:pPr>
      <w:r>
        <w:t>Thu thập nhiều hơn nữa lượng dữ liệu U não cho việc thực hiện training và test để tăng độ chính xác khi ứng dụng chương tình vào thực tế</w:t>
      </w:r>
    </w:p>
    <w:p w:rsidR="00520817" w:rsidRDefault="00520817" w:rsidP="00520817">
      <w:pPr>
        <w:spacing w:before="0" w:after="200"/>
      </w:pPr>
      <w:r>
        <w:t>Do điều kiện về thời gian và hạn chế về mặt kiến thức nên báo cáo của em không tránh khỏi những thiếu sót. Em rất mong quý thầy cô cùng các bạn đưa ra những ý kiến để em có thể hoàn thiện và phát triển đề tài này.</w:t>
      </w:r>
    </w:p>
    <w:p w:rsidR="00520817" w:rsidRPr="00D965BA" w:rsidRDefault="00520817" w:rsidP="00520817">
      <w:pPr>
        <w:spacing w:before="0" w:after="200"/>
        <w:ind w:firstLine="720"/>
      </w:pPr>
      <w:r>
        <w:t>Em xin chân thành cảm ơn!</w:t>
      </w:r>
    </w:p>
    <w:p w:rsidR="00031AF6" w:rsidRDefault="00031AF6" w:rsidP="00520817">
      <w:r>
        <w:lastRenderedPageBreak/>
        <w:br w:type="page"/>
      </w:r>
    </w:p>
    <w:p w:rsidR="00AA4795" w:rsidRDefault="00AA4795" w:rsidP="00AA4795">
      <w:pPr>
        <w:pStyle w:val="Heading1"/>
        <w:numPr>
          <w:ilvl w:val="0"/>
          <w:numId w:val="0"/>
        </w:numPr>
      </w:pPr>
      <w:bookmarkStart w:id="94" w:name="_Toc51968605"/>
      <w:r>
        <w:lastRenderedPageBreak/>
        <w:t>TÀI LIỆU THAM KHẢO</w:t>
      </w:r>
      <w:bookmarkEnd w:id="94"/>
    </w:p>
    <w:p w:rsidR="001E7E7F" w:rsidRPr="001E7E7F" w:rsidRDefault="00232BB1" w:rsidP="001E7E7F">
      <w:pPr>
        <w:pStyle w:val="ListParagraph"/>
        <w:numPr>
          <w:ilvl w:val="0"/>
          <w:numId w:val="7"/>
        </w:numPr>
        <w:spacing w:before="240" w:after="240" w:line="240" w:lineRule="auto"/>
        <w:ind w:left="547" w:hanging="547"/>
        <w:contextualSpacing w:val="0"/>
        <w:rPr>
          <w:szCs w:val="26"/>
        </w:rPr>
      </w:pPr>
      <w:hyperlink r:id="rId91" w:history="1">
        <w:r w:rsidR="001E7E7F" w:rsidRPr="00715388">
          <w:rPr>
            <w:rStyle w:val="Hyperlink"/>
            <w:color w:val="0070C0"/>
          </w:rPr>
          <w:t>https://codetudau.com/neural-network-va-deep-learning-la-gi/index.html</w:t>
        </w:r>
      </w:hyperlink>
      <w:r w:rsidR="001E7E7F" w:rsidRPr="00715388">
        <w:rPr>
          <w:bCs/>
          <w:noProof/>
          <w:color w:val="0070C0"/>
        </w:rPr>
        <w:t xml:space="preserve"> </w:t>
      </w:r>
      <w:r w:rsidR="001E7E7F" w:rsidRPr="001E7E7F">
        <w:rPr>
          <w:bCs/>
          <w:noProof/>
        </w:rPr>
        <w:t>truy cập lần cuối ngày 28/7/2020</w:t>
      </w:r>
    </w:p>
    <w:p w:rsidR="001E7E7F" w:rsidRPr="001E7E7F" w:rsidRDefault="001E7E7F" w:rsidP="001E7E7F">
      <w:pPr>
        <w:pStyle w:val="ListParagraph"/>
        <w:numPr>
          <w:ilvl w:val="0"/>
          <w:numId w:val="7"/>
        </w:numPr>
        <w:spacing w:before="240" w:after="240" w:line="240" w:lineRule="auto"/>
        <w:ind w:left="547" w:hanging="547"/>
        <w:contextualSpacing w:val="0"/>
        <w:rPr>
          <w:szCs w:val="26"/>
        </w:rPr>
      </w:pPr>
      <w:r w:rsidRPr="001E7E7F">
        <w:t xml:space="preserve"> </w:t>
      </w:r>
      <w:hyperlink r:id="rId92" w:history="1">
        <w:r w:rsidRPr="00715388">
          <w:rPr>
            <w:rStyle w:val="Hyperlink"/>
            <w:color w:val="0070C0"/>
          </w:rPr>
          <w:t>https</w:t>
        </w:r>
      </w:hyperlink>
      <w:hyperlink r:id="rId93" w:history="1">
        <w:r w:rsidRPr="00715388">
          <w:rPr>
            <w:rStyle w:val="Hyperlink"/>
            <w:color w:val="0070C0"/>
          </w:rPr>
          <w:t>://medium.com/@</w:t>
        </w:r>
      </w:hyperlink>
      <w:hyperlink r:id="rId94" w:history="1">
        <w:r w:rsidRPr="00715388">
          <w:rPr>
            <w:rStyle w:val="Hyperlink"/>
            <w:color w:val="0070C0"/>
          </w:rPr>
          <w:t>RaghavPrabhu/understanding-of-convolutional-neural-network-cnn-deep-learning-99760835f148</w:t>
        </w:r>
      </w:hyperlink>
      <w:r w:rsidR="008D2786">
        <w:rPr>
          <w:bCs/>
          <w:noProof/>
        </w:rPr>
        <w:t xml:space="preserve">      </w:t>
      </w:r>
      <w:r w:rsidRPr="001E7E7F">
        <w:rPr>
          <w:bCs/>
          <w:noProof/>
        </w:rPr>
        <w:t>truy cập lần cuối ngày 28/7/2020</w:t>
      </w:r>
    </w:p>
    <w:p w:rsidR="001E7E7F" w:rsidRPr="001E7E7F" w:rsidRDefault="00232BB1" w:rsidP="001E7E7F">
      <w:pPr>
        <w:pStyle w:val="ListParagraph"/>
        <w:numPr>
          <w:ilvl w:val="0"/>
          <w:numId w:val="7"/>
        </w:numPr>
        <w:spacing w:before="240" w:after="240" w:line="240" w:lineRule="auto"/>
        <w:ind w:left="547" w:hanging="547"/>
        <w:contextualSpacing w:val="0"/>
        <w:rPr>
          <w:szCs w:val="26"/>
        </w:rPr>
      </w:pPr>
      <w:hyperlink r:id="rId95" w:history="1">
        <w:r w:rsidR="001E7E7F" w:rsidRPr="00715388">
          <w:rPr>
            <w:rStyle w:val="Hyperlink"/>
            <w:color w:val="0070C0"/>
          </w:rPr>
          <w:t>https://</w:t>
        </w:r>
      </w:hyperlink>
      <w:hyperlink r:id="rId96" w:history="1">
        <w:r w:rsidR="001E7E7F" w:rsidRPr="00715388">
          <w:rPr>
            <w:rStyle w:val="Hyperlink"/>
            <w:color w:val="0070C0"/>
          </w:rPr>
          <w:t>d2l.ai/chapter_computer-vision/rcnn.html</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 28/7/2020</w:t>
      </w:r>
    </w:p>
    <w:p w:rsidR="001E7E7F" w:rsidRPr="001E7E7F" w:rsidRDefault="00232BB1" w:rsidP="001E7E7F">
      <w:pPr>
        <w:pStyle w:val="ListParagraph"/>
        <w:numPr>
          <w:ilvl w:val="0"/>
          <w:numId w:val="7"/>
        </w:numPr>
        <w:spacing w:before="240" w:after="240" w:line="240" w:lineRule="auto"/>
        <w:ind w:left="547" w:hanging="547"/>
        <w:contextualSpacing w:val="0"/>
        <w:rPr>
          <w:szCs w:val="26"/>
        </w:rPr>
      </w:pPr>
      <w:hyperlink r:id="rId97" w:history="1">
        <w:r w:rsidR="001E7E7F" w:rsidRPr="00715388">
          <w:rPr>
            <w:rStyle w:val="Hyperlink"/>
            <w:color w:val="0070C0"/>
          </w:rPr>
          <w:t>https://</w:t>
        </w:r>
      </w:hyperlink>
      <w:hyperlink r:id="rId98" w:history="1">
        <w:r w:rsidR="001E7E7F" w:rsidRPr="00715388">
          <w:rPr>
            <w:rStyle w:val="Hyperlink"/>
            <w:color w:val="0070C0"/>
          </w:rPr>
          <w:t>towardsdatascience.com/r-cnn-fast-r-cnn-faster-r-cnn-yolo-object-detection-algorithms-36d53571365e</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w:t>
      </w:r>
      <w:r w:rsidR="00715388">
        <w:rPr>
          <w:bCs/>
          <w:noProof/>
        </w:rPr>
        <w:t xml:space="preserve"> 19</w:t>
      </w:r>
      <w:r w:rsidR="001E7E7F">
        <w:rPr>
          <w:bCs/>
          <w:noProof/>
        </w:rPr>
        <w:t>/08</w:t>
      </w:r>
      <w:r w:rsidR="001E7E7F" w:rsidRPr="001E7E7F">
        <w:rPr>
          <w:bCs/>
          <w:noProof/>
        </w:rPr>
        <w:t>/2020</w:t>
      </w:r>
    </w:p>
    <w:p w:rsidR="001E7E7F" w:rsidRPr="001E7E7F" w:rsidRDefault="00232BB1" w:rsidP="001E7E7F">
      <w:pPr>
        <w:pStyle w:val="ListParagraph"/>
        <w:numPr>
          <w:ilvl w:val="0"/>
          <w:numId w:val="7"/>
        </w:numPr>
        <w:spacing w:before="240" w:after="240" w:line="240" w:lineRule="auto"/>
        <w:ind w:left="547" w:hanging="547"/>
        <w:contextualSpacing w:val="0"/>
        <w:rPr>
          <w:szCs w:val="26"/>
        </w:rPr>
      </w:pPr>
      <w:hyperlink r:id="rId99" w:anchor=":~:text=YOLO%20is%20a%20clever%20 convolutional, and%20probabilities%20for%20each%20region" w:history="1">
        <w:r w:rsidR="00715388" w:rsidRPr="00715388">
          <w:rPr>
            <w:rStyle w:val="Hyperlink"/>
            <w:color w:val="0070C0"/>
          </w:rPr>
          <w:t>https://medium.com/@ODSC/overview-of-the-yolo-object-detection-algorithm-7b52a745d3e0#:~:text=YOLO%20is%20a%20clever%20 convolutional, and%20probabilities%20for%20each%20region</w:t>
        </w:r>
      </w:hyperlink>
      <w:hyperlink r:id="rId100" w:history="1">
        <w:r w:rsidR="001E7E7F" w:rsidRPr="00715388">
          <w:rPr>
            <w:rStyle w:val="Hyperlink"/>
            <w:color w:val="0070C0"/>
          </w:rPr>
          <w:t>.</w:t>
        </w:r>
      </w:hyperlink>
      <w:r w:rsidR="00715388" w:rsidRPr="00715388">
        <w:rPr>
          <w:bCs/>
          <w:noProof/>
          <w:color w:val="0070C0"/>
        </w:rPr>
        <w:t xml:space="preserve"> </w:t>
      </w:r>
      <w:r w:rsidR="008D2786">
        <w:rPr>
          <w:bCs/>
          <w:noProof/>
          <w:color w:val="0070C0"/>
        </w:rPr>
        <w:t xml:space="preserve"> </w:t>
      </w:r>
      <w:r w:rsidR="001E7E7F" w:rsidRPr="001E7E7F">
        <w:rPr>
          <w:bCs/>
          <w:noProof/>
        </w:rPr>
        <w:t xml:space="preserve">truy cập lần cuối ngày </w:t>
      </w:r>
      <w:r w:rsidR="00715388">
        <w:rPr>
          <w:bCs/>
          <w:noProof/>
        </w:rPr>
        <w:t>19/08</w:t>
      </w:r>
      <w:r w:rsidR="00715388" w:rsidRPr="001E7E7F">
        <w:rPr>
          <w:bCs/>
          <w:noProof/>
        </w:rPr>
        <w:t>/2020</w:t>
      </w:r>
    </w:p>
    <w:p w:rsidR="001E7E7F" w:rsidRPr="00715388" w:rsidRDefault="00232BB1" w:rsidP="00715388">
      <w:pPr>
        <w:pStyle w:val="ListParagraph"/>
        <w:numPr>
          <w:ilvl w:val="0"/>
          <w:numId w:val="7"/>
        </w:numPr>
        <w:spacing w:before="240" w:after="240" w:line="240" w:lineRule="auto"/>
        <w:ind w:left="547" w:hanging="547"/>
        <w:contextualSpacing w:val="0"/>
        <w:rPr>
          <w:szCs w:val="26"/>
        </w:rPr>
      </w:pPr>
      <w:hyperlink r:id="rId101" w:anchor=":~:text=SSD% 20is%20a%20single%2Dshot,offsets%20to%20default%20boundary%20boxes." w:history="1">
        <w:r w:rsidR="00715388" w:rsidRPr="00715388">
          <w:rPr>
            <w:rStyle w:val="Hyperlink"/>
            <w:color w:val="0070C0"/>
          </w:rPr>
          <w:t>https://medium.com/@jonathan_hui/ssd-object-detection-single-shot-multibox-detector-for-real-time-processing-9bd8deac0e06#:~:text=SSD% 20is%20a%20single%2Dshot,offsets%20to%20default%20boundary%20boxes.</w:t>
        </w:r>
      </w:hyperlink>
      <w:r w:rsidR="00715388" w:rsidRPr="00715388">
        <w:rPr>
          <w:bCs/>
          <w:noProof/>
          <w:color w:val="0070C0"/>
        </w:rPr>
        <w:t xml:space="preserve"> </w:t>
      </w:r>
      <w:r w:rsidR="00715388" w:rsidRPr="001E7E7F">
        <w:rPr>
          <w:bCs/>
          <w:noProof/>
        </w:rPr>
        <w:t xml:space="preserve">truy cập lần cuối ngày </w:t>
      </w:r>
      <w:r w:rsidR="00715388">
        <w:rPr>
          <w:bCs/>
          <w:noProof/>
        </w:rPr>
        <w:t>19/08</w:t>
      </w:r>
      <w:r w:rsidR="00715388" w:rsidRPr="001E7E7F">
        <w:rPr>
          <w:bCs/>
          <w:noProof/>
        </w:rPr>
        <w:t>/2020</w:t>
      </w:r>
    </w:p>
    <w:p w:rsidR="001E7E7F" w:rsidRPr="00715388" w:rsidRDefault="00232BB1" w:rsidP="00715388">
      <w:pPr>
        <w:pStyle w:val="ListParagraph"/>
        <w:numPr>
          <w:ilvl w:val="0"/>
          <w:numId w:val="7"/>
        </w:numPr>
        <w:spacing w:before="240" w:after="240" w:line="240" w:lineRule="auto"/>
        <w:ind w:left="547" w:hanging="547"/>
        <w:contextualSpacing w:val="0"/>
        <w:rPr>
          <w:szCs w:val="26"/>
        </w:rPr>
      </w:pPr>
      <w:hyperlink r:id="rId102" w:history="1">
        <w:r w:rsidR="001E7E7F" w:rsidRPr="00715388">
          <w:rPr>
            <w:rStyle w:val="Hyperlink"/>
            <w:color w:val="0070C0"/>
          </w:rPr>
          <w:t>https://</w:t>
        </w:r>
      </w:hyperlink>
      <w:hyperlink r:id="rId103" w:history="1">
        <w:r w:rsidR="001E7E7F" w:rsidRPr="00715388">
          <w:rPr>
            <w:rStyle w:val="Hyperlink"/>
            <w:color w:val="0070C0"/>
          </w:rPr>
          <w:t>www.kaggle.com/ethernext/brain-tumour-detection-with-cnn-96-accuracy</w:t>
        </w:r>
      </w:hyperlink>
      <w:r w:rsidR="00715388">
        <w:rPr>
          <w:bCs/>
          <w:noProof/>
        </w:rPr>
        <w:t xml:space="preserve"> </w:t>
      </w:r>
      <w:r w:rsidR="00715388" w:rsidRPr="001E7E7F">
        <w:rPr>
          <w:bCs/>
          <w:noProof/>
        </w:rPr>
        <w:t xml:space="preserve">truy cập lần cuối ngày </w:t>
      </w:r>
      <w:r w:rsidR="00715388">
        <w:rPr>
          <w:bCs/>
          <w:noProof/>
        </w:rPr>
        <w:t>19/09</w:t>
      </w:r>
      <w:r w:rsidR="00715388" w:rsidRPr="001E7E7F">
        <w:rPr>
          <w:bCs/>
          <w:noProof/>
        </w:rPr>
        <w:t>/2020</w:t>
      </w:r>
    </w:p>
    <w:p w:rsidR="001E7E7F" w:rsidRPr="00715388" w:rsidRDefault="00232BB1" w:rsidP="00715388">
      <w:pPr>
        <w:pStyle w:val="ListParagraph"/>
        <w:numPr>
          <w:ilvl w:val="0"/>
          <w:numId w:val="7"/>
        </w:numPr>
        <w:spacing w:before="240" w:after="240" w:line="240" w:lineRule="auto"/>
        <w:ind w:left="547" w:hanging="547"/>
        <w:contextualSpacing w:val="0"/>
        <w:rPr>
          <w:szCs w:val="26"/>
        </w:rPr>
      </w:pPr>
      <w:hyperlink r:id="rId104" w:history="1">
        <w:r w:rsidR="00715388" w:rsidRPr="00715388">
          <w:rPr>
            <w:rStyle w:val="Hyperlink"/>
            <w:color w:val="0070C0"/>
          </w:rPr>
          <w:t>https://www.vinmec.com/vi/tin-tuc/thong-tin-suc-khoe/cac-loai-u-nao-thuon g-gap-vi-sao-u-nao-hay-phat-hien-muon</w:t>
        </w:r>
      </w:hyperlink>
      <w:hyperlink r:id="rId105" w:history="1">
        <w:r w:rsidR="001E7E7F" w:rsidRPr="00715388">
          <w:rPr>
            <w:rStyle w:val="Hyperlink"/>
            <w:color w:val="0070C0"/>
          </w:rPr>
          <w:t>/</w:t>
        </w:r>
      </w:hyperlink>
      <w:r w:rsidR="00715388">
        <w:rPr>
          <w:bCs/>
          <w:noProof/>
        </w:rPr>
        <w:t xml:space="preserve"> </w:t>
      </w:r>
      <w:r w:rsidR="00715388" w:rsidRPr="001E7E7F">
        <w:rPr>
          <w:bCs/>
          <w:noProof/>
        </w:rPr>
        <w:t xml:space="preserve">truy cập lần cuối ngày </w:t>
      </w:r>
      <w:r w:rsidR="00715388">
        <w:rPr>
          <w:bCs/>
          <w:noProof/>
        </w:rPr>
        <w:t>19/07</w:t>
      </w:r>
      <w:r w:rsidR="00715388" w:rsidRPr="001E7E7F">
        <w:rPr>
          <w:bCs/>
          <w:noProof/>
        </w:rPr>
        <w:t>/2020</w:t>
      </w:r>
    </w:p>
    <w:p w:rsidR="00715388" w:rsidRPr="00F80152" w:rsidRDefault="00232BB1" w:rsidP="00715388">
      <w:pPr>
        <w:pStyle w:val="ListParagraph"/>
        <w:numPr>
          <w:ilvl w:val="0"/>
          <w:numId w:val="7"/>
        </w:numPr>
        <w:spacing w:before="240" w:after="240" w:line="240" w:lineRule="auto"/>
        <w:ind w:left="547" w:hanging="547"/>
        <w:contextualSpacing w:val="0"/>
        <w:rPr>
          <w:szCs w:val="26"/>
        </w:rPr>
      </w:pPr>
      <w:hyperlink r:id="rId106" w:history="1">
        <w:r w:rsidR="001E7E7F" w:rsidRPr="00715388">
          <w:rPr>
            <w:rStyle w:val="Hyperlink"/>
            <w:color w:val="0070C0"/>
          </w:rPr>
          <w:t>https://www.tensorflow.org/tutorials/keras/classification</w:t>
        </w:r>
      </w:hyperlink>
      <w:r w:rsidR="00715388">
        <w:t xml:space="preserve"> </w:t>
      </w:r>
      <w:r w:rsidR="008D2786">
        <w:t xml:space="preserve">      </w:t>
      </w:r>
      <w:r w:rsidR="00715388" w:rsidRPr="00715388">
        <w:rPr>
          <w:bCs/>
          <w:noProof/>
        </w:rPr>
        <w:t xml:space="preserve">truy cập lần cuối ngày </w:t>
      </w:r>
      <w:r w:rsidR="00715388">
        <w:rPr>
          <w:bCs/>
          <w:noProof/>
        </w:rPr>
        <w:t>24/09</w:t>
      </w:r>
      <w:r w:rsidR="00715388" w:rsidRPr="00715388">
        <w:rPr>
          <w:bCs/>
          <w:noProof/>
        </w:rPr>
        <w:t>/2020</w:t>
      </w:r>
    </w:p>
    <w:p w:rsidR="00F80152" w:rsidRPr="00F80152" w:rsidRDefault="00F80152" w:rsidP="00F80152">
      <w:pPr>
        <w:pStyle w:val="ListParagraph"/>
        <w:numPr>
          <w:ilvl w:val="0"/>
          <w:numId w:val="7"/>
        </w:numPr>
        <w:spacing w:before="240" w:after="240" w:line="240" w:lineRule="auto"/>
        <w:ind w:left="547" w:hanging="547"/>
        <w:contextualSpacing w:val="0"/>
        <w:rPr>
          <w:color w:val="0070C0"/>
          <w:szCs w:val="26"/>
          <w:u w:val="single"/>
        </w:rPr>
      </w:pPr>
      <w:r w:rsidRPr="00652C20">
        <w:rPr>
          <w:color w:val="0070C0"/>
          <w:szCs w:val="26"/>
          <w:u w:val="single"/>
        </w:rPr>
        <w:t>https://github.com/polo8214/Brain-tumor-segmentation-using-deep-learning/blob/master/BraTS2018.ipynb</w:t>
      </w:r>
      <w:r w:rsidRPr="00F80152">
        <w:rPr>
          <w:bCs/>
          <w:noProof/>
        </w:rPr>
        <w:t xml:space="preserve"> </w:t>
      </w:r>
      <w:r w:rsidRPr="00715388">
        <w:rPr>
          <w:bCs/>
          <w:noProof/>
        </w:rPr>
        <w:t xml:space="preserve">truy cập lần cuối ngày </w:t>
      </w:r>
      <w:r>
        <w:rPr>
          <w:bCs/>
          <w:noProof/>
        </w:rPr>
        <w:t>15/09</w:t>
      </w:r>
      <w:r w:rsidRPr="00715388">
        <w:rPr>
          <w:bCs/>
          <w:noProof/>
        </w:rPr>
        <w:t>/2020</w:t>
      </w:r>
    </w:p>
    <w:p w:rsidR="00652C20" w:rsidRPr="00F80152" w:rsidRDefault="00232BB1" w:rsidP="00F80152">
      <w:pPr>
        <w:pStyle w:val="ListParagraph"/>
        <w:numPr>
          <w:ilvl w:val="0"/>
          <w:numId w:val="7"/>
        </w:numPr>
        <w:spacing w:before="240" w:after="240" w:line="240" w:lineRule="auto"/>
        <w:ind w:left="547" w:hanging="547"/>
        <w:contextualSpacing w:val="0"/>
        <w:rPr>
          <w:color w:val="0070C0"/>
          <w:szCs w:val="26"/>
          <w:u w:val="single"/>
        </w:rPr>
      </w:pPr>
      <w:hyperlink r:id="rId107" w:history="1">
        <w:r w:rsidR="008D2786" w:rsidRPr="003F4CF3">
          <w:rPr>
            <w:rStyle w:val="Hyperlink"/>
          </w:rPr>
          <w:t>https://docs.opencv.org/3.4/df/d0d/tutorial_find_contours.html</w:t>
        </w:r>
      </w:hyperlink>
      <w:r w:rsidR="008D2786">
        <w:rPr>
          <w:bCs/>
          <w:noProof/>
        </w:rPr>
        <w:t xml:space="preserve"> </w:t>
      </w:r>
      <w:r w:rsidR="00F80152">
        <w:rPr>
          <w:bCs/>
          <w:noProof/>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232BB1" w:rsidP="00F80152">
      <w:pPr>
        <w:pStyle w:val="ListParagraph"/>
        <w:numPr>
          <w:ilvl w:val="0"/>
          <w:numId w:val="7"/>
        </w:numPr>
        <w:spacing w:before="240" w:after="240" w:line="240" w:lineRule="auto"/>
        <w:ind w:left="547" w:hanging="547"/>
        <w:contextualSpacing w:val="0"/>
        <w:rPr>
          <w:color w:val="0070C0"/>
          <w:szCs w:val="26"/>
          <w:u w:val="single"/>
        </w:rPr>
      </w:pPr>
      <w:hyperlink r:id="rId108" w:history="1">
        <w:r w:rsidR="00652C20" w:rsidRPr="003F4CF3">
          <w:rPr>
            <w:rStyle w:val="Hyperlink"/>
          </w:rPr>
          <w:t>https://www.tutorialspoint.com/tensorflow/tensorflow_cnn_and_rnn_difference.html</w:t>
        </w:r>
      </w:hyperlink>
      <w:r w:rsidR="00F80152">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232BB1" w:rsidP="00F80152">
      <w:pPr>
        <w:pStyle w:val="ListParagraph"/>
        <w:numPr>
          <w:ilvl w:val="0"/>
          <w:numId w:val="7"/>
        </w:numPr>
        <w:spacing w:before="240" w:after="240" w:line="240" w:lineRule="auto"/>
        <w:ind w:left="547" w:hanging="547"/>
        <w:contextualSpacing w:val="0"/>
        <w:rPr>
          <w:color w:val="0070C0"/>
          <w:szCs w:val="26"/>
          <w:u w:val="single"/>
        </w:rPr>
      </w:pPr>
      <w:hyperlink r:id="rId109" w:history="1">
        <w:r w:rsidR="00652C20" w:rsidRPr="00652C20">
          <w:rPr>
            <w:rStyle w:val="Hyperlink"/>
            <w:szCs w:val="26"/>
          </w:rPr>
          <w:t>https://cv-tricks.com/object-detection/faster-r-cnn-yolo-ssd/</w:t>
        </w:r>
      </w:hyperlink>
      <w:r w:rsidR="00F80152">
        <w:rPr>
          <w:color w:val="0070C0"/>
          <w:szCs w:val="26"/>
          <w:u w:val="single"/>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232BB1" w:rsidP="00F80152">
      <w:pPr>
        <w:pStyle w:val="ListParagraph"/>
        <w:numPr>
          <w:ilvl w:val="0"/>
          <w:numId w:val="7"/>
        </w:numPr>
        <w:spacing w:before="240" w:after="240" w:line="240" w:lineRule="auto"/>
        <w:ind w:left="547" w:hanging="547"/>
        <w:contextualSpacing w:val="0"/>
        <w:rPr>
          <w:color w:val="0070C0"/>
          <w:szCs w:val="26"/>
          <w:u w:val="single"/>
        </w:rPr>
      </w:pPr>
      <w:hyperlink r:id="rId110" w:history="1">
        <w:r w:rsidR="00652C20" w:rsidRPr="003F4CF3">
          <w:rPr>
            <w:rStyle w:val="Hyperlink"/>
            <w:szCs w:val="26"/>
          </w:rPr>
          <w:t>https://www.kaggle.com/sanikamhadgut/brain-tumor-recognition-using-fastai/notebook</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652C20" w:rsidRPr="00F80152" w:rsidRDefault="00232BB1" w:rsidP="00F80152">
      <w:pPr>
        <w:pStyle w:val="ListParagraph"/>
        <w:numPr>
          <w:ilvl w:val="0"/>
          <w:numId w:val="7"/>
        </w:numPr>
        <w:spacing w:before="240" w:after="240" w:line="240" w:lineRule="auto"/>
        <w:ind w:left="547" w:hanging="547"/>
        <w:contextualSpacing w:val="0"/>
        <w:rPr>
          <w:color w:val="0070C0"/>
          <w:szCs w:val="26"/>
          <w:u w:val="single"/>
        </w:rPr>
      </w:pPr>
      <w:hyperlink r:id="rId111" w:history="1">
        <w:r w:rsidR="00652C20" w:rsidRPr="003F4CF3">
          <w:rPr>
            <w:rStyle w:val="Hyperlink"/>
            <w:szCs w:val="26"/>
          </w:rPr>
          <w:t>https://www.kaggle.com/bonhart/brain-tumor-multi-class-segmentation-baseline</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1E7E7F" w:rsidRPr="00F80152" w:rsidRDefault="00232BB1" w:rsidP="00F80152">
      <w:pPr>
        <w:pStyle w:val="ListParagraph"/>
        <w:numPr>
          <w:ilvl w:val="0"/>
          <w:numId w:val="7"/>
        </w:numPr>
        <w:spacing w:before="240" w:after="240" w:line="240" w:lineRule="auto"/>
        <w:ind w:left="547" w:hanging="547"/>
        <w:contextualSpacing w:val="0"/>
        <w:rPr>
          <w:color w:val="0070C0"/>
          <w:szCs w:val="26"/>
          <w:u w:val="single"/>
        </w:rPr>
      </w:pPr>
      <w:hyperlink r:id="rId112" w:history="1">
        <w:r w:rsidR="00652C20" w:rsidRPr="003F4CF3">
          <w:rPr>
            <w:rStyle w:val="Hyperlink"/>
            <w:szCs w:val="26"/>
          </w:rPr>
          <w:t>https://www.kaggle.com/ruslankl/brain-tumor-detection-v1-0-cnn-vgg-16</w:t>
        </w:r>
      </w:hyperlink>
      <w:r w:rsidR="00F80152">
        <w:rPr>
          <w:color w:val="0070C0"/>
          <w:szCs w:val="26"/>
          <w:u w:val="single"/>
        </w:rPr>
        <w:t xml:space="preserve"> </w:t>
      </w:r>
      <w:r w:rsidR="008D2786" w:rsidRPr="00F80152">
        <w:rPr>
          <w:bCs/>
          <w:noProof/>
        </w:rPr>
        <w:t xml:space="preserve">truy cập lần cuối ngày </w:t>
      </w:r>
      <w:r w:rsidR="00F80152">
        <w:rPr>
          <w:bCs/>
          <w:noProof/>
        </w:rPr>
        <w:t>12/09</w:t>
      </w:r>
      <w:r w:rsidR="008D2786" w:rsidRPr="00F80152">
        <w:rPr>
          <w:bCs/>
          <w:noProof/>
        </w:rPr>
        <w:t>/2020</w:t>
      </w:r>
    </w:p>
    <w:p w:rsidR="00652C20" w:rsidRDefault="00652C20" w:rsidP="00652C20">
      <w:pPr>
        <w:spacing w:before="240" w:after="240" w:line="240" w:lineRule="auto"/>
        <w:rPr>
          <w:color w:val="0070C0"/>
          <w:szCs w:val="26"/>
          <w:u w:val="single"/>
        </w:rPr>
      </w:pPr>
    </w:p>
    <w:p w:rsidR="00652C20" w:rsidRDefault="00652C20" w:rsidP="00652C20">
      <w:pPr>
        <w:pStyle w:val="Picture"/>
      </w:pPr>
    </w:p>
    <w:p w:rsidR="00652C20" w:rsidRPr="00652C20" w:rsidRDefault="00652C20" w:rsidP="00652C20">
      <w:pPr>
        <w:pStyle w:val="TableofFigures"/>
        <w:ind w:firstLine="0"/>
        <w:jc w:val="both"/>
        <w:sectPr w:rsidR="00652C20" w:rsidRPr="00652C20" w:rsidSect="00D33F37">
          <w:footerReference w:type="even" r:id="rId113"/>
          <w:footerReference w:type="default" r:id="rId114"/>
          <w:pgSz w:w="11906" w:h="16838" w:code="9"/>
          <w:pgMar w:top="1134" w:right="1646" w:bottom="1411" w:left="1701" w:header="850" w:footer="432" w:gutter="0"/>
          <w:pgNumType w:start="1"/>
          <w:cols w:space="454"/>
          <w:docGrid w:type="lines" w:linePitch="360"/>
        </w:sectPr>
      </w:pPr>
    </w:p>
    <w:p w:rsidR="00224C4A" w:rsidRPr="00031AF6" w:rsidRDefault="00224C4A" w:rsidP="00031AF6">
      <w:pPr>
        <w:spacing w:line="276" w:lineRule="auto"/>
        <w:jc w:val="left"/>
      </w:pPr>
    </w:p>
    <w:sectPr w:rsidR="00224C4A" w:rsidRPr="00031AF6" w:rsidSect="00913A79">
      <w:footerReference w:type="even" r:id="rId115"/>
      <w:footerReference w:type="default" r:id="rId116"/>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2BB1" w:rsidRDefault="00232BB1" w:rsidP="00877142">
      <w:pPr>
        <w:spacing w:after="0" w:line="240" w:lineRule="auto"/>
      </w:pPr>
      <w:r>
        <w:separator/>
      </w:r>
    </w:p>
  </w:endnote>
  <w:endnote w:type="continuationSeparator" w:id="0">
    <w:p w:rsidR="00232BB1" w:rsidRDefault="00232BB1"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pitch w:val="variable"/>
    <w:sig w:usb0="00000000" w:usb1="00000000" w:usb2="00000000" w:usb3="00000000" w:csb0="00010001"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53A8" w:rsidRDefault="00D753A8">
    <w:pPr>
      <w:pStyle w:val="Footer"/>
    </w:pPr>
  </w:p>
  <w:p w:rsidR="00D753A8" w:rsidRDefault="00D753A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53A8" w:rsidRDefault="00D753A8">
    <w:pPr>
      <w:pStyle w:val="Footer"/>
      <w:jc w:val="right"/>
    </w:pPr>
  </w:p>
  <w:p w:rsidR="00D753A8" w:rsidRDefault="00D753A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7849476"/>
      <w:docPartObj>
        <w:docPartGallery w:val="Page Numbers (Bottom of Page)"/>
        <w:docPartUnique/>
      </w:docPartObj>
    </w:sdtPr>
    <w:sdtEndPr/>
    <w:sdtContent>
      <w:p w:rsidR="00D753A8" w:rsidRDefault="00D753A8">
        <w:pPr>
          <w:pStyle w:val="Footer"/>
        </w:pPr>
        <w:r>
          <w:rPr>
            <w:noProof/>
          </w:rPr>
          <w:fldChar w:fldCharType="begin"/>
        </w:r>
        <w:r>
          <w:rPr>
            <w:noProof/>
          </w:rPr>
          <w:instrText xml:space="preserve"> PAGE   \* MERGEFORMAT </w:instrText>
        </w:r>
        <w:r>
          <w:rPr>
            <w:noProof/>
          </w:rPr>
          <w:fldChar w:fldCharType="separate"/>
        </w:r>
        <w:r w:rsidR="003C0B90">
          <w:rPr>
            <w:noProof/>
          </w:rPr>
          <w:t>vi</w:t>
        </w:r>
        <w:r>
          <w:rPr>
            <w:noProof/>
          </w:rPr>
          <w:fldChar w:fldCharType="end"/>
        </w:r>
      </w:p>
    </w:sdtContent>
  </w:sdt>
  <w:p w:rsidR="00D753A8" w:rsidRDefault="00D753A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717030"/>
      <w:docPartObj>
        <w:docPartGallery w:val="Page Numbers (Bottom of Page)"/>
        <w:docPartUnique/>
      </w:docPartObj>
    </w:sdtPr>
    <w:sdtEndPr/>
    <w:sdtContent>
      <w:p w:rsidR="00D753A8" w:rsidRDefault="00D753A8">
        <w:pPr>
          <w:pStyle w:val="Footer"/>
          <w:jc w:val="right"/>
        </w:pPr>
        <w:r>
          <w:rPr>
            <w:noProof/>
          </w:rPr>
          <w:fldChar w:fldCharType="begin"/>
        </w:r>
        <w:r>
          <w:rPr>
            <w:noProof/>
          </w:rPr>
          <w:instrText xml:space="preserve"> PAGE   \* MERGEFORMAT </w:instrText>
        </w:r>
        <w:r>
          <w:rPr>
            <w:noProof/>
          </w:rPr>
          <w:fldChar w:fldCharType="separate"/>
        </w:r>
        <w:r w:rsidR="003C0B90">
          <w:rPr>
            <w:noProof/>
          </w:rPr>
          <w:t>v</w:t>
        </w:r>
        <w:r>
          <w:rPr>
            <w:noProof/>
          </w:rPr>
          <w:fldChar w:fldCharType="end"/>
        </w:r>
      </w:p>
    </w:sdtContent>
  </w:sdt>
  <w:p w:rsidR="00D753A8" w:rsidRDefault="00D753A8">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EndPr/>
    <w:sdtContent>
      <w:p w:rsidR="00D753A8" w:rsidRDefault="00D753A8" w:rsidP="00D33F37">
        <w:pPr>
          <w:pStyle w:val="Footer"/>
          <w:jc w:val="center"/>
        </w:pPr>
        <w:r>
          <w:rPr>
            <w:noProof/>
          </w:rPr>
          <w:fldChar w:fldCharType="begin"/>
        </w:r>
        <w:r>
          <w:rPr>
            <w:noProof/>
          </w:rPr>
          <w:instrText xml:space="preserve"> PAGE   \* MERGEFORMAT </w:instrText>
        </w:r>
        <w:r>
          <w:rPr>
            <w:noProof/>
          </w:rPr>
          <w:fldChar w:fldCharType="separate"/>
        </w:r>
        <w:r w:rsidR="003C0B90">
          <w:rPr>
            <w:noProof/>
          </w:rPr>
          <w:t>26</w:t>
        </w:r>
        <w:r>
          <w:rPr>
            <w:noProof/>
          </w:rPr>
          <w:fldChar w:fldCharType="end"/>
        </w:r>
      </w:p>
    </w:sdtContent>
  </w:sdt>
  <w:p w:rsidR="00D753A8" w:rsidRDefault="00D753A8">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EndPr/>
    <w:sdtContent>
      <w:p w:rsidR="00D753A8" w:rsidRDefault="00D753A8" w:rsidP="00D33F37">
        <w:pPr>
          <w:pStyle w:val="Footer"/>
          <w:jc w:val="center"/>
        </w:pPr>
        <w:r>
          <w:rPr>
            <w:noProof/>
          </w:rPr>
          <w:fldChar w:fldCharType="begin"/>
        </w:r>
        <w:r>
          <w:rPr>
            <w:noProof/>
          </w:rPr>
          <w:instrText xml:space="preserve"> PAGE   \* MERGEFORMAT </w:instrText>
        </w:r>
        <w:r>
          <w:rPr>
            <w:noProof/>
          </w:rPr>
          <w:fldChar w:fldCharType="separate"/>
        </w:r>
        <w:r w:rsidR="003C0B90">
          <w:rPr>
            <w:noProof/>
          </w:rPr>
          <w:t>25</w:t>
        </w:r>
        <w:r>
          <w:rPr>
            <w:noProof/>
          </w:rPr>
          <w:fldChar w:fldCharType="end"/>
        </w:r>
      </w:p>
    </w:sdtContent>
  </w:sdt>
  <w:p w:rsidR="00D753A8" w:rsidRDefault="00D753A8">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53A8" w:rsidRDefault="00D753A8">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53A8" w:rsidRDefault="00D753A8">
    <w:pPr>
      <w:pStyle w:val="Footer"/>
      <w:jc w:val="right"/>
    </w:pPr>
  </w:p>
  <w:p w:rsidR="00D753A8" w:rsidRDefault="00D753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2BB1" w:rsidRDefault="00232BB1" w:rsidP="00877142">
      <w:pPr>
        <w:spacing w:after="0" w:line="240" w:lineRule="auto"/>
      </w:pPr>
      <w:r>
        <w:separator/>
      </w:r>
    </w:p>
  </w:footnote>
  <w:footnote w:type="continuationSeparator" w:id="0">
    <w:p w:rsidR="00232BB1" w:rsidRDefault="00232BB1"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9"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990D7F"/>
    <w:multiLevelType w:val="hybridMultilevel"/>
    <w:tmpl w:val="C5C806D2"/>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9"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82662"/>
    <w:multiLevelType w:val="hybridMultilevel"/>
    <w:tmpl w:val="050ABDC8"/>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961F2B"/>
    <w:multiLevelType w:val="hybridMultilevel"/>
    <w:tmpl w:val="1612260A"/>
    <w:lvl w:ilvl="0" w:tplc="267A65B8">
      <w:numFmt w:val="bullet"/>
      <w:lvlText w:val="-"/>
      <w:lvlJc w:val="left"/>
      <w:pPr>
        <w:ind w:left="0" w:hanging="360"/>
      </w:pPr>
      <w:rPr>
        <w:rFonts w:ascii="Times New Roman" w:hAnsi="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2" w15:restartNumberingAfterBreak="0">
    <w:nsid w:val="2F6F67CF"/>
    <w:multiLevelType w:val="multilevel"/>
    <w:tmpl w:val="BFDCF5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08E3F44"/>
    <w:multiLevelType w:val="multilevel"/>
    <w:tmpl w:val="71041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6"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7"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8EC735E"/>
    <w:multiLevelType w:val="hybridMultilevel"/>
    <w:tmpl w:val="FF920DF4"/>
    <w:lvl w:ilvl="0" w:tplc="9ADEA836">
      <w:numFmt w:val="bullet"/>
      <w:lvlText w:val="-"/>
      <w:lvlJc w:val="left"/>
      <w:pPr>
        <w:ind w:left="360" w:hanging="360"/>
      </w:pPr>
      <w:rPr>
        <w:rFonts w:ascii="Times New Roman" w:eastAsiaTheme="minorHAnsi" w:hAnsi="Times New Roman" w:cs="Times New Roman"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BD697B"/>
    <w:multiLevelType w:val="hybridMultilevel"/>
    <w:tmpl w:val="D5C8055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BD596B"/>
    <w:multiLevelType w:val="hybridMultilevel"/>
    <w:tmpl w:val="8B18B356"/>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26"/>
  </w:num>
  <w:num w:numId="6">
    <w:abstractNumId w:val="13"/>
  </w:num>
  <w:num w:numId="7">
    <w:abstractNumId w:val="3"/>
  </w:num>
  <w:num w:numId="8">
    <w:abstractNumId w:val="23"/>
  </w:num>
  <w:num w:numId="9">
    <w:abstractNumId w:val="9"/>
  </w:num>
  <w:num w:numId="10">
    <w:abstractNumId w:val="22"/>
  </w:num>
  <w:num w:numId="11">
    <w:abstractNumId w:val="16"/>
  </w:num>
  <w:num w:numId="12">
    <w:abstractNumId w:val="29"/>
  </w:num>
  <w:num w:numId="13">
    <w:abstractNumId w:val="21"/>
  </w:num>
  <w:num w:numId="14">
    <w:abstractNumId w:val="6"/>
  </w:num>
  <w:num w:numId="15">
    <w:abstractNumId w:val="7"/>
  </w:num>
  <w:num w:numId="16">
    <w:abstractNumId w:val="28"/>
  </w:num>
  <w:num w:numId="17">
    <w:abstractNumId w:val="12"/>
  </w:num>
  <w:num w:numId="18">
    <w:abstractNumId w:val="20"/>
  </w:num>
  <w:num w:numId="19">
    <w:abstractNumId w:val="19"/>
  </w:num>
  <w:num w:numId="20">
    <w:abstractNumId w:val="17"/>
  </w:num>
  <w:num w:numId="21">
    <w:abstractNumId w:val="15"/>
  </w:num>
  <w:num w:numId="22">
    <w:abstractNumId w:val="27"/>
  </w:num>
  <w:num w:numId="23">
    <w:abstractNumId w:val="18"/>
  </w:num>
  <w:num w:numId="24">
    <w:abstractNumId w:val="14"/>
  </w:num>
  <w:num w:numId="25">
    <w:abstractNumId w:val="24"/>
  </w:num>
  <w:num w:numId="26">
    <w:abstractNumId w:val="8"/>
  </w:num>
  <w:num w:numId="27">
    <w:abstractNumId w:val="25"/>
  </w:num>
  <w:num w:numId="28">
    <w:abstractNumId w:val="30"/>
  </w:num>
  <w:num w:numId="29">
    <w:abstractNumId w:val="31"/>
  </w:num>
  <w:num w:numId="30">
    <w:abstractNumId w:val="11"/>
  </w:num>
  <w:num w:numId="31">
    <w:abstractNumId w:val="5"/>
  </w:num>
  <w:num w:numId="32">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hideGrammaticalErrors/>
  <w:activeWritingStyle w:appName="MSWord" w:lang="en-US" w:vendorID="64" w:dllVersion="131078" w:nlCheck="1" w:checkStyle="0"/>
  <w:activeWritingStyle w:appName="MSWord" w:lang="fr-FR" w:vendorID="64" w:dllVersion="131078" w:nlCheck="1" w:checkStyle="0"/>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4AE"/>
    <w:rsid w:val="00000E39"/>
    <w:rsid w:val="0000126D"/>
    <w:rsid w:val="000013DC"/>
    <w:rsid w:val="00001909"/>
    <w:rsid w:val="00002493"/>
    <w:rsid w:val="00003543"/>
    <w:rsid w:val="0000362E"/>
    <w:rsid w:val="00006653"/>
    <w:rsid w:val="00010CDB"/>
    <w:rsid w:val="000153B1"/>
    <w:rsid w:val="0001618C"/>
    <w:rsid w:val="00017E99"/>
    <w:rsid w:val="00020BE9"/>
    <w:rsid w:val="00021A80"/>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6774C"/>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3D7A"/>
    <w:rsid w:val="000A5962"/>
    <w:rsid w:val="000A6135"/>
    <w:rsid w:val="000A6F2C"/>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11B"/>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11EF"/>
    <w:rsid w:val="001924A4"/>
    <w:rsid w:val="00194288"/>
    <w:rsid w:val="00194B74"/>
    <w:rsid w:val="001A2AD9"/>
    <w:rsid w:val="001A38A3"/>
    <w:rsid w:val="001A54B1"/>
    <w:rsid w:val="001A57D0"/>
    <w:rsid w:val="001A6A50"/>
    <w:rsid w:val="001A6ED0"/>
    <w:rsid w:val="001B07F3"/>
    <w:rsid w:val="001B342A"/>
    <w:rsid w:val="001B55A1"/>
    <w:rsid w:val="001C0463"/>
    <w:rsid w:val="001C0764"/>
    <w:rsid w:val="001C0C3F"/>
    <w:rsid w:val="001C12B3"/>
    <w:rsid w:val="001C1CC2"/>
    <w:rsid w:val="001D001E"/>
    <w:rsid w:val="001D207E"/>
    <w:rsid w:val="001D2968"/>
    <w:rsid w:val="001D320E"/>
    <w:rsid w:val="001D371D"/>
    <w:rsid w:val="001D3CD7"/>
    <w:rsid w:val="001D40AC"/>
    <w:rsid w:val="001D584C"/>
    <w:rsid w:val="001D67B9"/>
    <w:rsid w:val="001D6D4E"/>
    <w:rsid w:val="001D773A"/>
    <w:rsid w:val="001E245E"/>
    <w:rsid w:val="001E4C07"/>
    <w:rsid w:val="001E66B6"/>
    <w:rsid w:val="001E7E7F"/>
    <w:rsid w:val="001F0C93"/>
    <w:rsid w:val="001F0D41"/>
    <w:rsid w:val="001F5A9F"/>
    <w:rsid w:val="00203E24"/>
    <w:rsid w:val="00206164"/>
    <w:rsid w:val="00206DBE"/>
    <w:rsid w:val="00206E95"/>
    <w:rsid w:val="00206FB8"/>
    <w:rsid w:val="00207BC8"/>
    <w:rsid w:val="002140ED"/>
    <w:rsid w:val="00214737"/>
    <w:rsid w:val="002147A6"/>
    <w:rsid w:val="00224668"/>
    <w:rsid w:val="00224765"/>
    <w:rsid w:val="00224823"/>
    <w:rsid w:val="00224C4A"/>
    <w:rsid w:val="00224C5E"/>
    <w:rsid w:val="00224E3F"/>
    <w:rsid w:val="00225490"/>
    <w:rsid w:val="0023191E"/>
    <w:rsid w:val="002325C2"/>
    <w:rsid w:val="00232BB1"/>
    <w:rsid w:val="0023412C"/>
    <w:rsid w:val="0023454D"/>
    <w:rsid w:val="00234D4C"/>
    <w:rsid w:val="0023697C"/>
    <w:rsid w:val="0024068D"/>
    <w:rsid w:val="00247AB0"/>
    <w:rsid w:val="00251D11"/>
    <w:rsid w:val="00252426"/>
    <w:rsid w:val="002535F5"/>
    <w:rsid w:val="00253B78"/>
    <w:rsid w:val="00255648"/>
    <w:rsid w:val="00256FC0"/>
    <w:rsid w:val="00257BB0"/>
    <w:rsid w:val="00257CFF"/>
    <w:rsid w:val="002604A1"/>
    <w:rsid w:val="00260A2D"/>
    <w:rsid w:val="002613B3"/>
    <w:rsid w:val="0026635D"/>
    <w:rsid w:val="00271EF1"/>
    <w:rsid w:val="002738EE"/>
    <w:rsid w:val="00276EAD"/>
    <w:rsid w:val="00281FD2"/>
    <w:rsid w:val="00282041"/>
    <w:rsid w:val="00282397"/>
    <w:rsid w:val="002879D2"/>
    <w:rsid w:val="00293795"/>
    <w:rsid w:val="00294D08"/>
    <w:rsid w:val="00296986"/>
    <w:rsid w:val="002A1600"/>
    <w:rsid w:val="002A1D3E"/>
    <w:rsid w:val="002A2AE4"/>
    <w:rsid w:val="002A4096"/>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2F476A"/>
    <w:rsid w:val="00300A5D"/>
    <w:rsid w:val="0030535A"/>
    <w:rsid w:val="003064FD"/>
    <w:rsid w:val="00310C38"/>
    <w:rsid w:val="00311499"/>
    <w:rsid w:val="00312BAA"/>
    <w:rsid w:val="0031452D"/>
    <w:rsid w:val="003145BA"/>
    <w:rsid w:val="00315890"/>
    <w:rsid w:val="00315D76"/>
    <w:rsid w:val="003170C4"/>
    <w:rsid w:val="00320609"/>
    <w:rsid w:val="00322ECF"/>
    <w:rsid w:val="0033051E"/>
    <w:rsid w:val="003306AB"/>
    <w:rsid w:val="0033392C"/>
    <w:rsid w:val="00334CD6"/>
    <w:rsid w:val="00335DD4"/>
    <w:rsid w:val="0034077B"/>
    <w:rsid w:val="00340CE8"/>
    <w:rsid w:val="00341B06"/>
    <w:rsid w:val="00345315"/>
    <w:rsid w:val="0034781F"/>
    <w:rsid w:val="00351285"/>
    <w:rsid w:val="00355880"/>
    <w:rsid w:val="003567F4"/>
    <w:rsid w:val="00356A15"/>
    <w:rsid w:val="00357B92"/>
    <w:rsid w:val="00360ECD"/>
    <w:rsid w:val="00362C50"/>
    <w:rsid w:val="00362F17"/>
    <w:rsid w:val="00366C73"/>
    <w:rsid w:val="00367103"/>
    <w:rsid w:val="0037350F"/>
    <w:rsid w:val="00374FCD"/>
    <w:rsid w:val="0038063B"/>
    <w:rsid w:val="003808A9"/>
    <w:rsid w:val="0038640F"/>
    <w:rsid w:val="00391C74"/>
    <w:rsid w:val="00392A0F"/>
    <w:rsid w:val="00393DA8"/>
    <w:rsid w:val="00395597"/>
    <w:rsid w:val="00397DB1"/>
    <w:rsid w:val="003A0F70"/>
    <w:rsid w:val="003A40FD"/>
    <w:rsid w:val="003A5B47"/>
    <w:rsid w:val="003A6345"/>
    <w:rsid w:val="003B58AE"/>
    <w:rsid w:val="003C0912"/>
    <w:rsid w:val="003C0B90"/>
    <w:rsid w:val="003C439F"/>
    <w:rsid w:val="003C52A0"/>
    <w:rsid w:val="003C5E03"/>
    <w:rsid w:val="003C63B0"/>
    <w:rsid w:val="003C7567"/>
    <w:rsid w:val="003C7735"/>
    <w:rsid w:val="003D1B4A"/>
    <w:rsid w:val="003D1B8C"/>
    <w:rsid w:val="003D6182"/>
    <w:rsid w:val="003E0964"/>
    <w:rsid w:val="003E0B5D"/>
    <w:rsid w:val="003E0E77"/>
    <w:rsid w:val="003E1588"/>
    <w:rsid w:val="003E2F4B"/>
    <w:rsid w:val="003E3B5E"/>
    <w:rsid w:val="003E5AC6"/>
    <w:rsid w:val="003E69DE"/>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AD6"/>
    <w:rsid w:val="00414FA6"/>
    <w:rsid w:val="00416030"/>
    <w:rsid w:val="00417AD0"/>
    <w:rsid w:val="004202D8"/>
    <w:rsid w:val="00420BA4"/>
    <w:rsid w:val="00420EB1"/>
    <w:rsid w:val="00421401"/>
    <w:rsid w:val="00422586"/>
    <w:rsid w:val="00422B53"/>
    <w:rsid w:val="00422E5F"/>
    <w:rsid w:val="00424822"/>
    <w:rsid w:val="004265EB"/>
    <w:rsid w:val="004277E8"/>
    <w:rsid w:val="00435C27"/>
    <w:rsid w:val="004361E4"/>
    <w:rsid w:val="00437A88"/>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3A3A"/>
    <w:rsid w:val="004657C6"/>
    <w:rsid w:val="00465A71"/>
    <w:rsid w:val="0046637D"/>
    <w:rsid w:val="00466883"/>
    <w:rsid w:val="00471575"/>
    <w:rsid w:val="00471C18"/>
    <w:rsid w:val="00474FCE"/>
    <w:rsid w:val="00482B4E"/>
    <w:rsid w:val="00484B02"/>
    <w:rsid w:val="00487103"/>
    <w:rsid w:val="00491197"/>
    <w:rsid w:val="004932AA"/>
    <w:rsid w:val="00494EDD"/>
    <w:rsid w:val="004966FA"/>
    <w:rsid w:val="004969A9"/>
    <w:rsid w:val="0049771B"/>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0CF5"/>
    <w:rsid w:val="004D25D0"/>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04084"/>
    <w:rsid w:val="005126B5"/>
    <w:rsid w:val="00516C57"/>
    <w:rsid w:val="005172FE"/>
    <w:rsid w:val="00517A34"/>
    <w:rsid w:val="005202D3"/>
    <w:rsid w:val="00520817"/>
    <w:rsid w:val="00520A78"/>
    <w:rsid w:val="005225AE"/>
    <w:rsid w:val="005242CC"/>
    <w:rsid w:val="0052488B"/>
    <w:rsid w:val="00524BEA"/>
    <w:rsid w:val="005255A2"/>
    <w:rsid w:val="00530619"/>
    <w:rsid w:val="00530DD6"/>
    <w:rsid w:val="0053539A"/>
    <w:rsid w:val="00535FB6"/>
    <w:rsid w:val="005362AA"/>
    <w:rsid w:val="0053683C"/>
    <w:rsid w:val="005373C9"/>
    <w:rsid w:val="00542B73"/>
    <w:rsid w:val="005434D5"/>
    <w:rsid w:val="0054408E"/>
    <w:rsid w:val="00546F08"/>
    <w:rsid w:val="00552666"/>
    <w:rsid w:val="00552B4A"/>
    <w:rsid w:val="0055474F"/>
    <w:rsid w:val="005548EF"/>
    <w:rsid w:val="00555DA4"/>
    <w:rsid w:val="00557BE4"/>
    <w:rsid w:val="005607E6"/>
    <w:rsid w:val="00561853"/>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B5717"/>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17AA1"/>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2C20"/>
    <w:rsid w:val="0065458C"/>
    <w:rsid w:val="00660515"/>
    <w:rsid w:val="006605FD"/>
    <w:rsid w:val="00661FE8"/>
    <w:rsid w:val="00664631"/>
    <w:rsid w:val="0066744F"/>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4572"/>
    <w:rsid w:val="0070635B"/>
    <w:rsid w:val="007065A2"/>
    <w:rsid w:val="007069FD"/>
    <w:rsid w:val="00711A9A"/>
    <w:rsid w:val="00715388"/>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2BE6"/>
    <w:rsid w:val="007845B2"/>
    <w:rsid w:val="00785C2D"/>
    <w:rsid w:val="00786229"/>
    <w:rsid w:val="00786A9A"/>
    <w:rsid w:val="00786D36"/>
    <w:rsid w:val="007870B3"/>
    <w:rsid w:val="007910F4"/>
    <w:rsid w:val="00792020"/>
    <w:rsid w:val="00792A7B"/>
    <w:rsid w:val="00797039"/>
    <w:rsid w:val="007A2B15"/>
    <w:rsid w:val="007A546C"/>
    <w:rsid w:val="007B23BF"/>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45F"/>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692"/>
    <w:rsid w:val="008B0BF3"/>
    <w:rsid w:val="008B1B1A"/>
    <w:rsid w:val="008B335B"/>
    <w:rsid w:val="008B3B5A"/>
    <w:rsid w:val="008B3D4D"/>
    <w:rsid w:val="008B466E"/>
    <w:rsid w:val="008B62BF"/>
    <w:rsid w:val="008B75EA"/>
    <w:rsid w:val="008C058F"/>
    <w:rsid w:val="008C09B7"/>
    <w:rsid w:val="008C0DE1"/>
    <w:rsid w:val="008C138C"/>
    <w:rsid w:val="008C3560"/>
    <w:rsid w:val="008C4684"/>
    <w:rsid w:val="008C5020"/>
    <w:rsid w:val="008C53F1"/>
    <w:rsid w:val="008C5D1B"/>
    <w:rsid w:val="008D1E68"/>
    <w:rsid w:val="008D26B0"/>
    <w:rsid w:val="008D2786"/>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0B7"/>
    <w:rsid w:val="009148B7"/>
    <w:rsid w:val="00914E11"/>
    <w:rsid w:val="00914F0B"/>
    <w:rsid w:val="00921A97"/>
    <w:rsid w:val="009235AA"/>
    <w:rsid w:val="00923845"/>
    <w:rsid w:val="00923882"/>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0B03"/>
    <w:rsid w:val="009727C5"/>
    <w:rsid w:val="00973DD6"/>
    <w:rsid w:val="00974262"/>
    <w:rsid w:val="00975035"/>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9A5"/>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1C4"/>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0E5"/>
    <w:rsid w:val="00A07904"/>
    <w:rsid w:val="00A07AB2"/>
    <w:rsid w:val="00A07B78"/>
    <w:rsid w:val="00A07D2F"/>
    <w:rsid w:val="00A11C8D"/>
    <w:rsid w:val="00A129ED"/>
    <w:rsid w:val="00A2062E"/>
    <w:rsid w:val="00A21DAF"/>
    <w:rsid w:val="00A22808"/>
    <w:rsid w:val="00A23149"/>
    <w:rsid w:val="00A2327B"/>
    <w:rsid w:val="00A25CA2"/>
    <w:rsid w:val="00A300C4"/>
    <w:rsid w:val="00A33210"/>
    <w:rsid w:val="00A341BE"/>
    <w:rsid w:val="00A34623"/>
    <w:rsid w:val="00A34D60"/>
    <w:rsid w:val="00A357BF"/>
    <w:rsid w:val="00A35B67"/>
    <w:rsid w:val="00A436F6"/>
    <w:rsid w:val="00A43B1A"/>
    <w:rsid w:val="00A469A8"/>
    <w:rsid w:val="00A51FE8"/>
    <w:rsid w:val="00A526B2"/>
    <w:rsid w:val="00A5375A"/>
    <w:rsid w:val="00A54576"/>
    <w:rsid w:val="00A575B9"/>
    <w:rsid w:val="00A57875"/>
    <w:rsid w:val="00A60B4D"/>
    <w:rsid w:val="00A611C6"/>
    <w:rsid w:val="00A613B8"/>
    <w:rsid w:val="00A616AE"/>
    <w:rsid w:val="00A628EE"/>
    <w:rsid w:val="00A64343"/>
    <w:rsid w:val="00A6502E"/>
    <w:rsid w:val="00A66949"/>
    <w:rsid w:val="00A710BD"/>
    <w:rsid w:val="00A729A8"/>
    <w:rsid w:val="00A74D9A"/>
    <w:rsid w:val="00A75BED"/>
    <w:rsid w:val="00A77131"/>
    <w:rsid w:val="00A801C2"/>
    <w:rsid w:val="00A80371"/>
    <w:rsid w:val="00A80657"/>
    <w:rsid w:val="00A81583"/>
    <w:rsid w:val="00A81801"/>
    <w:rsid w:val="00A8356E"/>
    <w:rsid w:val="00A85105"/>
    <w:rsid w:val="00A852A8"/>
    <w:rsid w:val="00A853FD"/>
    <w:rsid w:val="00A85824"/>
    <w:rsid w:val="00A928F3"/>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21DE"/>
    <w:rsid w:val="00AC6B61"/>
    <w:rsid w:val="00AC7213"/>
    <w:rsid w:val="00AD17BA"/>
    <w:rsid w:val="00AD1B4D"/>
    <w:rsid w:val="00AD1F5E"/>
    <w:rsid w:val="00AD60DE"/>
    <w:rsid w:val="00AD67FC"/>
    <w:rsid w:val="00AD68F4"/>
    <w:rsid w:val="00AD7602"/>
    <w:rsid w:val="00AE1D2E"/>
    <w:rsid w:val="00AE31A5"/>
    <w:rsid w:val="00AE37F9"/>
    <w:rsid w:val="00AE7570"/>
    <w:rsid w:val="00AF0088"/>
    <w:rsid w:val="00AF0C07"/>
    <w:rsid w:val="00AF3BF3"/>
    <w:rsid w:val="00AF3D82"/>
    <w:rsid w:val="00AF48E2"/>
    <w:rsid w:val="00AF5019"/>
    <w:rsid w:val="00AF79CD"/>
    <w:rsid w:val="00B0002D"/>
    <w:rsid w:val="00B03C37"/>
    <w:rsid w:val="00B04E89"/>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54E"/>
    <w:rsid w:val="00B47649"/>
    <w:rsid w:val="00B5284D"/>
    <w:rsid w:val="00B529DF"/>
    <w:rsid w:val="00B52ED5"/>
    <w:rsid w:val="00B53367"/>
    <w:rsid w:val="00B54494"/>
    <w:rsid w:val="00B610DD"/>
    <w:rsid w:val="00B64514"/>
    <w:rsid w:val="00B6528C"/>
    <w:rsid w:val="00B65310"/>
    <w:rsid w:val="00B71758"/>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13D"/>
    <w:rsid w:val="00BB4AC7"/>
    <w:rsid w:val="00BC0609"/>
    <w:rsid w:val="00BC0B44"/>
    <w:rsid w:val="00BC11F8"/>
    <w:rsid w:val="00BC16B1"/>
    <w:rsid w:val="00BC258D"/>
    <w:rsid w:val="00BC2737"/>
    <w:rsid w:val="00BC2B5C"/>
    <w:rsid w:val="00BC402C"/>
    <w:rsid w:val="00BC40D6"/>
    <w:rsid w:val="00BC4456"/>
    <w:rsid w:val="00BC7C00"/>
    <w:rsid w:val="00BD0632"/>
    <w:rsid w:val="00BD4AEB"/>
    <w:rsid w:val="00BD4DB5"/>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521"/>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6F8"/>
    <w:rsid w:val="00C82B07"/>
    <w:rsid w:val="00C850A9"/>
    <w:rsid w:val="00C85307"/>
    <w:rsid w:val="00C87F29"/>
    <w:rsid w:val="00C9135E"/>
    <w:rsid w:val="00C923CF"/>
    <w:rsid w:val="00C9243F"/>
    <w:rsid w:val="00C9316D"/>
    <w:rsid w:val="00C944DF"/>
    <w:rsid w:val="00C94E37"/>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6F2"/>
    <w:rsid w:val="00CD0776"/>
    <w:rsid w:val="00CD209C"/>
    <w:rsid w:val="00CD3DB4"/>
    <w:rsid w:val="00CD62F5"/>
    <w:rsid w:val="00CD78C8"/>
    <w:rsid w:val="00CE2079"/>
    <w:rsid w:val="00CE2381"/>
    <w:rsid w:val="00CE39A3"/>
    <w:rsid w:val="00CE4744"/>
    <w:rsid w:val="00CE4FBA"/>
    <w:rsid w:val="00CE570D"/>
    <w:rsid w:val="00CF0CEA"/>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3BFF"/>
    <w:rsid w:val="00D45A66"/>
    <w:rsid w:val="00D474C0"/>
    <w:rsid w:val="00D47B7B"/>
    <w:rsid w:val="00D55D72"/>
    <w:rsid w:val="00D567ED"/>
    <w:rsid w:val="00D61308"/>
    <w:rsid w:val="00D61424"/>
    <w:rsid w:val="00D6606C"/>
    <w:rsid w:val="00D66FF6"/>
    <w:rsid w:val="00D73C25"/>
    <w:rsid w:val="00D73FC9"/>
    <w:rsid w:val="00D753A8"/>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B0F5F"/>
    <w:rsid w:val="00DC0045"/>
    <w:rsid w:val="00DC0080"/>
    <w:rsid w:val="00DC025E"/>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1ABB"/>
    <w:rsid w:val="00E02185"/>
    <w:rsid w:val="00E06CC2"/>
    <w:rsid w:val="00E0790D"/>
    <w:rsid w:val="00E1067A"/>
    <w:rsid w:val="00E10CC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63EE"/>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7AA"/>
    <w:rsid w:val="00E66C13"/>
    <w:rsid w:val="00E67B54"/>
    <w:rsid w:val="00E713E7"/>
    <w:rsid w:val="00E7754F"/>
    <w:rsid w:val="00E81C97"/>
    <w:rsid w:val="00E83E67"/>
    <w:rsid w:val="00E84E7E"/>
    <w:rsid w:val="00E85203"/>
    <w:rsid w:val="00E85EDF"/>
    <w:rsid w:val="00E934B9"/>
    <w:rsid w:val="00E93610"/>
    <w:rsid w:val="00E94C3D"/>
    <w:rsid w:val="00E94DD5"/>
    <w:rsid w:val="00E97439"/>
    <w:rsid w:val="00E975E6"/>
    <w:rsid w:val="00EA0306"/>
    <w:rsid w:val="00EA352F"/>
    <w:rsid w:val="00EA3BF8"/>
    <w:rsid w:val="00EA3E6C"/>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215D"/>
    <w:rsid w:val="00EF4972"/>
    <w:rsid w:val="00EF566C"/>
    <w:rsid w:val="00EF5C12"/>
    <w:rsid w:val="00F002E0"/>
    <w:rsid w:val="00F01F61"/>
    <w:rsid w:val="00F026CD"/>
    <w:rsid w:val="00F066D4"/>
    <w:rsid w:val="00F07EF6"/>
    <w:rsid w:val="00F12D34"/>
    <w:rsid w:val="00F175BC"/>
    <w:rsid w:val="00F2384C"/>
    <w:rsid w:val="00F25405"/>
    <w:rsid w:val="00F257F1"/>
    <w:rsid w:val="00F2622B"/>
    <w:rsid w:val="00F2782F"/>
    <w:rsid w:val="00F27AE3"/>
    <w:rsid w:val="00F32397"/>
    <w:rsid w:val="00F3268E"/>
    <w:rsid w:val="00F3372E"/>
    <w:rsid w:val="00F3394A"/>
    <w:rsid w:val="00F3581E"/>
    <w:rsid w:val="00F358B3"/>
    <w:rsid w:val="00F360A7"/>
    <w:rsid w:val="00F3739C"/>
    <w:rsid w:val="00F40827"/>
    <w:rsid w:val="00F432C4"/>
    <w:rsid w:val="00F447B0"/>
    <w:rsid w:val="00F467FE"/>
    <w:rsid w:val="00F50223"/>
    <w:rsid w:val="00F50604"/>
    <w:rsid w:val="00F524D7"/>
    <w:rsid w:val="00F57898"/>
    <w:rsid w:val="00F61394"/>
    <w:rsid w:val="00F62420"/>
    <w:rsid w:val="00F63E8A"/>
    <w:rsid w:val="00F64CA2"/>
    <w:rsid w:val="00F64E57"/>
    <w:rsid w:val="00F66DE4"/>
    <w:rsid w:val="00F70503"/>
    <w:rsid w:val="00F7050B"/>
    <w:rsid w:val="00F72331"/>
    <w:rsid w:val="00F72A22"/>
    <w:rsid w:val="00F80152"/>
    <w:rsid w:val="00F8096B"/>
    <w:rsid w:val="00F80E01"/>
    <w:rsid w:val="00F81A1A"/>
    <w:rsid w:val="00F8680B"/>
    <w:rsid w:val="00F87311"/>
    <w:rsid w:val="00F930A1"/>
    <w:rsid w:val="00F94DE0"/>
    <w:rsid w:val="00F94F94"/>
    <w:rsid w:val="00F96BBD"/>
    <w:rsid w:val="00FA233F"/>
    <w:rsid w:val="00FA3833"/>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6D3"/>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8CBFD9"/>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00362E"/>
    <w:pPr>
      <w:spacing w:before="180" w:after="60" w:line="240" w:lineRule="auto"/>
      <w:ind w:left="288"/>
    </w:pPr>
    <w:rPr>
      <w:b/>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00362E"/>
    <w:pPr>
      <w:spacing w:after="0" w:line="240" w:lineRule="auto"/>
      <w:ind w:left="1080"/>
    </w:pPr>
    <w:rPr>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 w:type="paragraph" w:styleId="TOCHeading">
    <w:name w:val="TOC Heading"/>
    <w:basedOn w:val="Heading1"/>
    <w:next w:val="Normal"/>
    <w:uiPriority w:val="39"/>
    <w:unhideWhenUsed/>
    <w:qFormat/>
    <w:rsid w:val="0000362E"/>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45864238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10090680">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71564990">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793860328">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fontTable" Target="fontTable.xml"/><Relationship Id="rId21" Type="http://schemas.openxmlformats.org/officeDocument/2006/relationships/image" Target="media/image3.emf"/><Relationship Id="rId42" Type="http://schemas.openxmlformats.org/officeDocument/2006/relationships/package" Target="embeddings/Microsoft_Visio_Drawing3.vsdx"/><Relationship Id="rId47" Type="http://schemas.openxmlformats.org/officeDocument/2006/relationships/hyperlink" Target="https://quantrimang.com/cau-truc-du-lieu-va-giai-thuat" TargetMode="External"/><Relationship Id="rId63" Type="http://schemas.openxmlformats.org/officeDocument/2006/relationships/image" Target="media/image29.emf"/><Relationship Id="rId68" Type="http://schemas.openxmlformats.org/officeDocument/2006/relationships/package" Target="embeddings/Microsoft_Visio_Drawing13.vsdx"/><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yperlink" Target="https://www.kaggle.com/ruslankl/brain-tumor-detection-v1-0-cnn-vgg-16" TargetMode="External"/><Relationship Id="rId16" Type="http://schemas.openxmlformats.org/officeDocument/2006/relationships/footer" Target="footer4.xml"/><Relationship Id="rId107" Type="http://schemas.openxmlformats.org/officeDocument/2006/relationships/hyperlink" Target="https://docs.opencv.org/3.4/df/d0d/tutorial_find_contours.html" TargetMode="Externa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image" Target="media/image23.emf"/><Relationship Id="rId58" Type="http://schemas.openxmlformats.org/officeDocument/2006/relationships/image" Target="media/image26.png"/><Relationship Id="rId74" Type="http://schemas.openxmlformats.org/officeDocument/2006/relationships/image" Target="media/image36.emf"/><Relationship Id="rId79" Type="http://schemas.openxmlformats.org/officeDocument/2006/relationships/package" Target="embeddings/Microsoft_Visio_Drawing17.vsdx"/><Relationship Id="rId102" Type="http://schemas.openxmlformats.org/officeDocument/2006/relationships/hyperlink" Target="https://www.kaggle.com/ethernext/brain-tumour-detection-with-cnn-96-accuracy"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d2l.ai/chapter_computer-vision/rcnn.html" TargetMode="External"/><Relationship Id="rId22" Type="http://schemas.openxmlformats.org/officeDocument/2006/relationships/package" Target="embeddings/Microsoft_Visio_Drawing1.vsdx"/><Relationship Id="rId27" Type="http://schemas.openxmlformats.org/officeDocument/2006/relationships/image" Target="media/image7.jpeg"/><Relationship Id="rId43" Type="http://schemas.openxmlformats.org/officeDocument/2006/relationships/image" Target="media/image18.emf"/><Relationship Id="rId48" Type="http://schemas.openxmlformats.org/officeDocument/2006/relationships/image" Target="media/image20.jpeg"/><Relationship Id="rId64" Type="http://schemas.openxmlformats.org/officeDocument/2006/relationships/package" Target="embeddings/Microsoft_Visio_Drawing11.vsdx"/><Relationship Id="rId69" Type="http://schemas.openxmlformats.org/officeDocument/2006/relationships/image" Target="media/image32.png"/><Relationship Id="rId113" Type="http://schemas.openxmlformats.org/officeDocument/2006/relationships/footer" Target="footer5.xml"/><Relationship Id="rId118" Type="http://schemas.openxmlformats.org/officeDocument/2006/relationships/theme" Target="theme/theme1.xml"/><Relationship Id="rId80" Type="http://schemas.openxmlformats.org/officeDocument/2006/relationships/image" Target="media/image39.emf"/><Relationship Id="rId85" Type="http://schemas.openxmlformats.org/officeDocument/2006/relationships/image" Target="media/image43.png"/><Relationship Id="rId12" Type="http://schemas.openxmlformats.org/officeDocument/2006/relationships/footer" Target="footer2.xml"/><Relationship Id="rId17" Type="http://schemas.openxmlformats.org/officeDocument/2006/relationships/hyperlink" Target="https://vi.wikipedia.org/wiki/Tr%C3%AD_th%C3%B4ng_minh" TargetMode="External"/><Relationship Id="rId33" Type="http://schemas.openxmlformats.org/officeDocument/2006/relationships/image" Target="media/image11.png"/><Relationship Id="rId38" Type="http://schemas.openxmlformats.org/officeDocument/2006/relationships/hyperlink" Target="https://docs.opencv.org/master/d7/d4d/tutorial_py_thresholding.html" TargetMode="External"/><Relationship Id="rId59" Type="http://schemas.openxmlformats.org/officeDocument/2006/relationships/image" Target="media/image27.png"/><Relationship Id="rId103" Type="http://schemas.openxmlformats.org/officeDocument/2006/relationships/hyperlink" Target="https://www.kaggle.com/ethernext/brain-tumour-detection-with-cnn-96-accuracy" TargetMode="External"/><Relationship Id="rId108" Type="http://schemas.openxmlformats.org/officeDocument/2006/relationships/hyperlink" Target="https://www.tutorialspoint.com/tensorflow/tensorflow_cnn_and_rnn_difference.html" TargetMode="External"/><Relationship Id="rId54" Type="http://schemas.openxmlformats.org/officeDocument/2006/relationships/package" Target="embeddings/Microsoft_Visio_Drawing7.vsdx"/><Relationship Id="rId70" Type="http://schemas.openxmlformats.org/officeDocument/2006/relationships/image" Target="media/image33.png"/><Relationship Id="rId75" Type="http://schemas.openxmlformats.org/officeDocument/2006/relationships/package" Target="embeddings/Microsoft_Visio_Drawing15.vsdx"/><Relationship Id="rId91" Type="http://schemas.openxmlformats.org/officeDocument/2006/relationships/hyperlink" Target="https://codetudau.com/neural-network-va-deep-learning-la-gi/index.html" TargetMode="External"/><Relationship Id="rId96" Type="http://schemas.openxmlformats.org/officeDocument/2006/relationships/hyperlink" Target="https://d2l.ai/chapter_computer-vision/rcnn.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emf"/><Relationship Id="rId28" Type="http://schemas.openxmlformats.org/officeDocument/2006/relationships/hyperlink" Target="https://viettimes.vn/tri-tue-nhan-tao-va-quyen-rieng-tu-355392.html" TargetMode="External"/><Relationship Id="rId49" Type="http://schemas.openxmlformats.org/officeDocument/2006/relationships/image" Target="media/image21.emf"/><Relationship Id="rId114" Type="http://schemas.openxmlformats.org/officeDocument/2006/relationships/footer" Target="footer6.xml"/><Relationship Id="rId10" Type="http://schemas.openxmlformats.org/officeDocument/2006/relationships/hyperlink" Target="mailto:truong.bx122643@sis.hust.edu.vn" TargetMode="External"/><Relationship Id="rId31" Type="http://schemas.openxmlformats.org/officeDocument/2006/relationships/image" Target="media/image9.png"/><Relationship Id="rId44" Type="http://schemas.openxmlformats.org/officeDocument/2006/relationships/package" Target="embeddings/Microsoft_Visio_Drawing4.vsdx"/><Relationship Id="rId52" Type="http://schemas.openxmlformats.org/officeDocument/2006/relationships/package" Target="embeddings/Microsoft_Visio_Drawing6.vsdx"/><Relationship Id="rId60" Type="http://schemas.openxmlformats.org/officeDocument/2006/relationships/image" Target="media/image28.emf"/><Relationship Id="rId65" Type="http://schemas.openxmlformats.org/officeDocument/2006/relationships/image" Target="media/image30.emf"/><Relationship Id="rId73" Type="http://schemas.openxmlformats.org/officeDocument/2006/relationships/package" Target="embeddings/Microsoft_Visio_Drawing14.vsdx"/><Relationship Id="rId78" Type="http://schemas.openxmlformats.org/officeDocument/2006/relationships/image" Target="media/image38.emf"/><Relationship Id="rId81" Type="http://schemas.openxmlformats.org/officeDocument/2006/relationships/package" Target="embeddings/Microsoft_Visio_Drawing18.vsdx"/><Relationship Id="rId86" Type="http://schemas.openxmlformats.org/officeDocument/2006/relationships/image" Target="media/image44.PNG"/><Relationship Id="rId94" Type="http://schemas.openxmlformats.org/officeDocument/2006/relationships/hyperlink" Target="https://medium.com/@RaghavPrabhu/understanding-of-convolutional-neural-network-cnn-deep-learning-99760835f148" TargetMode="External"/><Relationship Id="rId99" Type="http://schemas.openxmlformats.org/officeDocument/2006/relationships/hyperlink" Target="https://medium.com/@ODSC/overview-of-the-yolo-object-detection-algorithm-7b52a745d3e0" TargetMode="External"/><Relationship Id="rId101" Type="http://schemas.openxmlformats.org/officeDocument/2006/relationships/hyperlink" Target="https://medium.com/@jonathan_hui/ssd-object-detection-single-shot-multibox-detector-for-real-time-processing-9bd8deac0e06" TargetMode="Externa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hyperlink" Target="https://vi.wikipedia.org/wiki/M%C3%A1y_m%C3%B3c" TargetMode="External"/><Relationship Id="rId39" Type="http://schemas.openxmlformats.org/officeDocument/2006/relationships/hyperlink" Target="http://www.robots.ox.ac.uk/~vgg/software/via/" TargetMode="External"/><Relationship Id="rId109" Type="http://schemas.openxmlformats.org/officeDocument/2006/relationships/hyperlink" Target="https://cv-tricks.com/object-detection/faster-r-cnn-yolo-ssd/" TargetMode="External"/><Relationship Id="rId34" Type="http://schemas.openxmlformats.org/officeDocument/2006/relationships/image" Target="media/image12.png"/><Relationship Id="rId50" Type="http://schemas.openxmlformats.org/officeDocument/2006/relationships/package" Target="embeddings/Microsoft_Visio_Drawing5.vsdx"/><Relationship Id="rId55" Type="http://schemas.openxmlformats.org/officeDocument/2006/relationships/image" Target="media/image24.emf"/><Relationship Id="rId76" Type="http://schemas.openxmlformats.org/officeDocument/2006/relationships/image" Target="media/image37.emf"/><Relationship Id="rId97" Type="http://schemas.openxmlformats.org/officeDocument/2006/relationships/hyperlink" Target="https://towardsdatascience.com/r-cnn-fast-r-cnn-faster-r-cnn-yolo-object-detection-algorithms-36d53571365e" TargetMode="External"/><Relationship Id="rId104" Type="http://schemas.openxmlformats.org/officeDocument/2006/relationships/hyperlink" Target="https://www.vinmec.com/vi/tin-tuc/thong-tin-suc-khoe/cac-loai-u-nao-thuon%20g-gap-vi-sao-u-nao-hay-phat-hien-muon"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medium.com/@RaghavPrabhu/understanding-of-convolutional-neural-network-cnn-deep-learning-99760835f148" TargetMode="External"/><Relationship Id="rId2" Type="http://schemas.openxmlformats.org/officeDocument/2006/relationships/numbering" Target="numbering.xml"/><Relationship Id="rId29" Type="http://schemas.openxmlformats.org/officeDocument/2006/relationships/hyperlink" Target="https://viettimes.vn/tri-tue-nhan-tao-phat-hien-ung-thu-co-tu-cung-tot-hon-chuyen-gia-313171.html" TargetMode="External"/><Relationship Id="rId24" Type="http://schemas.openxmlformats.org/officeDocument/2006/relationships/package" Target="embeddings/Microsoft_Visio_Drawing2.vsdx"/><Relationship Id="rId40" Type="http://schemas.openxmlformats.org/officeDocument/2006/relationships/image" Target="media/image16.png"/><Relationship Id="rId45" Type="http://schemas.openxmlformats.org/officeDocument/2006/relationships/image" Target="media/image19.jpg"/><Relationship Id="rId66" Type="http://schemas.openxmlformats.org/officeDocument/2006/relationships/package" Target="embeddings/Microsoft_Visio_Drawing12.vsdx"/><Relationship Id="rId87" Type="http://schemas.openxmlformats.org/officeDocument/2006/relationships/image" Target="media/image45.PNG"/><Relationship Id="rId110" Type="http://schemas.openxmlformats.org/officeDocument/2006/relationships/hyperlink" Target="https://www.kaggle.com/sanikamhadgut/brain-tumor-recognition-using-fastai/notebook" TargetMode="External"/><Relationship Id="rId115" Type="http://schemas.openxmlformats.org/officeDocument/2006/relationships/footer" Target="footer7.xml"/><Relationship Id="rId61" Type="http://schemas.openxmlformats.org/officeDocument/2006/relationships/package" Target="embeddings/Microsoft_Visio_Drawing9.vsdx"/><Relationship Id="rId82" Type="http://schemas.openxmlformats.org/officeDocument/2006/relationships/image" Target="media/image40.png"/><Relationship Id="rId19" Type="http://schemas.openxmlformats.org/officeDocument/2006/relationships/image" Target="media/image2.emf"/><Relationship Id="rId14" Type="http://schemas.openxmlformats.org/officeDocument/2006/relationships/hyperlink" Target="mailto:truong.bx122643@sis.hust.edu.vn" TargetMode="Externa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package" Target="embeddings/Microsoft_Visio_Drawing8.vsdx"/><Relationship Id="rId77" Type="http://schemas.openxmlformats.org/officeDocument/2006/relationships/package" Target="embeddings/Microsoft_Visio_Drawing16.vsdx"/><Relationship Id="rId100" Type="http://schemas.openxmlformats.org/officeDocument/2006/relationships/hyperlink" Target="https://medium.com/@ODSC/overview-of-the-yolo-object-detection-algorithm-7b52a745d3e0" TargetMode="External"/><Relationship Id="rId105" Type="http://schemas.openxmlformats.org/officeDocument/2006/relationships/hyperlink" Target="https://www.vinmec.com/vi/tin-tuc/thong-tin-suc-khoe/cac-loai-u-nao-thuong-gap-vi-sao-u-nao-hay-phat-hien-muon/" TargetMode="External"/><Relationship Id="rId8" Type="http://schemas.openxmlformats.org/officeDocument/2006/relationships/image" Target="media/image1.jpeg"/><Relationship Id="rId51" Type="http://schemas.openxmlformats.org/officeDocument/2006/relationships/image" Target="media/image22.emf"/><Relationship Id="rId72" Type="http://schemas.openxmlformats.org/officeDocument/2006/relationships/image" Target="media/image35.emf"/><Relationship Id="rId93" Type="http://schemas.openxmlformats.org/officeDocument/2006/relationships/hyperlink" Target="https://medium.com/@RaghavPrabhu/understanding-of-convolutional-neural-network-cnn-deep-learning-99760835f148" TargetMode="External"/><Relationship Id="rId98" Type="http://schemas.openxmlformats.org/officeDocument/2006/relationships/hyperlink" Target="https://towardsdatascience.com/r-cnn-fast-r-cnn-faster-r-cnn-yolo-object-detection-algorithms-36d53571365e"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quantrimang.com/python" TargetMode="External"/><Relationship Id="rId67" Type="http://schemas.openxmlformats.org/officeDocument/2006/relationships/image" Target="media/image31.emf"/><Relationship Id="rId116" Type="http://schemas.openxmlformats.org/officeDocument/2006/relationships/footer" Target="footer8.xml"/><Relationship Id="rId20" Type="http://schemas.openxmlformats.org/officeDocument/2006/relationships/package" Target="embeddings/Microsoft_Visio_Drawing.vsdx"/><Relationship Id="rId41" Type="http://schemas.openxmlformats.org/officeDocument/2006/relationships/image" Target="media/image17.emf"/><Relationship Id="rId62" Type="http://schemas.openxmlformats.org/officeDocument/2006/relationships/package" Target="embeddings/Microsoft_Visio_Drawing10.vsdx"/><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https://www.kaggle.com/bonhart/brain-tumor-multi-class-segmentation-baseline" TargetMode="External"/><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25.png"/><Relationship Id="rId106" Type="http://schemas.openxmlformats.org/officeDocument/2006/relationships/hyperlink" Target="https://www.tensorflow.org/tutorials/keras/classific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4A8861-371C-4477-A41B-266BFCA55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4283</TotalTime>
  <Pages>68</Pages>
  <Words>10221</Words>
  <Characters>58263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168</cp:revision>
  <cp:lastPrinted>2019-05-16T15:57:00Z</cp:lastPrinted>
  <dcterms:created xsi:type="dcterms:W3CDTF">2020-03-10T13:59:00Z</dcterms:created>
  <dcterms:modified xsi:type="dcterms:W3CDTF">2020-09-29T12:39:00Z</dcterms:modified>
</cp:coreProperties>
</file>