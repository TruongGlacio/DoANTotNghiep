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30535A" w:rsidRPr="00D41531" w:rsidRDefault="0030535A" w:rsidP="004A172F">
            <w:pPr>
              <w:spacing w:after="0" w:line="240" w:lineRule="auto"/>
              <w:jc w:val="center"/>
            </w:pPr>
            <w:r w:rsidRPr="00E41E7A">
              <w:br w:type="page"/>
            </w:r>
            <w:r w:rsidRPr="00D41531">
              <w:t>TRƯỜNG ĐẠI HỌC BÁCH KHOA HÀ NỘI</w:t>
            </w:r>
          </w:p>
          <w:p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30535A" w:rsidRPr="00392F14" w:rsidRDefault="0030535A" w:rsidP="004A172F"/>
          <w:p w:rsidR="0030535A" w:rsidRPr="00AE1825" w:rsidRDefault="0030535A" w:rsidP="004A172F">
            <w:pPr>
              <w:jc w:val="center"/>
            </w:pPr>
            <w:r>
              <w:rPr>
                <w:noProof/>
              </w:rPr>
              <w:drawing>
                <wp:inline distT="0" distB="0" distL="0" distR="0">
                  <wp:extent cx="1314450" cy="1942836"/>
                  <wp:effectExtent l="0" t="0" r="0" b="635"/>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786A9A" w:rsidRPr="00AE1825" w:rsidRDefault="00786A9A"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30535A" w:rsidRDefault="00E55BEC" w:rsidP="00A6502E">
            <w:pPr>
              <w:jc w:val="center"/>
              <w:rPr>
                <w:b/>
                <w:sz w:val="40"/>
                <w:szCs w:val="40"/>
                <w:lang w:val="de-DE"/>
              </w:rPr>
            </w:pPr>
            <w:r>
              <w:rPr>
                <w:b/>
                <w:sz w:val="40"/>
                <w:szCs w:val="40"/>
                <w:lang w:val="de-DE"/>
              </w:rPr>
              <w:t>Nghiên cứu phát hiện và phân tách khối U não</w:t>
            </w:r>
            <w:r w:rsidR="00A6502E">
              <w:rPr>
                <w:b/>
                <w:sz w:val="40"/>
                <w:szCs w:val="40"/>
                <w:lang w:val="de-DE"/>
              </w:rPr>
              <w:t xml:space="preserve"> </w:t>
            </w:r>
            <w:r>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505"/>
                <w:jc w:val="center"/>
              </w:trPr>
              <w:tc>
                <w:tcPr>
                  <w:tcW w:w="2835" w:type="dxa"/>
                </w:tcPr>
                <w:p w:rsidR="00A6502E" w:rsidRPr="006E6B86" w:rsidRDefault="00A6502E" w:rsidP="0055474F">
                  <w:pPr>
                    <w:framePr w:hSpace="180" w:wrap="around" w:vAnchor="text" w:hAnchor="text" w:xAlign="center" w:y="1"/>
                    <w:tabs>
                      <w:tab w:val="left" w:pos="3525"/>
                    </w:tabs>
                    <w:spacing w:line="360" w:lineRule="auto"/>
                    <w:ind w:right="-138"/>
                    <w:suppressOverlap/>
                    <w:rPr>
                      <w:rFonts w:cs="Times New Roman"/>
                      <w:i/>
                      <w:szCs w:val="26"/>
                      <w:lang w:val="de-DE"/>
                    </w:rPr>
                  </w:pPr>
                  <w:r w:rsidRPr="006E6B86">
                    <w:rPr>
                      <w:rFonts w:cs="Times New Roman"/>
                      <w:i/>
                      <w:szCs w:val="26"/>
                      <w:lang w:val="de-DE"/>
                    </w:rPr>
                    <w:t>Sinh viên thực hiện :</w:t>
                  </w:r>
                </w:p>
              </w:tc>
              <w:tc>
                <w:tcPr>
                  <w:tcW w:w="4847" w:type="dxa"/>
                </w:tcPr>
                <w:p w:rsidR="00A6502E" w:rsidRPr="006E6B86" w:rsidRDefault="00A6502E" w:rsidP="0055474F">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 w:val="28"/>
                      <w:szCs w:val="26"/>
                      <w:lang w:val="de-DE"/>
                    </w:rPr>
                    <w:t>BÙI XUÂN TRƯỜNG</w:t>
                  </w:r>
                </w:p>
              </w:tc>
            </w:tr>
            <w:tr w:rsidR="00A6502E" w:rsidRPr="00AB4717" w:rsidTr="00031AF6">
              <w:trPr>
                <w:trHeight w:val="258"/>
                <w:jc w:val="center"/>
              </w:trPr>
              <w:tc>
                <w:tcPr>
                  <w:tcW w:w="2835" w:type="dxa"/>
                </w:tcPr>
                <w:p w:rsidR="00A6502E" w:rsidRPr="006E6B86" w:rsidRDefault="00A6502E" w:rsidP="0055474F">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6E6B86" w:rsidRDefault="00A6502E" w:rsidP="0055474F">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ĐTTT 01 – K57</w:t>
                  </w:r>
                </w:p>
              </w:tc>
            </w:tr>
            <w:tr w:rsidR="00A6502E" w:rsidRPr="00AB4717" w:rsidTr="00031AF6">
              <w:trPr>
                <w:trHeight w:val="246"/>
                <w:jc w:val="center"/>
              </w:trPr>
              <w:tc>
                <w:tcPr>
                  <w:tcW w:w="2835" w:type="dxa"/>
                </w:tcPr>
                <w:p w:rsidR="00A6502E" w:rsidRPr="006E6B86" w:rsidRDefault="00A6502E" w:rsidP="0055474F">
                  <w:pPr>
                    <w:framePr w:hSpace="180" w:wrap="around" w:vAnchor="text" w:hAnchor="text" w:xAlign="center" w:y="1"/>
                    <w:tabs>
                      <w:tab w:val="left" w:pos="3525"/>
                    </w:tabs>
                    <w:spacing w:line="360" w:lineRule="auto"/>
                    <w:suppressOverlap/>
                    <w:rPr>
                      <w:rFonts w:cs="Times New Roman"/>
                      <w:i/>
                      <w:szCs w:val="26"/>
                      <w:lang w:val="de-DE"/>
                    </w:rPr>
                  </w:pPr>
                  <w:r w:rsidRPr="006E6B86">
                    <w:rPr>
                      <w:rFonts w:cs="Times New Roman"/>
                      <w:i/>
                      <w:szCs w:val="26"/>
                      <w:lang w:val="de-DE"/>
                    </w:rPr>
                    <w:t>Giảng viên hướng dẫn:</w:t>
                  </w:r>
                </w:p>
              </w:tc>
              <w:tc>
                <w:tcPr>
                  <w:tcW w:w="4847" w:type="dxa"/>
                </w:tcPr>
                <w:p w:rsidR="00A6502E" w:rsidRPr="006E6B86" w:rsidRDefault="00A6502E" w:rsidP="0055474F">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 xml:space="preserve">TS. </w:t>
                  </w:r>
                  <w:r w:rsidR="00E55BEC">
                    <w:rPr>
                      <w:rFonts w:cs="Times New Roman"/>
                      <w:szCs w:val="26"/>
                      <w:lang w:val="de-DE"/>
                    </w:rPr>
                    <w:t>HÁN TRỌNG THANH</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Default="00BF0A5E" w:rsidP="0030535A">
            <w:pPr>
              <w:rPr>
                <w:sz w:val="28"/>
                <w:szCs w:val="28"/>
                <w:lang w:val="de-DE"/>
              </w:rPr>
            </w:pPr>
          </w:p>
          <w:p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E55BEC">
              <w:rPr>
                <w:sz w:val="28"/>
                <w:szCs w:val="28"/>
                <w:lang w:val="de-DE"/>
              </w:rPr>
              <w:t xml:space="preserve"> 10</w:t>
            </w:r>
            <w:r w:rsidRPr="00E85917">
              <w:rPr>
                <w:sz w:val="28"/>
                <w:szCs w:val="28"/>
                <w:lang w:val="de-DE"/>
              </w:rPr>
              <w:t>-20</w:t>
            </w:r>
            <w:r w:rsidR="00A6502E">
              <w:rPr>
                <w:sz w:val="28"/>
                <w:szCs w:val="28"/>
                <w:lang w:val="de-DE"/>
              </w:rPr>
              <w:t>20</w:t>
            </w:r>
          </w:p>
        </w:tc>
      </w:tr>
    </w:tbl>
    <w:p w:rsidR="00A6502E" w:rsidRPr="006E6B86" w:rsidRDefault="00A6502E" w:rsidP="00A6502E">
      <w:pPr>
        <w:rPr>
          <w:lang w:val="de-DE"/>
        </w:rPr>
        <w:sectPr w:rsidR="00A6502E" w:rsidRPr="006E6B8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A6502E" w:rsidRPr="00AB4717" w:rsidTr="00A6502E">
        <w:trPr>
          <w:trHeight w:val="14134"/>
        </w:trPr>
        <w:tc>
          <w:tcPr>
            <w:tcW w:w="9288" w:type="dxa"/>
          </w:tcPr>
          <w:p w:rsidR="00A6502E" w:rsidRPr="006E6B86" w:rsidRDefault="00A6502E" w:rsidP="00A6502E">
            <w:pPr>
              <w:spacing w:after="0" w:line="240" w:lineRule="auto"/>
              <w:jc w:val="center"/>
              <w:rPr>
                <w:lang w:val="de-DE"/>
              </w:rPr>
            </w:pPr>
            <w:r w:rsidRPr="006E6B86">
              <w:rPr>
                <w:lang w:val="de-DE"/>
              </w:rPr>
              <w:lastRenderedPageBreak/>
              <w:br w:type="page"/>
              <w:t>TRƯỜNG ĐẠI HỌC BÁCH KHOA HÀ NỘI</w:t>
            </w:r>
          </w:p>
          <w:p w:rsidR="00A6502E" w:rsidRPr="00E85917" w:rsidRDefault="00A6502E" w:rsidP="00A6502E">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A6502E" w:rsidRPr="00392F14" w:rsidRDefault="00A6502E" w:rsidP="00A6502E"/>
          <w:p w:rsidR="00A6502E" w:rsidRPr="00AE1825" w:rsidRDefault="00A6502E" w:rsidP="00A6502E">
            <w:pPr>
              <w:jc w:val="center"/>
            </w:pPr>
            <w:r>
              <w:rPr>
                <w:noProof/>
              </w:rPr>
              <w:drawing>
                <wp:inline distT="0" distB="0" distL="0" distR="0" wp14:anchorId="097BBBAB" wp14:editId="6ADB45E4">
                  <wp:extent cx="1314450" cy="1942836"/>
                  <wp:effectExtent l="0" t="0" r="0" b="635"/>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A6502E" w:rsidRPr="00AE1825" w:rsidRDefault="00A6502E"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A6502E" w:rsidRPr="00A6502E" w:rsidRDefault="00E55BEC" w:rsidP="00E55BEC">
            <w:pPr>
              <w:jc w:val="center"/>
              <w:rPr>
                <w:b/>
                <w:sz w:val="40"/>
                <w:szCs w:val="40"/>
                <w:lang w:val="de-DE"/>
              </w:rPr>
            </w:pPr>
            <w:r>
              <w:rPr>
                <w:b/>
                <w:sz w:val="40"/>
                <w:szCs w:val="40"/>
                <w:lang w:val="de-DE"/>
              </w:rPr>
              <w:t xml:space="preserve">Nghiên cứu phát hiện và phân tách khối U não trong ảnh MRI </w:t>
            </w:r>
            <w:r w:rsidRPr="008E1CB0">
              <w:rPr>
                <w:b/>
                <w:sz w:val="40"/>
                <w:szCs w:val="40"/>
                <w:lang w:val="de-DE"/>
              </w:rPr>
              <w:t>sử dụ</w:t>
            </w:r>
            <w:r w:rsidR="00D07509">
              <w:rPr>
                <w:b/>
                <w:sz w:val="40"/>
                <w:szCs w:val="40"/>
                <w:lang w:val="de-DE"/>
              </w:rPr>
              <w:t>ng DNN</w:t>
            </w: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660"/>
                <w:jc w:val="center"/>
              </w:trPr>
              <w:tc>
                <w:tcPr>
                  <w:tcW w:w="2835" w:type="dxa"/>
                </w:tcPr>
                <w:p w:rsidR="00A6502E" w:rsidRPr="00A6502E" w:rsidRDefault="00A6502E" w:rsidP="0055474F">
                  <w:pPr>
                    <w:framePr w:hSpace="180" w:wrap="around" w:vAnchor="text" w:hAnchor="text" w:xAlign="center" w:y="1"/>
                    <w:tabs>
                      <w:tab w:val="left" w:pos="3525"/>
                    </w:tabs>
                    <w:spacing w:line="360" w:lineRule="auto"/>
                    <w:ind w:right="-138"/>
                    <w:suppressOverlap/>
                    <w:rPr>
                      <w:rFonts w:cs="Times New Roman"/>
                      <w:i/>
                      <w:szCs w:val="26"/>
                      <w:lang w:val="de-DE"/>
                    </w:rPr>
                  </w:pPr>
                  <w:r w:rsidRPr="00A6502E">
                    <w:rPr>
                      <w:rFonts w:cs="Times New Roman"/>
                      <w:i/>
                      <w:szCs w:val="26"/>
                      <w:lang w:val="de-DE"/>
                    </w:rPr>
                    <w:t>Sinh viên thực hiện :</w:t>
                  </w:r>
                </w:p>
              </w:tc>
              <w:tc>
                <w:tcPr>
                  <w:tcW w:w="4847" w:type="dxa"/>
                </w:tcPr>
                <w:p w:rsidR="00A6502E" w:rsidRPr="00A6502E" w:rsidRDefault="00A6502E" w:rsidP="0055474F">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 w:val="28"/>
                      <w:szCs w:val="26"/>
                      <w:lang w:val="de-DE"/>
                    </w:rPr>
                    <w:t>BÙI XUÂN TRƯỜNG</w:t>
                  </w:r>
                </w:p>
              </w:tc>
            </w:tr>
            <w:tr w:rsidR="00A6502E" w:rsidRPr="00AB4717" w:rsidTr="00031AF6">
              <w:trPr>
                <w:trHeight w:val="258"/>
                <w:jc w:val="center"/>
              </w:trPr>
              <w:tc>
                <w:tcPr>
                  <w:tcW w:w="2835" w:type="dxa"/>
                </w:tcPr>
                <w:p w:rsidR="00A6502E" w:rsidRPr="00A6502E" w:rsidRDefault="00A6502E" w:rsidP="0055474F">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A6502E" w:rsidRDefault="00A6502E" w:rsidP="0055474F">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ĐTTT 01 – K57</w:t>
                  </w:r>
                </w:p>
              </w:tc>
            </w:tr>
            <w:tr w:rsidR="00A6502E" w:rsidRPr="00AB4717" w:rsidTr="00031AF6">
              <w:trPr>
                <w:trHeight w:val="246"/>
                <w:jc w:val="center"/>
              </w:trPr>
              <w:tc>
                <w:tcPr>
                  <w:tcW w:w="2835" w:type="dxa"/>
                </w:tcPr>
                <w:p w:rsidR="00A6502E" w:rsidRPr="00A6502E" w:rsidRDefault="00A6502E" w:rsidP="0055474F">
                  <w:pPr>
                    <w:framePr w:hSpace="180" w:wrap="around" w:vAnchor="text" w:hAnchor="text" w:xAlign="center" w:y="1"/>
                    <w:tabs>
                      <w:tab w:val="left" w:pos="3525"/>
                    </w:tabs>
                    <w:spacing w:line="360" w:lineRule="auto"/>
                    <w:suppressOverlap/>
                    <w:rPr>
                      <w:rFonts w:cs="Times New Roman"/>
                      <w:i/>
                      <w:szCs w:val="26"/>
                      <w:lang w:val="de-DE"/>
                    </w:rPr>
                  </w:pPr>
                  <w:r w:rsidRPr="00A6502E">
                    <w:rPr>
                      <w:rFonts w:cs="Times New Roman"/>
                      <w:i/>
                      <w:szCs w:val="26"/>
                      <w:lang w:val="de-DE"/>
                    </w:rPr>
                    <w:t>Giảng viên hướng dẫn:</w:t>
                  </w:r>
                </w:p>
              </w:tc>
              <w:tc>
                <w:tcPr>
                  <w:tcW w:w="4847" w:type="dxa"/>
                </w:tcPr>
                <w:p w:rsidR="00A6502E" w:rsidRPr="00A6502E" w:rsidRDefault="00A6502E" w:rsidP="0055474F">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 xml:space="preserve">TS. </w:t>
                  </w:r>
                  <w:r w:rsidR="00E55BEC">
                    <w:rPr>
                      <w:rFonts w:cs="Times New Roman"/>
                      <w:szCs w:val="26"/>
                      <w:lang w:val="de-DE"/>
                    </w:rPr>
                    <w:t>HÁN TRỌNG THANH</w:t>
                  </w:r>
                </w:p>
              </w:tc>
            </w:tr>
            <w:tr w:rsidR="00A6502E" w:rsidRPr="00AB4717" w:rsidTr="00031AF6">
              <w:trPr>
                <w:trHeight w:val="246"/>
                <w:jc w:val="center"/>
              </w:trPr>
              <w:tc>
                <w:tcPr>
                  <w:tcW w:w="2835" w:type="dxa"/>
                </w:tcPr>
                <w:p w:rsidR="00A6502E" w:rsidRPr="00A6502E" w:rsidRDefault="00A6502E" w:rsidP="0055474F">
                  <w:pPr>
                    <w:framePr w:hSpace="180" w:wrap="around" w:vAnchor="text" w:hAnchor="text" w:xAlign="center" w:y="1"/>
                    <w:tabs>
                      <w:tab w:val="left" w:pos="3525"/>
                    </w:tabs>
                    <w:spacing w:line="360" w:lineRule="auto"/>
                    <w:suppressOverlap/>
                    <w:rPr>
                      <w:rFonts w:cs="Times New Roman"/>
                      <w:i/>
                      <w:szCs w:val="26"/>
                      <w:lang w:val="de-DE"/>
                    </w:rPr>
                  </w:pPr>
                  <w:r>
                    <w:rPr>
                      <w:rFonts w:cs="Times New Roman"/>
                      <w:i/>
                      <w:szCs w:val="26"/>
                      <w:lang w:val="de-DE"/>
                    </w:rPr>
                    <w:t>Cán bộ phản biện:</w:t>
                  </w:r>
                </w:p>
              </w:tc>
              <w:tc>
                <w:tcPr>
                  <w:tcW w:w="4847" w:type="dxa"/>
                </w:tcPr>
                <w:p w:rsidR="00A6502E" w:rsidRPr="00A6502E" w:rsidRDefault="00A6502E" w:rsidP="0055474F">
                  <w:pPr>
                    <w:framePr w:hSpace="180" w:wrap="around" w:vAnchor="text" w:hAnchor="text" w:xAlign="center" w:y="1"/>
                    <w:tabs>
                      <w:tab w:val="left" w:pos="3525"/>
                    </w:tabs>
                    <w:spacing w:line="360" w:lineRule="auto"/>
                    <w:suppressOverlap/>
                    <w:rPr>
                      <w:rFonts w:cs="Times New Roman"/>
                      <w:szCs w:val="26"/>
                      <w:lang w:val="de-DE"/>
                    </w:rPr>
                  </w:pPr>
                </w:p>
              </w:tc>
            </w:tr>
          </w:tbl>
          <w:p w:rsidR="00A6502E" w:rsidRDefault="00A6502E" w:rsidP="00A6502E">
            <w:pPr>
              <w:rPr>
                <w:sz w:val="28"/>
                <w:szCs w:val="28"/>
                <w:lang w:val="de-DE"/>
              </w:rPr>
            </w:pPr>
          </w:p>
          <w:p w:rsidR="00A6502E" w:rsidRPr="00E85917" w:rsidRDefault="00A6502E" w:rsidP="00A6502E">
            <w:pPr>
              <w:jc w:val="center"/>
              <w:rPr>
                <w:sz w:val="28"/>
                <w:szCs w:val="28"/>
                <w:lang w:val="de-DE"/>
              </w:rPr>
            </w:pPr>
            <w:r w:rsidRPr="00E85917">
              <w:rPr>
                <w:sz w:val="28"/>
                <w:szCs w:val="28"/>
                <w:lang w:val="de-DE"/>
              </w:rPr>
              <w:t>Hà Nộ</w:t>
            </w:r>
            <w:r w:rsidR="00E55BEC">
              <w:rPr>
                <w:sz w:val="28"/>
                <w:szCs w:val="28"/>
                <w:lang w:val="de-DE"/>
              </w:rPr>
              <w:t>i, 10</w:t>
            </w:r>
            <w:r w:rsidRPr="00E85917">
              <w:rPr>
                <w:sz w:val="28"/>
                <w:szCs w:val="28"/>
                <w:lang w:val="de-DE"/>
              </w:rPr>
              <w:t>-20</w:t>
            </w:r>
            <w:r>
              <w:rPr>
                <w:sz w:val="28"/>
                <w:szCs w:val="28"/>
                <w:lang w:val="de-DE"/>
              </w:rPr>
              <w:t>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B836A5">
          <w:type w:val="oddPage"/>
          <w:pgSz w:w="11906" w:h="16838" w:code="9"/>
          <w:pgMar w:top="1134" w:right="1138" w:bottom="1411" w:left="1699"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 xml:space="preserve">Em xin cam đoan đây là công trình nghiên cứu của riêng mình dưới sự hướng dẫn của TS. </w:t>
      </w:r>
      <w:r w:rsidR="00E55BEC">
        <w:rPr>
          <w:lang w:val="de-DE"/>
        </w:rPr>
        <w:t>Hán Trọng Thanh</w:t>
      </w:r>
      <w:r w:rsidRPr="006E6B86">
        <w:rPr>
          <w:lang w:val="de-DE"/>
        </w:rPr>
        <w:t>.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E421E4" w:rsidRDefault="00206164">
      <w:pPr>
        <w:pStyle w:val="TOC1"/>
        <w:rPr>
          <w:rFonts w:asciiTheme="minorHAnsi" w:eastAsiaTheme="minorEastAsia" w:hAnsiTheme="minorHAnsi" w:cstheme="minorBidi"/>
          <w:b w:val="0"/>
          <w:noProof/>
          <w:kern w:val="0"/>
          <w:sz w:val="22"/>
          <w:szCs w:val="22"/>
          <w:lang w:eastAsia="ko-KR"/>
        </w:rPr>
      </w:pPr>
      <w:r>
        <w:fldChar w:fldCharType="begin"/>
      </w:r>
      <w:r w:rsidR="007F7646">
        <w:instrText xml:space="preserve"> TOC \o "1-3" \h \z \u </w:instrText>
      </w:r>
      <w:r>
        <w:fldChar w:fldCharType="separate"/>
      </w:r>
      <w:hyperlink w:anchor="_Toc35545540" w:history="1">
        <w:r w:rsidR="00E421E4" w:rsidRPr="00F06007">
          <w:rPr>
            <w:rStyle w:val="Hyperlink"/>
            <w:noProof/>
          </w:rPr>
          <w:t>DANH MỤC KÝ HIỆU VÀ CHỮ VIẾT TẮT</w:t>
        </w:r>
        <w:r w:rsidR="00E421E4">
          <w:rPr>
            <w:noProof/>
            <w:webHidden/>
          </w:rPr>
          <w:tab/>
        </w:r>
        <w:r w:rsidR="00E421E4">
          <w:rPr>
            <w:noProof/>
            <w:webHidden/>
          </w:rPr>
          <w:fldChar w:fldCharType="begin"/>
        </w:r>
        <w:r w:rsidR="00E421E4">
          <w:rPr>
            <w:noProof/>
            <w:webHidden/>
          </w:rPr>
          <w:instrText xml:space="preserve"> PAGEREF _Toc35545540 \h </w:instrText>
        </w:r>
        <w:r w:rsidR="00E421E4">
          <w:rPr>
            <w:noProof/>
            <w:webHidden/>
          </w:rPr>
        </w:r>
        <w:r w:rsidR="00E421E4">
          <w:rPr>
            <w:noProof/>
            <w:webHidden/>
          </w:rPr>
          <w:fldChar w:fldCharType="separate"/>
        </w:r>
        <w:r w:rsidR="00E421E4">
          <w:rPr>
            <w:noProof/>
            <w:webHidden/>
          </w:rPr>
          <w:t>i</w:t>
        </w:r>
        <w:r w:rsidR="00E421E4">
          <w:rPr>
            <w:noProof/>
            <w:webHidden/>
          </w:rPr>
          <w:fldChar w:fldCharType="end"/>
        </w:r>
      </w:hyperlink>
    </w:p>
    <w:p w:rsidR="00E421E4" w:rsidRDefault="0055474F">
      <w:pPr>
        <w:pStyle w:val="TOC1"/>
        <w:rPr>
          <w:rFonts w:asciiTheme="minorHAnsi" w:eastAsiaTheme="minorEastAsia" w:hAnsiTheme="minorHAnsi" w:cstheme="minorBidi"/>
          <w:b w:val="0"/>
          <w:noProof/>
          <w:kern w:val="0"/>
          <w:sz w:val="22"/>
          <w:szCs w:val="22"/>
          <w:lang w:eastAsia="ko-KR"/>
        </w:rPr>
      </w:pPr>
      <w:hyperlink w:anchor="_Toc35545541" w:history="1">
        <w:r w:rsidR="00E421E4" w:rsidRPr="00F06007">
          <w:rPr>
            <w:rStyle w:val="Hyperlink"/>
            <w:noProof/>
          </w:rPr>
          <w:t>DANH MỤC HÌNH VẼ</w:t>
        </w:r>
        <w:r w:rsidR="00E421E4">
          <w:rPr>
            <w:noProof/>
            <w:webHidden/>
          </w:rPr>
          <w:tab/>
        </w:r>
        <w:r w:rsidR="00E421E4">
          <w:rPr>
            <w:noProof/>
            <w:webHidden/>
          </w:rPr>
          <w:fldChar w:fldCharType="begin"/>
        </w:r>
        <w:r w:rsidR="00E421E4">
          <w:rPr>
            <w:noProof/>
            <w:webHidden/>
          </w:rPr>
          <w:instrText xml:space="preserve"> PAGEREF _Toc35545541 \h </w:instrText>
        </w:r>
        <w:r w:rsidR="00E421E4">
          <w:rPr>
            <w:noProof/>
            <w:webHidden/>
          </w:rPr>
        </w:r>
        <w:r w:rsidR="00E421E4">
          <w:rPr>
            <w:noProof/>
            <w:webHidden/>
          </w:rPr>
          <w:fldChar w:fldCharType="separate"/>
        </w:r>
        <w:r w:rsidR="00E421E4">
          <w:rPr>
            <w:noProof/>
            <w:webHidden/>
          </w:rPr>
          <w:t>ii</w:t>
        </w:r>
        <w:r w:rsidR="00E421E4">
          <w:rPr>
            <w:noProof/>
            <w:webHidden/>
          </w:rPr>
          <w:fldChar w:fldCharType="end"/>
        </w:r>
      </w:hyperlink>
    </w:p>
    <w:p w:rsidR="00E421E4" w:rsidRDefault="0055474F">
      <w:pPr>
        <w:pStyle w:val="TOC1"/>
        <w:rPr>
          <w:rFonts w:asciiTheme="minorHAnsi" w:eastAsiaTheme="minorEastAsia" w:hAnsiTheme="minorHAnsi" w:cstheme="minorBidi"/>
          <w:b w:val="0"/>
          <w:noProof/>
          <w:kern w:val="0"/>
          <w:sz w:val="22"/>
          <w:szCs w:val="22"/>
          <w:lang w:eastAsia="ko-KR"/>
        </w:rPr>
      </w:pPr>
      <w:hyperlink w:anchor="_Toc35545542" w:history="1">
        <w:r w:rsidR="00E421E4" w:rsidRPr="00F06007">
          <w:rPr>
            <w:rStyle w:val="Hyperlink"/>
            <w:noProof/>
          </w:rPr>
          <w:t>DANH MỤC BẢNG BIỂU</w:t>
        </w:r>
        <w:r w:rsidR="00E421E4">
          <w:rPr>
            <w:noProof/>
            <w:webHidden/>
          </w:rPr>
          <w:tab/>
        </w:r>
        <w:r w:rsidR="00E421E4">
          <w:rPr>
            <w:noProof/>
            <w:webHidden/>
          </w:rPr>
          <w:fldChar w:fldCharType="begin"/>
        </w:r>
        <w:r w:rsidR="00E421E4">
          <w:rPr>
            <w:noProof/>
            <w:webHidden/>
          </w:rPr>
          <w:instrText xml:space="preserve"> PAGEREF _Toc35545542 \h </w:instrText>
        </w:r>
        <w:r w:rsidR="00E421E4">
          <w:rPr>
            <w:noProof/>
            <w:webHidden/>
          </w:rPr>
        </w:r>
        <w:r w:rsidR="00E421E4">
          <w:rPr>
            <w:noProof/>
            <w:webHidden/>
          </w:rPr>
          <w:fldChar w:fldCharType="separate"/>
        </w:r>
        <w:r w:rsidR="00E421E4">
          <w:rPr>
            <w:noProof/>
            <w:webHidden/>
          </w:rPr>
          <w:t>iii</w:t>
        </w:r>
        <w:r w:rsidR="00E421E4">
          <w:rPr>
            <w:noProof/>
            <w:webHidden/>
          </w:rPr>
          <w:fldChar w:fldCharType="end"/>
        </w:r>
      </w:hyperlink>
    </w:p>
    <w:p w:rsidR="00E421E4" w:rsidRDefault="0055474F">
      <w:pPr>
        <w:pStyle w:val="TOC1"/>
        <w:rPr>
          <w:rFonts w:asciiTheme="minorHAnsi" w:eastAsiaTheme="minorEastAsia" w:hAnsiTheme="minorHAnsi" w:cstheme="minorBidi"/>
          <w:b w:val="0"/>
          <w:noProof/>
          <w:kern w:val="0"/>
          <w:sz w:val="22"/>
          <w:szCs w:val="22"/>
          <w:lang w:eastAsia="ko-KR"/>
        </w:rPr>
      </w:pPr>
      <w:hyperlink w:anchor="_Toc35545543" w:history="1">
        <w:r w:rsidR="00E421E4" w:rsidRPr="00F06007">
          <w:rPr>
            <w:rStyle w:val="Hyperlink"/>
            <w:noProof/>
          </w:rPr>
          <w:t>DANH MỤC CÁC TỪ VIẾT TẮT</w:t>
        </w:r>
        <w:r w:rsidR="00E421E4">
          <w:rPr>
            <w:noProof/>
            <w:webHidden/>
          </w:rPr>
          <w:tab/>
        </w:r>
        <w:r w:rsidR="00E421E4">
          <w:rPr>
            <w:noProof/>
            <w:webHidden/>
          </w:rPr>
          <w:fldChar w:fldCharType="begin"/>
        </w:r>
        <w:r w:rsidR="00E421E4">
          <w:rPr>
            <w:noProof/>
            <w:webHidden/>
          </w:rPr>
          <w:instrText xml:space="preserve"> PAGEREF _Toc35545543 \h </w:instrText>
        </w:r>
        <w:r w:rsidR="00E421E4">
          <w:rPr>
            <w:noProof/>
            <w:webHidden/>
          </w:rPr>
        </w:r>
        <w:r w:rsidR="00E421E4">
          <w:rPr>
            <w:noProof/>
            <w:webHidden/>
          </w:rPr>
          <w:fldChar w:fldCharType="separate"/>
        </w:r>
        <w:r w:rsidR="00E421E4">
          <w:rPr>
            <w:noProof/>
            <w:webHidden/>
          </w:rPr>
          <w:t>iv</w:t>
        </w:r>
        <w:r w:rsidR="00E421E4">
          <w:rPr>
            <w:noProof/>
            <w:webHidden/>
          </w:rPr>
          <w:fldChar w:fldCharType="end"/>
        </w:r>
      </w:hyperlink>
    </w:p>
    <w:p w:rsidR="00E421E4" w:rsidRDefault="0055474F">
      <w:pPr>
        <w:pStyle w:val="TOC1"/>
        <w:rPr>
          <w:rFonts w:asciiTheme="minorHAnsi" w:eastAsiaTheme="minorEastAsia" w:hAnsiTheme="minorHAnsi" w:cstheme="minorBidi"/>
          <w:b w:val="0"/>
          <w:noProof/>
          <w:kern w:val="0"/>
          <w:sz w:val="22"/>
          <w:szCs w:val="22"/>
          <w:lang w:eastAsia="ko-KR"/>
        </w:rPr>
      </w:pPr>
      <w:hyperlink w:anchor="_Toc35545544" w:history="1">
        <w:r w:rsidR="00E421E4" w:rsidRPr="00F06007">
          <w:rPr>
            <w:rStyle w:val="Hyperlink"/>
            <w:noProof/>
          </w:rPr>
          <w:t>TÓM TẮT ĐỒ ÁN</w:t>
        </w:r>
        <w:r w:rsidR="00E421E4">
          <w:rPr>
            <w:noProof/>
            <w:webHidden/>
          </w:rPr>
          <w:tab/>
        </w:r>
        <w:r w:rsidR="00E421E4">
          <w:rPr>
            <w:noProof/>
            <w:webHidden/>
          </w:rPr>
          <w:fldChar w:fldCharType="begin"/>
        </w:r>
        <w:r w:rsidR="00E421E4">
          <w:rPr>
            <w:noProof/>
            <w:webHidden/>
          </w:rPr>
          <w:instrText xml:space="preserve"> PAGEREF _Toc35545544 \h </w:instrText>
        </w:r>
        <w:r w:rsidR="00E421E4">
          <w:rPr>
            <w:noProof/>
            <w:webHidden/>
          </w:rPr>
        </w:r>
        <w:r w:rsidR="00E421E4">
          <w:rPr>
            <w:noProof/>
            <w:webHidden/>
          </w:rPr>
          <w:fldChar w:fldCharType="separate"/>
        </w:r>
        <w:r w:rsidR="00E421E4">
          <w:rPr>
            <w:noProof/>
            <w:webHidden/>
          </w:rPr>
          <w:t>v</w:t>
        </w:r>
        <w:r w:rsidR="00E421E4">
          <w:rPr>
            <w:noProof/>
            <w:webHidden/>
          </w:rPr>
          <w:fldChar w:fldCharType="end"/>
        </w:r>
      </w:hyperlink>
    </w:p>
    <w:p w:rsidR="00E421E4" w:rsidRDefault="0055474F">
      <w:pPr>
        <w:pStyle w:val="TOC1"/>
        <w:rPr>
          <w:rFonts w:asciiTheme="minorHAnsi" w:eastAsiaTheme="minorEastAsia" w:hAnsiTheme="minorHAnsi" w:cstheme="minorBidi"/>
          <w:b w:val="0"/>
          <w:noProof/>
          <w:kern w:val="0"/>
          <w:sz w:val="22"/>
          <w:szCs w:val="22"/>
          <w:lang w:eastAsia="ko-KR"/>
        </w:rPr>
      </w:pPr>
      <w:hyperlink w:anchor="_Toc35545545" w:history="1">
        <w:r w:rsidR="00E421E4" w:rsidRPr="00F06007">
          <w:rPr>
            <w:rStyle w:val="Hyperlink"/>
            <w:noProof/>
            <w:lang w:val="de-DE"/>
          </w:rPr>
          <w:t>CHƯƠNG 1. TRÌNH BÀY TỒNG QUAN VỀ CÔNG NGHỆ AI</w:t>
        </w:r>
        <w:r w:rsidR="00E421E4">
          <w:rPr>
            <w:noProof/>
            <w:webHidden/>
          </w:rPr>
          <w:tab/>
        </w:r>
        <w:r w:rsidR="00E421E4">
          <w:rPr>
            <w:noProof/>
            <w:webHidden/>
          </w:rPr>
          <w:fldChar w:fldCharType="begin"/>
        </w:r>
        <w:r w:rsidR="00E421E4">
          <w:rPr>
            <w:noProof/>
            <w:webHidden/>
          </w:rPr>
          <w:instrText xml:space="preserve"> PAGEREF _Toc35545545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6" w:history="1">
        <w:r w:rsidR="00E421E4" w:rsidRPr="00F06007">
          <w:rPr>
            <w:rStyle w:val="Hyperlink"/>
            <w:noProof/>
            <w:lang w:val="de-DE"/>
          </w:rPr>
          <w:t>1.1 Khái niệm về công nghệ AI</w:t>
        </w:r>
        <w:r w:rsidR="00E421E4">
          <w:rPr>
            <w:noProof/>
            <w:webHidden/>
          </w:rPr>
          <w:tab/>
        </w:r>
        <w:r w:rsidR="00E421E4">
          <w:rPr>
            <w:noProof/>
            <w:webHidden/>
          </w:rPr>
          <w:fldChar w:fldCharType="begin"/>
        </w:r>
        <w:r w:rsidR="00E421E4">
          <w:rPr>
            <w:noProof/>
            <w:webHidden/>
          </w:rPr>
          <w:instrText xml:space="preserve"> PAGEREF _Toc35545546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47" w:history="1">
        <w:r w:rsidR="00E421E4" w:rsidRPr="00F06007">
          <w:rPr>
            <w:rStyle w:val="Hyperlink"/>
            <w:noProof/>
            <w:lang w:val="de-DE"/>
          </w:rPr>
          <w:t>1.1.1 Khái niệm về công nghệ AI</w:t>
        </w:r>
        <w:r w:rsidR="00E421E4">
          <w:rPr>
            <w:noProof/>
            <w:webHidden/>
          </w:rPr>
          <w:tab/>
        </w:r>
        <w:r w:rsidR="00E421E4">
          <w:rPr>
            <w:noProof/>
            <w:webHidden/>
          </w:rPr>
          <w:fldChar w:fldCharType="begin"/>
        </w:r>
        <w:r w:rsidR="00E421E4">
          <w:rPr>
            <w:noProof/>
            <w:webHidden/>
          </w:rPr>
          <w:instrText xml:space="preserve"> PAGEREF _Toc35545547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8" w:history="1">
        <w:r w:rsidR="00E421E4" w:rsidRPr="00F06007">
          <w:rPr>
            <w:rStyle w:val="Hyperlink"/>
            <w:noProof/>
            <w:lang w:val="de-DE"/>
          </w:rPr>
          <w:t>1.2</w:t>
        </w:r>
        <w:r w:rsidR="00E421E4" w:rsidRPr="00F06007">
          <w:rPr>
            <w:rStyle w:val="Hyperlink"/>
            <w:noProof/>
          </w:rPr>
          <w:t xml:space="preserve"> Mô hình của AI</w:t>
        </w:r>
        <w:r w:rsidR="00E421E4">
          <w:rPr>
            <w:noProof/>
            <w:webHidden/>
          </w:rPr>
          <w:tab/>
        </w:r>
        <w:r w:rsidR="00E421E4">
          <w:rPr>
            <w:noProof/>
            <w:webHidden/>
          </w:rPr>
          <w:fldChar w:fldCharType="begin"/>
        </w:r>
        <w:r w:rsidR="00E421E4">
          <w:rPr>
            <w:noProof/>
            <w:webHidden/>
          </w:rPr>
          <w:instrText xml:space="preserve"> PAGEREF _Toc35545548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49" w:history="1">
        <w:r w:rsidR="00E421E4" w:rsidRPr="00F06007">
          <w:rPr>
            <w:rStyle w:val="Hyperlink"/>
            <w:noProof/>
          </w:rPr>
          <w:t>1.2.1 Các yếu tố xây dựng nên công nghệ AI</w:t>
        </w:r>
        <w:r w:rsidR="00E421E4">
          <w:rPr>
            <w:noProof/>
            <w:webHidden/>
          </w:rPr>
          <w:tab/>
        </w:r>
        <w:r w:rsidR="00E421E4">
          <w:rPr>
            <w:noProof/>
            <w:webHidden/>
          </w:rPr>
          <w:fldChar w:fldCharType="begin"/>
        </w:r>
        <w:r w:rsidR="00E421E4">
          <w:rPr>
            <w:noProof/>
            <w:webHidden/>
          </w:rPr>
          <w:instrText xml:space="preserve"> PAGEREF _Toc35545549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50" w:history="1">
        <w:r w:rsidR="00E421E4" w:rsidRPr="00F06007">
          <w:rPr>
            <w:rStyle w:val="Hyperlink"/>
            <w:noProof/>
          </w:rPr>
          <w:t>1.2.2 Lý thuyết sử dụng AI</w:t>
        </w:r>
        <w:r w:rsidR="00E421E4">
          <w:rPr>
            <w:noProof/>
            <w:webHidden/>
          </w:rPr>
          <w:tab/>
        </w:r>
        <w:r w:rsidR="00E421E4">
          <w:rPr>
            <w:noProof/>
            <w:webHidden/>
          </w:rPr>
          <w:fldChar w:fldCharType="begin"/>
        </w:r>
        <w:r w:rsidR="00E421E4">
          <w:rPr>
            <w:noProof/>
            <w:webHidden/>
          </w:rPr>
          <w:instrText xml:space="preserve"> PAGEREF _Toc35545550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51" w:history="1">
        <w:r w:rsidR="00E421E4" w:rsidRPr="00F06007">
          <w:rPr>
            <w:rStyle w:val="Hyperlink"/>
            <w:noProof/>
          </w:rPr>
          <w:t>1.2.3 Phân lại công nghệ AI</w:t>
        </w:r>
        <w:r w:rsidR="00E421E4">
          <w:rPr>
            <w:noProof/>
            <w:webHidden/>
          </w:rPr>
          <w:tab/>
        </w:r>
        <w:r w:rsidR="00E421E4">
          <w:rPr>
            <w:noProof/>
            <w:webHidden/>
          </w:rPr>
          <w:fldChar w:fldCharType="begin"/>
        </w:r>
        <w:r w:rsidR="00E421E4">
          <w:rPr>
            <w:noProof/>
            <w:webHidden/>
          </w:rPr>
          <w:instrText xml:space="preserve"> PAGEREF _Toc35545551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52" w:history="1">
        <w:r w:rsidR="00E421E4" w:rsidRPr="00F06007">
          <w:rPr>
            <w:rStyle w:val="Hyperlink"/>
            <w:noProof/>
          </w:rPr>
          <w:t>1.2.4 AI và các lĩnh vực con.</w:t>
        </w:r>
        <w:r w:rsidR="00E421E4">
          <w:rPr>
            <w:noProof/>
            <w:webHidden/>
          </w:rPr>
          <w:tab/>
        </w:r>
        <w:r w:rsidR="00E421E4">
          <w:rPr>
            <w:noProof/>
            <w:webHidden/>
          </w:rPr>
          <w:fldChar w:fldCharType="begin"/>
        </w:r>
        <w:r w:rsidR="00E421E4">
          <w:rPr>
            <w:noProof/>
            <w:webHidden/>
          </w:rPr>
          <w:instrText xml:space="preserve"> PAGEREF _Toc35545552 \h </w:instrText>
        </w:r>
        <w:r w:rsidR="00E421E4">
          <w:rPr>
            <w:noProof/>
            <w:webHidden/>
          </w:rPr>
        </w:r>
        <w:r w:rsidR="00E421E4">
          <w:rPr>
            <w:noProof/>
            <w:webHidden/>
          </w:rPr>
          <w:fldChar w:fldCharType="separate"/>
        </w:r>
        <w:r w:rsidR="00E421E4">
          <w:rPr>
            <w:noProof/>
            <w:webHidden/>
          </w:rPr>
          <w:t>3</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3" w:history="1">
        <w:r w:rsidR="00E421E4" w:rsidRPr="00F06007">
          <w:rPr>
            <w:rStyle w:val="Hyperlink"/>
            <w:noProof/>
            <w:lang w:val="de-DE"/>
          </w:rPr>
          <w:t>1.3</w:t>
        </w:r>
        <w:r w:rsidR="00E421E4" w:rsidRPr="00F06007">
          <w:rPr>
            <w:rStyle w:val="Hyperlink"/>
            <w:noProof/>
          </w:rPr>
          <w:t xml:space="preserve"> Ưu điểm và nhược điểm</w:t>
        </w:r>
        <w:r w:rsidR="00E421E4">
          <w:rPr>
            <w:noProof/>
            <w:webHidden/>
          </w:rPr>
          <w:tab/>
        </w:r>
        <w:r w:rsidR="00E421E4">
          <w:rPr>
            <w:noProof/>
            <w:webHidden/>
          </w:rPr>
          <w:fldChar w:fldCharType="begin"/>
        </w:r>
        <w:r w:rsidR="00E421E4">
          <w:rPr>
            <w:noProof/>
            <w:webHidden/>
          </w:rPr>
          <w:instrText xml:space="preserve"> PAGEREF _Toc35545553 \h </w:instrText>
        </w:r>
        <w:r w:rsidR="00E421E4">
          <w:rPr>
            <w:noProof/>
            <w:webHidden/>
          </w:rPr>
        </w:r>
        <w:r w:rsidR="00E421E4">
          <w:rPr>
            <w:noProof/>
            <w:webHidden/>
          </w:rPr>
          <w:fldChar w:fldCharType="separate"/>
        </w:r>
        <w:r w:rsidR="00E421E4">
          <w:rPr>
            <w:noProof/>
            <w:webHidden/>
          </w:rPr>
          <w:t>4</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4" w:history="1">
        <w:r w:rsidR="00E421E4" w:rsidRPr="00F06007">
          <w:rPr>
            <w:rStyle w:val="Hyperlink"/>
            <w:noProof/>
            <w:lang w:val="de-DE"/>
          </w:rPr>
          <w:t>1.4</w:t>
        </w:r>
        <w:r w:rsidR="00E421E4" w:rsidRPr="00F06007">
          <w:rPr>
            <w:rStyle w:val="Hyperlink"/>
            <w:noProof/>
          </w:rPr>
          <w:t xml:space="preserve"> Phạm vi và các lĩnh vực ứng dụng AI</w:t>
        </w:r>
        <w:r w:rsidR="00E421E4">
          <w:rPr>
            <w:noProof/>
            <w:webHidden/>
          </w:rPr>
          <w:tab/>
        </w:r>
        <w:r w:rsidR="00E421E4">
          <w:rPr>
            <w:noProof/>
            <w:webHidden/>
          </w:rPr>
          <w:fldChar w:fldCharType="begin"/>
        </w:r>
        <w:r w:rsidR="00E421E4">
          <w:rPr>
            <w:noProof/>
            <w:webHidden/>
          </w:rPr>
          <w:instrText xml:space="preserve"> PAGEREF _Toc35545554 \h </w:instrText>
        </w:r>
        <w:r w:rsidR="00E421E4">
          <w:rPr>
            <w:noProof/>
            <w:webHidden/>
          </w:rPr>
        </w:r>
        <w:r w:rsidR="00E421E4">
          <w:rPr>
            <w:noProof/>
            <w:webHidden/>
          </w:rPr>
          <w:fldChar w:fldCharType="separate"/>
        </w:r>
        <w:r w:rsidR="00E421E4">
          <w:rPr>
            <w:noProof/>
            <w:webHidden/>
          </w:rPr>
          <w:t>5</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5" w:history="1">
        <w:r w:rsidR="00E421E4" w:rsidRPr="00F06007">
          <w:rPr>
            <w:rStyle w:val="Hyperlink"/>
            <w:noProof/>
            <w:lang w:val="de-DE"/>
          </w:rPr>
          <w:t>1.5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_Toc35545555 \h </w:instrText>
        </w:r>
        <w:r w:rsidR="00E421E4">
          <w:rPr>
            <w:noProof/>
            <w:webHidden/>
          </w:rPr>
        </w:r>
        <w:r w:rsidR="00E421E4">
          <w:rPr>
            <w:noProof/>
            <w:webHidden/>
          </w:rPr>
          <w:fldChar w:fldCharType="separate"/>
        </w:r>
        <w:r w:rsidR="00E421E4">
          <w:rPr>
            <w:noProof/>
            <w:webHidden/>
          </w:rPr>
          <w:t>6</w:t>
        </w:r>
        <w:r w:rsidR="00E421E4">
          <w:rPr>
            <w:noProof/>
            <w:webHidden/>
          </w:rPr>
          <w:fldChar w:fldCharType="end"/>
        </w:r>
      </w:hyperlink>
    </w:p>
    <w:p w:rsidR="00E421E4" w:rsidRDefault="0055474F">
      <w:pPr>
        <w:pStyle w:val="TOC1"/>
        <w:rPr>
          <w:rFonts w:asciiTheme="minorHAnsi" w:eastAsiaTheme="minorEastAsia" w:hAnsiTheme="minorHAnsi" w:cstheme="minorBidi"/>
          <w:b w:val="0"/>
          <w:noProof/>
          <w:kern w:val="0"/>
          <w:sz w:val="22"/>
          <w:szCs w:val="22"/>
          <w:lang w:eastAsia="ko-KR"/>
        </w:rPr>
      </w:pPr>
      <w:hyperlink w:anchor="_Toc35545556" w:history="1">
        <w:r w:rsidR="00E421E4" w:rsidRPr="00F06007">
          <w:rPr>
            <w:rStyle w:val="Hyperlink"/>
            <w:noProof/>
          </w:rPr>
          <w:t>CHƯƠNG 2. ỨNG DỤNG CỦA AI TRONG MÔ TẢ LẠI NGÔN NGỮ CƠ THỂ CỦA CON NGƯỜI</w:t>
        </w:r>
        <w:r w:rsidR="00E421E4">
          <w:rPr>
            <w:noProof/>
            <w:webHidden/>
          </w:rPr>
          <w:tab/>
        </w:r>
        <w:r w:rsidR="00E421E4">
          <w:rPr>
            <w:noProof/>
            <w:webHidden/>
          </w:rPr>
          <w:fldChar w:fldCharType="begin"/>
        </w:r>
        <w:r w:rsidR="00E421E4">
          <w:rPr>
            <w:noProof/>
            <w:webHidden/>
          </w:rPr>
          <w:instrText xml:space="preserve"> PAGEREF _Toc35545556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7" w:history="1">
        <w:r w:rsidR="00E421E4" w:rsidRPr="00F06007">
          <w:rPr>
            <w:rStyle w:val="Hyperlink"/>
            <w:noProof/>
            <w:lang w:val="de-DE"/>
          </w:rPr>
          <w:t>2.1</w:t>
        </w:r>
        <w:r w:rsidR="00E421E4" w:rsidRPr="00F06007">
          <w:rPr>
            <w:rStyle w:val="Hyperlink"/>
            <w:noProof/>
          </w:rPr>
          <w:t xml:space="preserve"> Vấn đề đặt ra.</w:t>
        </w:r>
        <w:r w:rsidR="00E421E4">
          <w:rPr>
            <w:noProof/>
            <w:webHidden/>
          </w:rPr>
          <w:tab/>
        </w:r>
        <w:r w:rsidR="00E421E4">
          <w:rPr>
            <w:noProof/>
            <w:webHidden/>
          </w:rPr>
          <w:fldChar w:fldCharType="begin"/>
        </w:r>
        <w:r w:rsidR="00E421E4">
          <w:rPr>
            <w:noProof/>
            <w:webHidden/>
          </w:rPr>
          <w:instrText xml:space="preserve"> PAGEREF _Toc35545557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8" w:history="1">
        <w:r w:rsidR="00E421E4" w:rsidRPr="00F06007">
          <w:rPr>
            <w:rStyle w:val="Hyperlink"/>
            <w:noProof/>
            <w:lang w:val="de-DE"/>
          </w:rPr>
          <w:t>2.2</w:t>
        </w:r>
        <w:r w:rsidR="00E421E4" w:rsidRPr="00F06007">
          <w:rPr>
            <w:rStyle w:val="Hyperlink"/>
            <w:noProof/>
          </w:rPr>
          <w:t xml:space="preserve"> Các phương pháp giúp mô tả lại ngôn ngữ cơ thể (các giải pháp ngoài dùng AI)</w:t>
        </w:r>
        <w:r w:rsidR="00E421E4">
          <w:rPr>
            <w:noProof/>
            <w:webHidden/>
          </w:rPr>
          <w:tab/>
        </w:r>
        <w:r w:rsidR="00E421E4">
          <w:rPr>
            <w:noProof/>
            <w:webHidden/>
          </w:rPr>
          <w:fldChar w:fldCharType="begin"/>
        </w:r>
        <w:r w:rsidR="00E421E4">
          <w:rPr>
            <w:noProof/>
            <w:webHidden/>
          </w:rPr>
          <w:instrText xml:space="preserve"> PAGEREF _Toc35545558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9" w:history="1">
        <w:r w:rsidR="00E421E4" w:rsidRPr="00F06007">
          <w:rPr>
            <w:rStyle w:val="Hyperlink"/>
            <w:noProof/>
            <w:lang w:val="de-DE"/>
          </w:rPr>
          <w:t>2.3</w:t>
        </w:r>
        <w:r w:rsidR="00E421E4" w:rsidRPr="00F06007">
          <w:rPr>
            <w:rStyle w:val="Hyperlink"/>
            <w:noProof/>
          </w:rPr>
          <w:t xml:space="preserve"> Hiệu quả và sự cần thiết của việc ứng dụng AI trong việc mô tả lại ngôn ngữ cơ thể</w:t>
        </w:r>
        <w:r w:rsidR="00E421E4">
          <w:rPr>
            <w:noProof/>
            <w:webHidden/>
          </w:rPr>
          <w:tab/>
        </w:r>
        <w:r w:rsidR="00E421E4">
          <w:rPr>
            <w:noProof/>
            <w:webHidden/>
          </w:rPr>
          <w:fldChar w:fldCharType="begin"/>
        </w:r>
        <w:r w:rsidR="00E421E4">
          <w:rPr>
            <w:noProof/>
            <w:webHidden/>
          </w:rPr>
          <w:instrText xml:space="preserve"> PAGEREF _Toc35545559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60" w:history="1">
        <w:r w:rsidR="00E421E4" w:rsidRPr="00F06007">
          <w:rPr>
            <w:rStyle w:val="Hyperlink"/>
            <w:noProof/>
          </w:rPr>
          <w:t>2.3.1 Cách liệt kê</w:t>
        </w:r>
        <w:r w:rsidR="00E421E4">
          <w:rPr>
            <w:noProof/>
            <w:webHidden/>
          </w:rPr>
          <w:tab/>
        </w:r>
        <w:r w:rsidR="00E421E4">
          <w:rPr>
            <w:noProof/>
            <w:webHidden/>
          </w:rPr>
          <w:fldChar w:fldCharType="begin"/>
        </w:r>
        <w:r w:rsidR="00E421E4">
          <w:rPr>
            <w:noProof/>
            <w:webHidden/>
          </w:rPr>
          <w:instrText xml:space="preserve"> PAGEREF _Toc35545560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61" w:history="1">
        <w:r w:rsidR="00E421E4" w:rsidRPr="00F06007">
          <w:rPr>
            <w:rStyle w:val="Hyperlink"/>
            <w:noProof/>
          </w:rPr>
          <w:t>2.3.2 Các loại tài liệu tham khảo</w:t>
        </w:r>
        <w:r w:rsidR="00E421E4">
          <w:rPr>
            <w:noProof/>
            <w:webHidden/>
          </w:rPr>
          <w:tab/>
        </w:r>
        <w:r w:rsidR="00E421E4">
          <w:rPr>
            <w:noProof/>
            <w:webHidden/>
          </w:rPr>
          <w:fldChar w:fldCharType="begin"/>
        </w:r>
        <w:r w:rsidR="00E421E4">
          <w:rPr>
            <w:noProof/>
            <w:webHidden/>
          </w:rPr>
          <w:instrText xml:space="preserve"> PAGEREF _Toc35545561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2" w:history="1">
        <w:r w:rsidR="00E421E4" w:rsidRPr="00F06007">
          <w:rPr>
            <w:rStyle w:val="Hyperlink"/>
            <w:noProof/>
            <w:lang w:val="de-DE"/>
          </w:rPr>
          <w:t>2.4</w:t>
        </w:r>
        <w:r w:rsidR="00E421E4" w:rsidRPr="00F06007">
          <w:rPr>
            <w:rStyle w:val="Hyperlink"/>
            <w:noProof/>
            <w:lang w:val="fr-FR"/>
          </w:rPr>
          <w:t xml:space="preserve"> Thành tựu và kết quả ứng dụng AI trong lĩnh vực liên quan.</w:t>
        </w:r>
        <w:r w:rsidR="00E421E4">
          <w:rPr>
            <w:noProof/>
            <w:webHidden/>
          </w:rPr>
          <w:tab/>
        </w:r>
        <w:r w:rsidR="00E421E4">
          <w:rPr>
            <w:noProof/>
            <w:webHidden/>
          </w:rPr>
          <w:fldChar w:fldCharType="begin"/>
        </w:r>
        <w:r w:rsidR="00E421E4">
          <w:rPr>
            <w:noProof/>
            <w:webHidden/>
          </w:rPr>
          <w:instrText xml:space="preserve"> PAGEREF _Toc35545562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3" w:history="1">
        <w:r w:rsidR="00E421E4" w:rsidRPr="00F06007">
          <w:rPr>
            <w:rStyle w:val="Hyperlink"/>
            <w:noProof/>
            <w:lang w:val="de-DE"/>
          </w:rPr>
          <w:t>2.5</w:t>
        </w:r>
        <w:r w:rsidR="00E421E4" w:rsidRPr="00F06007">
          <w:rPr>
            <w:rStyle w:val="Hyperlink"/>
            <w:noProof/>
          </w:rPr>
          <w:t xml:space="preserve"> Nộp đồ án</w:t>
        </w:r>
        <w:r w:rsidR="00E421E4">
          <w:rPr>
            <w:noProof/>
            <w:webHidden/>
          </w:rPr>
          <w:tab/>
        </w:r>
        <w:r w:rsidR="00E421E4">
          <w:rPr>
            <w:noProof/>
            <w:webHidden/>
          </w:rPr>
          <w:fldChar w:fldCharType="begin"/>
        </w:r>
        <w:r w:rsidR="00E421E4">
          <w:rPr>
            <w:noProof/>
            <w:webHidden/>
          </w:rPr>
          <w:instrText xml:space="preserve"> PAGEREF _Toc35545563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64" w:history="1">
        <w:r w:rsidR="00E421E4" w:rsidRPr="00F06007">
          <w:rPr>
            <w:rStyle w:val="Hyperlink"/>
            <w:noProof/>
          </w:rPr>
          <w:t>2.5.1 Nộp bản cứng</w:t>
        </w:r>
        <w:r w:rsidR="00E421E4">
          <w:rPr>
            <w:noProof/>
            <w:webHidden/>
          </w:rPr>
          <w:tab/>
        </w:r>
        <w:r w:rsidR="00E421E4">
          <w:rPr>
            <w:noProof/>
            <w:webHidden/>
          </w:rPr>
          <w:fldChar w:fldCharType="begin"/>
        </w:r>
        <w:r w:rsidR="00E421E4">
          <w:rPr>
            <w:noProof/>
            <w:webHidden/>
          </w:rPr>
          <w:instrText xml:space="preserve"> PAGEREF _Toc35545564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65" w:history="1">
        <w:r w:rsidR="00E421E4" w:rsidRPr="00F06007">
          <w:rPr>
            <w:rStyle w:val="Hyperlink"/>
            <w:noProof/>
          </w:rPr>
          <w:t>2.5.2 Nộp bản mềm</w:t>
        </w:r>
        <w:r w:rsidR="00E421E4">
          <w:rPr>
            <w:noProof/>
            <w:webHidden/>
          </w:rPr>
          <w:tab/>
        </w:r>
        <w:r w:rsidR="00E421E4">
          <w:rPr>
            <w:noProof/>
            <w:webHidden/>
          </w:rPr>
          <w:fldChar w:fldCharType="begin"/>
        </w:r>
        <w:r w:rsidR="00E421E4">
          <w:rPr>
            <w:noProof/>
            <w:webHidden/>
          </w:rPr>
          <w:instrText xml:space="preserve"> PAGEREF _Toc35545565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6" w:history="1">
        <w:r w:rsidR="00E421E4" w:rsidRPr="00F06007">
          <w:rPr>
            <w:rStyle w:val="Hyperlink"/>
            <w:noProof/>
            <w:lang w:val="de-DE"/>
          </w:rPr>
          <w:t>2.6</w:t>
        </w:r>
        <w:r w:rsidR="00E421E4" w:rsidRPr="00F06007">
          <w:rPr>
            <w:rStyle w:val="Hyperlink"/>
            <w:noProof/>
          </w:rPr>
          <w:t xml:space="preserve"> Bản quyền kết quả nghiên cứu</w:t>
        </w:r>
        <w:r w:rsidR="00E421E4">
          <w:rPr>
            <w:noProof/>
            <w:webHidden/>
          </w:rPr>
          <w:tab/>
        </w:r>
        <w:r w:rsidR="00E421E4">
          <w:rPr>
            <w:noProof/>
            <w:webHidden/>
          </w:rPr>
          <w:fldChar w:fldCharType="begin"/>
        </w:r>
        <w:r w:rsidR="00E421E4">
          <w:rPr>
            <w:noProof/>
            <w:webHidden/>
          </w:rPr>
          <w:instrText xml:space="preserve"> PAGEREF _Toc35545566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55474F">
      <w:pPr>
        <w:pStyle w:val="TOC1"/>
        <w:rPr>
          <w:rFonts w:asciiTheme="minorHAnsi" w:eastAsiaTheme="minorEastAsia" w:hAnsiTheme="minorHAnsi" w:cstheme="minorBidi"/>
          <w:b w:val="0"/>
          <w:noProof/>
          <w:kern w:val="0"/>
          <w:sz w:val="22"/>
          <w:szCs w:val="22"/>
          <w:lang w:eastAsia="ko-KR"/>
        </w:rPr>
      </w:pPr>
      <w:hyperlink w:anchor="_Toc35545567" w:history="1">
        <w:r w:rsidR="00E421E4" w:rsidRPr="00F06007">
          <w:rPr>
            <w:rStyle w:val="Hyperlink"/>
            <w:noProof/>
          </w:rPr>
          <w:t>CHƯƠNG 3. XÂY DỰNG PHẦN MỀM THAO TÁC BẰNG CỬ CHỈ BÀN TAY SỬ DỤNG AI</w:t>
        </w:r>
        <w:r w:rsidR="00E421E4">
          <w:rPr>
            <w:noProof/>
            <w:webHidden/>
          </w:rPr>
          <w:tab/>
        </w:r>
        <w:r w:rsidR="00E421E4">
          <w:rPr>
            <w:noProof/>
            <w:webHidden/>
          </w:rPr>
          <w:fldChar w:fldCharType="begin"/>
        </w:r>
        <w:r w:rsidR="00E421E4">
          <w:rPr>
            <w:noProof/>
            <w:webHidden/>
          </w:rPr>
          <w:instrText xml:space="preserve"> PAGEREF _Toc35545567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8" w:history="1">
        <w:r w:rsidR="00E421E4" w:rsidRPr="00F06007">
          <w:rPr>
            <w:rStyle w:val="Hyperlink"/>
            <w:noProof/>
            <w:lang w:val="de-DE"/>
          </w:rPr>
          <w:t>3.1</w:t>
        </w:r>
        <w:r w:rsidR="00E421E4" w:rsidRPr="00F06007">
          <w:rPr>
            <w:rStyle w:val="Hyperlink"/>
            <w:noProof/>
          </w:rPr>
          <w:t xml:space="preserve"> Đặt vấn đề và định hướng</w:t>
        </w:r>
        <w:r w:rsidR="00E421E4">
          <w:rPr>
            <w:noProof/>
            <w:webHidden/>
          </w:rPr>
          <w:tab/>
        </w:r>
        <w:r w:rsidR="00E421E4">
          <w:rPr>
            <w:noProof/>
            <w:webHidden/>
          </w:rPr>
          <w:fldChar w:fldCharType="begin"/>
        </w:r>
        <w:r w:rsidR="00E421E4">
          <w:rPr>
            <w:noProof/>
            <w:webHidden/>
          </w:rPr>
          <w:instrText xml:space="preserve"> PAGEREF _Toc35545568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69" w:history="1">
        <w:r w:rsidR="00E421E4" w:rsidRPr="00F06007">
          <w:rPr>
            <w:rStyle w:val="Hyperlink"/>
            <w:noProof/>
          </w:rPr>
          <w:t>3.1.1 Đặt vấn đề</w:t>
        </w:r>
        <w:r w:rsidR="00E421E4">
          <w:rPr>
            <w:noProof/>
            <w:webHidden/>
          </w:rPr>
          <w:tab/>
        </w:r>
        <w:r w:rsidR="00E421E4">
          <w:rPr>
            <w:noProof/>
            <w:webHidden/>
          </w:rPr>
          <w:fldChar w:fldCharType="begin"/>
        </w:r>
        <w:r w:rsidR="00E421E4">
          <w:rPr>
            <w:noProof/>
            <w:webHidden/>
          </w:rPr>
          <w:instrText xml:space="preserve"> PAGEREF _Toc35545569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70" w:history="1">
        <w:r w:rsidR="00E421E4" w:rsidRPr="00F06007">
          <w:rPr>
            <w:rStyle w:val="Hyperlink"/>
            <w:noProof/>
          </w:rPr>
          <w:t>3.1.2 Định hướng và xây dựng ứng dụng</w:t>
        </w:r>
        <w:r w:rsidR="00E421E4">
          <w:rPr>
            <w:noProof/>
            <w:webHidden/>
          </w:rPr>
          <w:tab/>
        </w:r>
        <w:r w:rsidR="00E421E4">
          <w:rPr>
            <w:noProof/>
            <w:webHidden/>
          </w:rPr>
          <w:fldChar w:fldCharType="begin"/>
        </w:r>
        <w:r w:rsidR="00E421E4">
          <w:rPr>
            <w:noProof/>
            <w:webHidden/>
          </w:rPr>
          <w:instrText xml:space="preserve"> PAGEREF _Toc35545570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1" w:history="1">
        <w:r w:rsidR="00E421E4" w:rsidRPr="00F06007">
          <w:rPr>
            <w:rStyle w:val="Hyperlink"/>
            <w:noProof/>
            <w:lang w:val="de-DE"/>
          </w:rPr>
          <w:t>3.2</w:t>
        </w:r>
        <w:r w:rsidR="00E421E4" w:rsidRPr="00F06007">
          <w:rPr>
            <w:rStyle w:val="Hyperlink"/>
            <w:noProof/>
          </w:rPr>
          <w:t xml:space="preserve"> Phân tích và thiết kế hệ thống</w:t>
        </w:r>
        <w:r w:rsidR="00E421E4">
          <w:rPr>
            <w:noProof/>
            <w:webHidden/>
          </w:rPr>
          <w:tab/>
        </w:r>
        <w:r w:rsidR="00E421E4">
          <w:rPr>
            <w:noProof/>
            <w:webHidden/>
          </w:rPr>
          <w:fldChar w:fldCharType="begin"/>
        </w:r>
        <w:r w:rsidR="00E421E4">
          <w:rPr>
            <w:noProof/>
            <w:webHidden/>
          </w:rPr>
          <w:instrText xml:space="preserve"> PAGEREF _Toc35545571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72" w:history="1">
        <w:r w:rsidR="00E421E4" w:rsidRPr="00F06007">
          <w:rPr>
            <w:rStyle w:val="Hyperlink"/>
            <w:noProof/>
          </w:rPr>
          <w:t>3.2.1 Mô hình hóa các yêu cầu</w:t>
        </w:r>
        <w:r w:rsidR="00E421E4">
          <w:rPr>
            <w:noProof/>
            <w:webHidden/>
          </w:rPr>
          <w:tab/>
        </w:r>
        <w:r w:rsidR="00E421E4">
          <w:rPr>
            <w:noProof/>
            <w:webHidden/>
          </w:rPr>
          <w:fldChar w:fldCharType="begin"/>
        </w:r>
        <w:r w:rsidR="00E421E4">
          <w:rPr>
            <w:noProof/>
            <w:webHidden/>
          </w:rPr>
          <w:instrText xml:space="preserve"> PAGEREF _Toc35545572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73" w:history="1">
        <w:r w:rsidR="00E421E4" w:rsidRPr="00F06007">
          <w:rPr>
            <w:rStyle w:val="Hyperlink"/>
            <w:noProof/>
          </w:rPr>
          <w:t>3.2.2 Thiết kế kiến trúc hệ thống –tổng quan hệ thống</w:t>
        </w:r>
        <w:r w:rsidR="00E421E4">
          <w:rPr>
            <w:noProof/>
            <w:webHidden/>
          </w:rPr>
          <w:tab/>
        </w:r>
        <w:r w:rsidR="00E421E4">
          <w:rPr>
            <w:noProof/>
            <w:webHidden/>
          </w:rPr>
          <w:fldChar w:fldCharType="begin"/>
        </w:r>
        <w:r w:rsidR="00E421E4">
          <w:rPr>
            <w:noProof/>
            <w:webHidden/>
          </w:rPr>
          <w:instrText xml:space="preserve"> PAGEREF _Toc35545573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74" w:history="1">
        <w:r w:rsidR="00E421E4" w:rsidRPr="00F06007">
          <w:rPr>
            <w:rStyle w:val="Hyperlink"/>
            <w:noProof/>
          </w:rPr>
          <w:t>3.2.3 Thiết kế chi tiết hệ thống</w:t>
        </w:r>
        <w:r w:rsidR="00E421E4">
          <w:rPr>
            <w:noProof/>
            <w:webHidden/>
          </w:rPr>
          <w:tab/>
        </w:r>
        <w:r w:rsidR="00E421E4">
          <w:rPr>
            <w:noProof/>
            <w:webHidden/>
          </w:rPr>
          <w:fldChar w:fldCharType="begin"/>
        </w:r>
        <w:r w:rsidR="00E421E4">
          <w:rPr>
            <w:noProof/>
            <w:webHidden/>
          </w:rPr>
          <w:instrText xml:space="preserve"> PAGEREF _Toc35545574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5" w:history="1">
        <w:r w:rsidR="00E421E4" w:rsidRPr="00F06007">
          <w:rPr>
            <w:rStyle w:val="Hyperlink"/>
            <w:noProof/>
            <w:lang w:val="de-DE"/>
          </w:rPr>
          <w:t>3.3</w:t>
        </w:r>
        <w:r w:rsidR="00E421E4" w:rsidRPr="00F06007">
          <w:rPr>
            <w:rStyle w:val="Hyperlink"/>
            <w:noProof/>
          </w:rPr>
          <w:t xml:space="preserve"> Xây dựng ứng dụng và triển khai</w:t>
        </w:r>
        <w:r w:rsidR="00E421E4">
          <w:rPr>
            <w:noProof/>
            <w:webHidden/>
          </w:rPr>
          <w:tab/>
        </w:r>
        <w:r w:rsidR="00E421E4">
          <w:rPr>
            <w:noProof/>
            <w:webHidden/>
          </w:rPr>
          <w:fldChar w:fldCharType="begin"/>
        </w:r>
        <w:r w:rsidR="00E421E4">
          <w:rPr>
            <w:noProof/>
            <w:webHidden/>
          </w:rPr>
          <w:instrText xml:space="preserve"> PAGEREF _Toc35545575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76" w:history="1">
        <w:r w:rsidR="00E421E4" w:rsidRPr="00F06007">
          <w:rPr>
            <w:rStyle w:val="Hyperlink"/>
            <w:noProof/>
          </w:rPr>
          <w:t>3.3.1 Xây dựng lớp AI</w:t>
        </w:r>
        <w:r w:rsidR="00E421E4">
          <w:rPr>
            <w:noProof/>
            <w:webHidden/>
          </w:rPr>
          <w:tab/>
        </w:r>
        <w:r w:rsidR="00E421E4">
          <w:rPr>
            <w:noProof/>
            <w:webHidden/>
          </w:rPr>
          <w:fldChar w:fldCharType="begin"/>
        </w:r>
        <w:r w:rsidR="00E421E4">
          <w:rPr>
            <w:noProof/>
            <w:webHidden/>
          </w:rPr>
          <w:instrText xml:space="preserve"> PAGEREF _Toc35545576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77" w:history="1">
        <w:r w:rsidR="00E421E4" w:rsidRPr="00F06007">
          <w:rPr>
            <w:rStyle w:val="Hyperlink"/>
            <w:noProof/>
          </w:rPr>
          <w:t>3.3.2 Xây dựng lớp UserControl</w:t>
        </w:r>
        <w:r w:rsidR="00E421E4">
          <w:rPr>
            <w:noProof/>
            <w:webHidden/>
          </w:rPr>
          <w:tab/>
        </w:r>
        <w:r w:rsidR="00E421E4">
          <w:rPr>
            <w:noProof/>
            <w:webHidden/>
          </w:rPr>
          <w:fldChar w:fldCharType="begin"/>
        </w:r>
        <w:r w:rsidR="00E421E4">
          <w:rPr>
            <w:noProof/>
            <w:webHidden/>
          </w:rPr>
          <w:instrText xml:space="preserve"> PAGEREF _Toc35545577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55474F" w:rsidP="00D33F37">
      <w:pPr>
        <w:pStyle w:val="TOC3"/>
        <w:rPr>
          <w:rFonts w:asciiTheme="minorHAnsi" w:eastAsiaTheme="minorEastAsia" w:hAnsiTheme="minorHAnsi" w:cstheme="minorBidi"/>
          <w:noProof/>
          <w:kern w:val="0"/>
          <w:sz w:val="22"/>
          <w:szCs w:val="22"/>
          <w:lang w:eastAsia="ko-KR"/>
        </w:rPr>
      </w:pPr>
      <w:hyperlink w:anchor="_Toc35545578" w:history="1">
        <w:r w:rsidR="00E421E4" w:rsidRPr="00F06007">
          <w:rPr>
            <w:rStyle w:val="Hyperlink"/>
            <w:noProof/>
          </w:rPr>
          <w:t>3.3.3 Xây dựng giao tiếp AI-UserControl</w:t>
        </w:r>
        <w:r w:rsidR="00E421E4">
          <w:rPr>
            <w:noProof/>
            <w:webHidden/>
          </w:rPr>
          <w:tab/>
        </w:r>
        <w:r w:rsidR="00E421E4">
          <w:rPr>
            <w:noProof/>
            <w:webHidden/>
          </w:rPr>
          <w:fldChar w:fldCharType="begin"/>
        </w:r>
        <w:r w:rsidR="00E421E4">
          <w:rPr>
            <w:noProof/>
            <w:webHidden/>
          </w:rPr>
          <w:instrText xml:space="preserve"> PAGEREF _Toc35545578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9" w:history="1">
        <w:r w:rsidR="00E421E4" w:rsidRPr="00F06007">
          <w:rPr>
            <w:rStyle w:val="Hyperlink"/>
            <w:noProof/>
            <w:lang w:val="de-DE"/>
          </w:rPr>
          <w:t>3.4</w:t>
        </w:r>
        <w:r w:rsidR="00E421E4" w:rsidRPr="00F06007">
          <w:rPr>
            <w:rStyle w:val="Hyperlink"/>
            <w:noProof/>
          </w:rPr>
          <w:t xml:space="preserve"> Kết quả đạt được</w:t>
        </w:r>
        <w:r w:rsidR="00E421E4">
          <w:rPr>
            <w:noProof/>
            <w:webHidden/>
          </w:rPr>
          <w:tab/>
        </w:r>
        <w:r w:rsidR="00E421E4">
          <w:rPr>
            <w:noProof/>
            <w:webHidden/>
          </w:rPr>
          <w:fldChar w:fldCharType="begin"/>
        </w:r>
        <w:r w:rsidR="00E421E4">
          <w:rPr>
            <w:noProof/>
            <w:webHidden/>
          </w:rPr>
          <w:instrText xml:space="preserve"> PAGEREF _Toc35545579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55474F">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80" w:history="1">
        <w:r w:rsidR="00E421E4" w:rsidRPr="00F06007">
          <w:rPr>
            <w:rStyle w:val="Hyperlink"/>
            <w:noProof/>
            <w:lang w:val="de-DE"/>
          </w:rPr>
          <w:t>3.5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_Toc35545580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55474F">
      <w:pPr>
        <w:pStyle w:val="TOC1"/>
        <w:rPr>
          <w:rFonts w:asciiTheme="minorHAnsi" w:eastAsiaTheme="minorEastAsia" w:hAnsiTheme="minorHAnsi" w:cstheme="minorBidi"/>
          <w:b w:val="0"/>
          <w:noProof/>
          <w:kern w:val="0"/>
          <w:sz w:val="22"/>
          <w:szCs w:val="22"/>
          <w:lang w:eastAsia="ko-KR"/>
        </w:rPr>
      </w:pPr>
      <w:hyperlink w:anchor="_Toc35545581" w:history="1">
        <w:r w:rsidR="00E421E4" w:rsidRPr="00F06007">
          <w:rPr>
            <w:rStyle w:val="Hyperlink"/>
            <w:noProof/>
          </w:rPr>
          <w:t>KẾT LUẬN</w:t>
        </w:r>
        <w:r w:rsidR="00E421E4">
          <w:rPr>
            <w:noProof/>
            <w:webHidden/>
          </w:rPr>
          <w:tab/>
        </w:r>
        <w:r w:rsidR="00E421E4">
          <w:rPr>
            <w:noProof/>
            <w:webHidden/>
          </w:rPr>
          <w:fldChar w:fldCharType="begin"/>
        </w:r>
        <w:r w:rsidR="00E421E4">
          <w:rPr>
            <w:noProof/>
            <w:webHidden/>
          </w:rPr>
          <w:instrText xml:space="preserve"> PAGEREF _Toc35545581 \h </w:instrText>
        </w:r>
        <w:r w:rsidR="00E421E4">
          <w:rPr>
            <w:noProof/>
            <w:webHidden/>
          </w:rPr>
        </w:r>
        <w:r w:rsidR="00E421E4">
          <w:rPr>
            <w:noProof/>
            <w:webHidden/>
          </w:rPr>
          <w:fldChar w:fldCharType="separate"/>
        </w:r>
        <w:r w:rsidR="00E421E4">
          <w:rPr>
            <w:noProof/>
            <w:webHidden/>
          </w:rPr>
          <w:t>10</w:t>
        </w:r>
        <w:r w:rsidR="00E421E4">
          <w:rPr>
            <w:noProof/>
            <w:webHidden/>
          </w:rPr>
          <w:fldChar w:fldCharType="end"/>
        </w:r>
      </w:hyperlink>
    </w:p>
    <w:p w:rsidR="00E421E4" w:rsidRDefault="0055474F">
      <w:pPr>
        <w:pStyle w:val="TOC1"/>
        <w:rPr>
          <w:rFonts w:asciiTheme="minorHAnsi" w:eastAsiaTheme="minorEastAsia" w:hAnsiTheme="minorHAnsi" w:cstheme="minorBidi"/>
          <w:b w:val="0"/>
          <w:noProof/>
          <w:kern w:val="0"/>
          <w:sz w:val="22"/>
          <w:szCs w:val="22"/>
          <w:lang w:eastAsia="ko-KR"/>
        </w:rPr>
      </w:pPr>
      <w:hyperlink w:anchor="_Toc35545582" w:history="1">
        <w:r w:rsidR="00E421E4" w:rsidRPr="00F06007">
          <w:rPr>
            <w:rStyle w:val="Hyperlink"/>
            <w:noProof/>
          </w:rPr>
          <w:t>TÀI LIỆU THAM KHẢO</w:t>
        </w:r>
        <w:r w:rsidR="00E421E4">
          <w:rPr>
            <w:noProof/>
            <w:webHidden/>
          </w:rPr>
          <w:tab/>
        </w:r>
        <w:r w:rsidR="00E421E4">
          <w:rPr>
            <w:noProof/>
            <w:webHidden/>
          </w:rPr>
          <w:fldChar w:fldCharType="begin"/>
        </w:r>
        <w:r w:rsidR="00E421E4">
          <w:rPr>
            <w:noProof/>
            <w:webHidden/>
          </w:rPr>
          <w:instrText xml:space="preserve"> PAGEREF _Toc35545582 \h </w:instrText>
        </w:r>
        <w:r w:rsidR="00E421E4">
          <w:rPr>
            <w:noProof/>
            <w:webHidden/>
          </w:rPr>
        </w:r>
        <w:r w:rsidR="00E421E4">
          <w:rPr>
            <w:noProof/>
            <w:webHidden/>
          </w:rPr>
          <w:fldChar w:fldCharType="separate"/>
        </w:r>
        <w:r w:rsidR="00E421E4">
          <w:rPr>
            <w:noProof/>
            <w:webHidden/>
          </w:rPr>
          <w:t>11</w:t>
        </w:r>
        <w:r w:rsidR="00E421E4">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0" w:name="_Toc35545540"/>
      <w:r>
        <w:lastRenderedPageBreak/>
        <w:t>DANH MỤC KÝ HIỆU VÀ CHỮ VIẾT TẮT</w:t>
      </w:r>
      <w:bookmarkEnd w:id="0"/>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1" w:name="_Toc35545541"/>
      <w:r>
        <w:lastRenderedPageBreak/>
        <w:t>DANH MỤC HÌNH VẼ</w:t>
      </w:r>
      <w:bookmarkEnd w:id="1"/>
    </w:p>
    <w:p w:rsidR="001827C1" w:rsidRDefault="008A3C93">
      <w:pPr>
        <w:pStyle w:val="TableofFigures"/>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w:anchor="_Toc51438635" w:history="1">
        <w:r w:rsidR="001827C1" w:rsidRPr="00E64A0D">
          <w:rPr>
            <w:rStyle w:val="Hyperlink"/>
          </w:rPr>
          <w:t>Hình 1.1: Tổng hợp các lĩnh vực góp phần xây dựng một hệ thống AI</w:t>
        </w:r>
        <w:r w:rsidR="001827C1">
          <w:rPr>
            <w:webHidden/>
          </w:rPr>
          <w:tab/>
        </w:r>
        <w:r w:rsidR="001827C1">
          <w:rPr>
            <w:webHidden/>
          </w:rPr>
          <w:fldChar w:fldCharType="begin"/>
        </w:r>
        <w:r w:rsidR="001827C1">
          <w:rPr>
            <w:webHidden/>
          </w:rPr>
          <w:instrText xml:space="preserve"> PAGEREF _Toc51438635 \h </w:instrText>
        </w:r>
        <w:r w:rsidR="001827C1">
          <w:rPr>
            <w:webHidden/>
          </w:rPr>
        </w:r>
        <w:r w:rsidR="001827C1">
          <w:rPr>
            <w:webHidden/>
          </w:rPr>
          <w:fldChar w:fldCharType="separate"/>
        </w:r>
        <w:r w:rsidR="001827C1">
          <w:rPr>
            <w:webHidden/>
          </w:rPr>
          <w:t>2</w:t>
        </w:r>
        <w:r w:rsidR="001827C1">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36" w:history="1">
        <w:r w:rsidRPr="00E64A0D">
          <w:rPr>
            <w:rStyle w:val="Hyperlink"/>
            <w:lang w:val="de-DE"/>
          </w:rPr>
          <w:t>Hình 1.2: Các quá trình AI</w:t>
        </w:r>
        <w:r>
          <w:rPr>
            <w:webHidden/>
          </w:rPr>
          <w:tab/>
        </w:r>
        <w:r>
          <w:rPr>
            <w:webHidden/>
          </w:rPr>
          <w:fldChar w:fldCharType="begin"/>
        </w:r>
        <w:r>
          <w:rPr>
            <w:webHidden/>
          </w:rPr>
          <w:instrText xml:space="preserve"> PAGEREF _Toc51438636 \h </w:instrText>
        </w:r>
        <w:r>
          <w:rPr>
            <w:webHidden/>
          </w:rPr>
        </w:r>
        <w:r>
          <w:rPr>
            <w:webHidden/>
          </w:rPr>
          <w:fldChar w:fldCharType="separate"/>
        </w:r>
        <w:r>
          <w:rPr>
            <w:webHidden/>
          </w:rPr>
          <w:t>3</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37" w:history="1">
        <w:r w:rsidRPr="00E64A0D">
          <w:rPr>
            <w:rStyle w:val="Hyperlink"/>
          </w:rPr>
          <w:t>Hình 1.3: Các lĩnh vực trong AI</w:t>
        </w:r>
        <w:r>
          <w:rPr>
            <w:webHidden/>
          </w:rPr>
          <w:tab/>
        </w:r>
        <w:r>
          <w:rPr>
            <w:webHidden/>
          </w:rPr>
          <w:fldChar w:fldCharType="begin"/>
        </w:r>
        <w:r>
          <w:rPr>
            <w:webHidden/>
          </w:rPr>
          <w:instrText xml:space="preserve"> PAGEREF _Toc51438637 \h </w:instrText>
        </w:r>
        <w:r>
          <w:rPr>
            <w:webHidden/>
          </w:rPr>
        </w:r>
        <w:r>
          <w:rPr>
            <w:webHidden/>
          </w:rPr>
          <w:fldChar w:fldCharType="separate"/>
        </w:r>
        <w:r>
          <w:rPr>
            <w:webHidden/>
          </w:rPr>
          <w:t>5</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38" w:history="1">
        <w:r w:rsidRPr="00E64A0D">
          <w:rPr>
            <w:rStyle w:val="Hyperlink"/>
          </w:rPr>
          <w:t xml:space="preserve">Hình 1.4: Mô hình </w:t>
        </w:r>
        <w:r w:rsidRPr="00E64A0D">
          <w:rPr>
            <w:rStyle w:val="Hyperlink"/>
            <w:rFonts w:cs="Times New Roman"/>
            <w:shd w:val="clear" w:color="auto" w:fill="FFFFFF"/>
          </w:rPr>
          <w:t>Neural</w:t>
        </w:r>
        <w:r>
          <w:rPr>
            <w:webHidden/>
          </w:rPr>
          <w:tab/>
        </w:r>
        <w:r>
          <w:rPr>
            <w:webHidden/>
          </w:rPr>
          <w:fldChar w:fldCharType="begin"/>
        </w:r>
        <w:r>
          <w:rPr>
            <w:webHidden/>
          </w:rPr>
          <w:instrText xml:space="preserve"> PAGEREF _Toc51438638 \h </w:instrText>
        </w:r>
        <w:r>
          <w:rPr>
            <w:webHidden/>
          </w:rPr>
        </w:r>
        <w:r>
          <w:rPr>
            <w:webHidden/>
          </w:rPr>
          <w:fldChar w:fldCharType="separate"/>
        </w:r>
        <w:r>
          <w:rPr>
            <w:webHidden/>
          </w:rPr>
          <w:t>8</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39" w:history="1">
        <w:r w:rsidRPr="00E64A0D">
          <w:rPr>
            <w:rStyle w:val="Hyperlink"/>
          </w:rPr>
          <w:t xml:space="preserve">Hình 1.4: Mô hình </w:t>
        </w:r>
        <w:r w:rsidRPr="00E64A0D">
          <w:rPr>
            <w:rStyle w:val="Hyperlink"/>
            <w:rFonts w:cs="Times New Roman"/>
            <w:iCs/>
            <w:shd w:val="clear" w:color="auto" w:fill="FFFFFF"/>
          </w:rPr>
          <w:t>Neural Network</w:t>
        </w:r>
        <w:r>
          <w:rPr>
            <w:webHidden/>
          </w:rPr>
          <w:tab/>
        </w:r>
        <w:r>
          <w:rPr>
            <w:webHidden/>
          </w:rPr>
          <w:fldChar w:fldCharType="begin"/>
        </w:r>
        <w:r>
          <w:rPr>
            <w:webHidden/>
          </w:rPr>
          <w:instrText xml:space="preserve"> PAGEREF _Toc51438639 \h </w:instrText>
        </w:r>
        <w:r>
          <w:rPr>
            <w:webHidden/>
          </w:rPr>
        </w:r>
        <w:r>
          <w:rPr>
            <w:webHidden/>
          </w:rPr>
          <w:fldChar w:fldCharType="separate"/>
        </w:r>
        <w:r>
          <w:rPr>
            <w:webHidden/>
          </w:rPr>
          <w:t>9</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0" w:history="1">
        <w:r w:rsidRPr="00E64A0D">
          <w:rPr>
            <w:rStyle w:val="Hyperlink"/>
          </w:rPr>
          <w:t>Hình 1.5: Mô hình Deep Neural Network</w:t>
        </w:r>
        <w:r>
          <w:rPr>
            <w:webHidden/>
          </w:rPr>
          <w:tab/>
        </w:r>
        <w:r>
          <w:rPr>
            <w:webHidden/>
          </w:rPr>
          <w:fldChar w:fldCharType="begin"/>
        </w:r>
        <w:r>
          <w:rPr>
            <w:webHidden/>
          </w:rPr>
          <w:instrText xml:space="preserve"> PAGEREF _Toc51438640 \h </w:instrText>
        </w:r>
        <w:r>
          <w:rPr>
            <w:webHidden/>
          </w:rPr>
        </w:r>
        <w:r>
          <w:rPr>
            <w:webHidden/>
          </w:rPr>
          <w:fldChar w:fldCharType="separate"/>
        </w:r>
        <w:r>
          <w:rPr>
            <w:webHidden/>
          </w:rPr>
          <w:t>10</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1" w:history="1">
        <w:r w:rsidRPr="00E64A0D">
          <w:rPr>
            <w:rStyle w:val="Hyperlink"/>
          </w:rPr>
          <w:t>Hinh 2.1: Mô hình Deep Neural Network</w:t>
        </w:r>
        <w:r>
          <w:rPr>
            <w:webHidden/>
          </w:rPr>
          <w:tab/>
        </w:r>
        <w:r>
          <w:rPr>
            <w:webHidden/>
          </w:rPr>
          <w:fldChar w:fldCharType="begin"/>
        </w:r>
        <w:r>
          <w:rPr>
            <w:webHidden/>
          </w:rPr>
          <w:instrText xml:space="preserve"> PAGEREF _Toc51438641 \h </w:instrText>
        </w:r>
        <w:r>
          <w:rPr>
            <w:webHidden/>
          </w:rPr>
        </w:r>
        <w:r>
          <w:rPr>
            <w:webHidden/>
          </w:rPr>
          <w:fldChar w:fldCharType="separate"/>
        </w:r>
        <w:r>
          <w:rPr>
            <w:webHidden/>
          </w:rPr>
          <w:t>15</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2" w:history="1">
        <w:r w:rsidRPr="00E64A0D">
          <w:rPr>
            <w:rStyle w:val="Hyperlink"/>
          </w:rPr>
          <w:t>Hình 2.2: Convolutional Neural Network</w:t>
        </w:r>
        <w:r>
          <w:rPr>
            <w:webHidden/>
          </w:rPr>
          <w:tab/>
        </w:r>
        <w:r>
          <w:rPr>
            <w:webHidden/>
          </w:rPr>
          <w:fldChar w:fldCharType="begin"/>
        </w:r>
        <w:r>
          <w:rPr>
            <w:webHidden/>
          </w:rPr>
          <w:instrText xml:space="preserve"> PAGEREF _Toc51438642 \h </w:instrText>
        </w:r>
        <w:r>
          <w:rPr>
            <w:webHidden/>
          </w:rPr>
        </w:r>
        <w:r>
          <w:rPr>
            <w:webHidden/>
          </w:rPr>
          <w:fldChar w:fldCharType="separate"/>
        </w:r>
        <w:r>
          <w:rPr>
            <w:webHidden/>
          </w:rPr>
          <w:t>16</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3" w:history="1">
        <w:r w:rsidRPr="00E64A0D">
          <w:rPr>
            <w:rStyle w:val="Hyperlink"/>
          </w:rPr>
          <w:t>Hình 2.3: Minh họa mô hình R-CNNs</w:t>
        </w:r>
        <w:r>
          <w:rPr>
            <w:webHidden/>
          </w:rPr>
          <w:tab/>
        </w:r>
        <w:r>
          <w:rPr>
            <w:webHidden/>
          </w:rPr>
          <w:fldChar w:fldCharType="begin"/>
        </w:r>
        <w:r>
          <w:rPr>
            <w:webHidden/>
          </w:rPr>
          <w:instrText xml:space="preserve"> PAGEREF _Toc51438643 \h </w:instrText>
        </w:r>
        <w:r>
          <w:rPr>
            <w:webHidden/>
          </w:rPr>
        </w:r>
        <w:r>
          <w:rPr>
            <w:webHidden/>
          </w:rPr>
          <w:fldChar w:fldCharType="separate"/>
        </w:r>
        <w:r>
          <w:rPr>
            <w:webHidden/>
          </w:rPr>
          <w:t>16</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4" w:history="1">
        <w:r w:rsidRPr="00E64A0D">
          <w:rPr>
            <w:rStyle w:val="Hyperlink"/>
          </w:rPr>
          <w:t>Hình 2.4: Minh họa mô hình Fast R-CNN</w:t>
        </w:r>
        <w:r>
          <w:rPr>
            <w:webHidden/>
          </w:rPr>
          <w:tab/>
        </w:r>
        <w:r>
          <w:rPr>
            <w:webHidden/>
          </w:rPr>
          <w:fldChar w:fldCharType="begin"/>
        </w:r>
        <w:r>
          <w:rPr>
            <w:webHidden/>
          </w:rPr>
          <w:instrText xml:space="preserve"> PAGEREF _Toc51438644 \h </w:instrText>
        </w:r>
        <w:r>
          <w:rPr>
            <w:webHidden/>
          </w:rPr>
        </w:r>
        <w:r>
          <w:rPr>
            <w:webHidden/>
          </w:rPr>
          <w:fldChar w:fldCharType="separate"/>
        </w:r>
        <w:r>
          <w:rPr>
            <w:webHidden/>
          </w:rPr>
          <w:t>17</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5" w:history="1">
        <w:r w:rsidRPr="00E64A0D">
          <w:rPr>
            <w:rStyle w:val="Hyperlink"/>
          </w:rPr>
          <w:t>Hình 2.5: Minh họa mô hình Faster R-CNN</w:t>
        </w:r>
        <w:r>
          <w:rPr>
            <w:webHidden/>
          </w:rPr>
          <w:tab/>
        </w:r>
        <w:r>
          <w:rPr>
            <w:webHidden/>
          </w:rPr>
          <w:fldChar w:fldCharType="begin"/>
        </w:r>
        <w:r>
          <w:rPr>
            <w:webHidden/>
          </w:rPr>
          <w:instrText xml:space="preserve"> PAGEREF _Toc51438645 \h </w:instrText>
        </w:r>
        <w:r>
          <w:rPr>
            <w:webHidden/>
          </w:rPr>
        </w:r>
        <w:r>
          <w:rPr>
            <w:webHidden/>
          </w:rPr>
          <w:fldChar w:fldCharType="separate"/>
        </w:r>
        <w:r>
          <w:rPr>
            <w:webHidden/>
          </w:rPr>
          <w:t>17</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6" w:history="1">
        <w:r w:rsidRPr="00E64A0D">
          <w:rPr>
            <w:rStyle w:val="Hyperlink"/>
          </w:rPr>
          <w:t>Hình 2.6: Minh họa mô hình mask R-CNN</w:t>
        </w:r>
        <w:r>
          <w:rPr>
            <w:webHidden/>
          </w:rPr>
          <w:tab/>
        </w:r>
        <w:r>
          <w:rPr>
            <w:webHidden/>
          </w:rPr>
          <w:fldChar w:fldCharType="begin"/>
        </w:r>
        <w:r>
          <w:rPr>
            <w:webHidden/>
          </w:rPr>
          <w:instrText xml:space="preserve"> PAGEREF _Toc51438646 \h </w:instrText>
        </w:r>
        <w:r>
          <w:rPr>
            <w:webHidden/>
          </w:rPr>
        </w:r>
        <w:r>
          <w:rPr>
            <w:webHidden/>
          </w:rPr>
          <w:fldChar w:fldCharType="separate"/>
        </w:r>
        <w:r>
          <w:rPr>
            <w:webHidden/>
          </w:rPr>
          <w:t>17</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7" w:history="1">
        <w:r w:rsidRPr="00E64A0D">
          <w:rPr>
            <w:rStyle w:val="Hyperlink"/>
          </w:rPr>
          <w:t>Hình 2.7: Mô hình YOLO và mình họa</w:t>
        </w:r>
        <w:r>
          <w:rPr>
            <w:webHidden/>
          </w:rPr>
          <w:tab/>
        </w:r>
        <w:r>
          <w:rPr>
            <w:webHidden/>
          </w:rPr>
          <w:fldChar w:fldCharType="begin"/>
        </w:r>
        <w:r>
          <w:rPr>
            <w:webHidden/>
          </w:rPr>
          <w:instrText xml:space="preserve"> PAGEREF _Toc51438647 \h </w:instrText>
        </w:r>
        <w:r>
          <w:rPr>
            <w:webHidden/>
          </w:rPr>
        </w:r>
        <w:r>
          <w:rPr>
            <w:webHidden/>
          </w:rPr>
          <w:fldChar w:fldCharType="separate"/>
        </w:r>
        <w:r>
          <w:rPr>
            <w:webHidden/>
          </w:rPr>
          <w:t>18</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8" w:history="1">
        <w:r w:rsidRPr="00E64A0D">
          <w:rPr>
            <w:rStyle w:val="Hyperlink"/>
          </w:rPr>
          <w:t>Hình 3.1 : Sơ đồ use case của hệ thống</w:t>
        </w:r>
        <w:r>
          <w:rPr>
            <w:webHidden/>
          </w:rPr>
          <w:tab/>
        </w:r>
        <w:r>
          <w:rPr>
            <w:webHidden/>
          </w:rPr>
          <w:fldChar w:fldCharType="begin"/>
        </w:r>
        <w:r>
          <w:rPr>
            <w:webHidden/>
          </w:rPr>
          <w:instrText xml:space="preserve"> PAGEREF _Toc51438648 \h </w:instrText>
        </w:r>
        <w:r>
          <w:rPr>
            <w:webHidden/>
          </w:rPr>
        </w:r>
        <w:r>
          <w:rPr>
            <w:webHidden/>
          </w:rPr>
          <w:fldChar w:fldCharType="separate"/>
        </w:r>
        <w:r>
          <w:rPr>
            <w:webHidden/>
          </w:rPr>
          <w:t>22</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49" w:history="1">
        <w:r w:rsidRPr="00E64A0D">
          <w:rPr>
            <w:rStyle w:val="Hyperlink"/>
          </w:rPr>
          <w:t>Hình 3.2: Sơ đồ user case chi tiết của hệ thống</w:t>
        </w:r>
        <w:r>
          <w:rPr>
            <w:webHidden/>
          </w:rPr>
          <w:tab/>
        </w:r>
        <w:r>
          <w:rPr>
            <w:webHidden/>
          </w:rPr>
          <w:fldChar w:fldCharType="begin"/>
        </w:r>
        <w:r>
          <w:rPr>
            <w:webHidden/>
          </w:rPr>
          <w:instrText xml:space="preserve"> PAGEREF _Toc51438649 \h </w:instrText>
        </w:r>
        <w:r>
          <w:rPr>
            <w:webHidden/>
          </w:rPr>
        </w:r>
        <w:r>
          <w:rPr>
            <w:webHidden/>
          </w:rPr>
          <w:fldChar w:fldCharType="separate"/>
        </w:r>
        <w:r>
          <w:rPr>
            <w:webHidden/>
          </w:rPr>
          <w:t>24</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50" w:history="1">
        <w:r w:rsidRPr="00E64A0D">
          <w:rPr>
            <w:rStyle w:val="Hyperlink"/>
          </w:rPr>
          <w:t>Hình 3.3: Sơ đồ thiết kế tổng qua hệ thống</w:t>
        </w:r>
        <w:r>
          <w:rPr>
            <w:webHidden/>
          </w:rPr>
          <w:tab/>
        </w:r>
        <w:r>
          <w:rPr>
            <w:webHidden/>
          </w:rPr>
          <w:fldChar w:fldCharType="begin"/>
        </w:r>
        <w:r>
          <w:rPr>
            <w:webHidden/>
          </w:rPr>
          <w:instrText xml:space="preserve"> PAGEREF _Toc51438650 \h </w:instrText>
        </w:r>
        <w:r>
          <w:rPr>
            <w:webHidden/>
          </w:rPr>
        </w:r>
        <w:r>
          <w:rPr>
            <w:webHidden/>
          </w:rPr>
          <w:fldChar w:fldCharType="separate"/>
        </w:r>
        <w:r>
          <w:rPr>
            <w:webHidden/>
          </w:rPr>
          <w:t>25</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51" w:history="1">
        <w:r w:rsidRPr="00E64A0D">
          <w:rPr>
            <w:rStyle w:val="Hyperlink"/>
          </w:rPr>
          <w:t>Hình 3.4: Thiết kế lớp AI layer</w:t>
        </w:r>
        <w:r>
          <w:rPr>
            <w:webHidden/>
          </w:rPr>
          <w:tab/>
        </w:r>
        <w:r>
          <w:rPr>
            <w:webHidden/>
          </w:rPr>
          <w:fldChar w:fldCharType="begin"/>
        </w:r>
        <w:r>
          <w:rPr>
            <w:webHidden/>
          </w:rPr>
          <w:instrText xml:space="preserve"> PAGEREF _Toc51438651 \h </w:instrText>
        </w:r>
        <w:r>
          <w:rPr>
            <w:webHidden/>
          </w:rPr>
        </w:r>
        <w:r>
          <w:rPr>
            <w:webHidden/>
          </w:rPr>
          <w:fldChar w:fldCharType="separate"/>
        </w:r>
        <w:r>
          <w:rPr>
            <w:webHidden/>
          </w:rPr>
          <w:t>26</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52" w:history="1">
        <w:r w:rsidRPr="00E64A0D">
          <w:rPr>
            <w:rStyle w:val="Hyperlink"/>
          </w:rPr>
          <w:t>Hình 3.5: Thiết kế lớp UserControl</w:t>
        </w:r>
        <w:r>
          <w:rPr>
            <w:webHidden/>
          </w:rPr>
          <w:tab/>
        </w:r>
        <w:r>
          <w:rPr>
            <w:webHidden/>
          </w:rPr>
          <w:fldChar w:fldCharType="begin"/>
        </w:r>
        <w:r>
          <w:rPr>
            <w:webHidden/>
          </w:rPr>
          <w:instrText xml:space="preserve"> PAGEREF _Toc51438652 \h </w:instrText>
        </w:r>
        <w:r>
          <w:rPr>
            <w:webHidden/>
          </w:rPr>
        </w:r>
        <w:r>
          <w:rPr>
            <w:webHidden/>
          </w:rPr>
          <w:fldChar w:fldCharType="separate"/>
        </w:r>
        <w:r>
          <w:rPr>
            <w:webHidden/>
          </w:rPr>
          <w:t>27</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53" w:history="1">
        <w:r w:rsidRPr="00E64A0D">
          <w:rPr>
            <w:rStyle w:val="Hyperlink"/>
          </w:rPr>
          <w:t>Hình 3.6: Hoạt động Tracking On của lớp AI</w:t>
        </w:r>
        <w:r>
          <w:rPr>
            <w:webHidden/>
          </w:rPr>
          <w:tab/>
        </w:r>
        <w:r>
          <w:rPr>
            <w:webHidden/>
          </w:rPr>
          <w:fldChar w:fldCharType="begin"/>
        </w:r>
        <w:r>
          <w:rPr>
            <w:webHidden/>
          </w:rPr>
          <w:instrText xml:space="preserve"> PAGEREF _Toc51438653 \h </w:instrText>
        </w:r>
        <w:r>
          <w:rPr>
            <w:webHidden/>
          </w:rPr>
        </w:r>
        <w:r>
          <w:rPr>
            <w:webHidden/>
          </w:rPr>
          <w:fldChar w:fldCharType="separate"/>
        </w:r>
        <w:r>
          <w:rPr>
            <w:webHidden/>
          </w:rPr>
          <w:t>29</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54" w:history="1">
        <w:r w:rsidRPr="00E64A0D">
          <w:rPr>
            <w:rStyle w:val="Hyperlink"/>
          </w:rPr>
          <w:t>Hình 3.7: Hoạt động Tracking Off của lớp AI</w:t>
        </w:r>
        <w:r>
          <w:rPr>
            <w:webHidden/>
          </w:rPr>
          <w:tab/>
        </w:r>
        <w:r>
          <w:rPr>
            <w:webHidden/>
          </w:rPr>
          <w:fldChar w:fldCharType="begin"/>
        </w:r>
        <w:r>
          <w:rPr>
            <w:webHidden/>
          </w:rPr>
          <w:instrText xml:space="preserve"> PAGEREF _Toc51438654 \h </w:instrText>
        </w:r>
        <w:r>
          <w:rPr>
            <w:webHidden/>
          </w:rPr>
        </w:r>
        <w:r>
          <w:rPr>
            <w:webHidden/>
          </w:rPr>
          <w:fldChar w:fldCharType="separate"/>
        </w:r>
        <w:r>
          <w:rPr>
            <w:webHidden/>
          </w:rPr>
          <w:t>30</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55" w:history="1">
        <w:r w:rsidRPr="00E64A0D">
          <w:rPr>
            <w:rStyle w:val="Hyperlink"/>
          </w:rPr>
          <w:t>Hình 3.8: Hoạt động Tracking On của lớp UserController Layer</w:t>
        </w:r>
        <w:r>
          <w:rPr>
            <w:webHidden/>
          </w:rPr>
          <w:tab/>
        </w:r>
        <w:r>
          <w:rPr>
            <w:webHidden/>
          </w:rPr>
          <w:fldChar w:fldCharType="begin"/>
        </w:r>
        <w:r>
          <w:rPr>
            <w:webHidden/>
          </w:rPr>
          <w:instrText xml:space="preserve"> PAGEREF _Toc51438655 \h </w:instrText>
        </w:r>
        <w:r>
          <w:rPr>
            <w:webHidden/>
          </w:rPr>
        </w:r>
        <w:r>
          <w:rPr>
            <w:webHidden/>
          </w:rPr>
          <w:fldChar w:fldCharType="separate"/>
        </w:r>
        <w:r>
          <w:rPr>
            <w:webHidden/>
          </w:rPr>
          <w:t>31</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56" w:history="1">
        <w:r w:rsidRPr="00E64A0D">
          <w:rPr>
            <w:rStyle w:val="Hyperlink"/>
          </w:rPr>
          <w:t>Hình 3.9: Hoạt động Tracking Off của lớp UserController Layer</w:t>
        </w:r>
        <w:r>
          <w:rPr>
            <w:webHidden/>
          </w:rPr>
          <w:tab/>
        </w:r>
        <w:r>
          <w:rPr>
            <w:webHidden/>
          </w:rPr>
          <w:fldChar w:fldCharType="begin"/>
        </w:r>
        <w:r>
          <w:rPr>
            <w:webHidden/>
          </w:rPr>
          <w:instrText xml:space="preserve"> PAGEREF _Toc51438656 \h </w:instrText>
        </w:r>
        <w:r>
          <w:rPr>
            <w:webHidden/>
          </w:rPr>
        </w:r>
        <w:r>
          <w:rPr>
            <w:webHidden/>
          </w:rPr>
          <w:fldChar w:fldCharType="separate"/>
        </w:r>
        <w:r>
          <w:rPr>
            <w:webHidden/>
          </w:rPr>
          <w:t>32</w:t>
        </w:r>
        <w:r>
          <w:rPr>
            <w:webHidden/>
          </w:rPr>
          <w:fldChar w:fldCharType="end"/>
        </w:r>
      </w:hyperlink>
    </w:p>
    <w:p w:rsidR="001827C1" w:rsidRDefault="001827C1">
      <w:pPr>
        <w:pStyle w:val="TableofFigures"/>
        <w:rPr>
          <w:rFonts w:asciiTheme="minorHAnsi" w:eastAsiaTheme="minorEastAsia" w:hAnsiTheme="minorHAnsi" w:cstheme="minorBidi"/>
          <w:b w:val="0"/>
          <w:bCs w:val="0"/>
          <w:kern w:val="0"/>
          <w:sz w:val="22"/>
          <w:szCs w:val="22"/>
        </w:rPr>
      </w:pPr>
      <w:hyperlink w:anchor="_Toc51438657" w:history="1">
        <w:r w:rsidRPr="00E64A0D">
          <w:rPr>
            <w:rStyle w:val="Hyperlink"/>
          </w:rPr>
          <w:t>Hình 3.10: Hoạt động của lớp Connection Layer</w:t>
        </w:r>
        <w:r>
          <w:rPr>
            <w:webHidden/>
          </w:rPr>
          <w:tab/>
        </w:r>
        <w:r>
          <w:rPr>
            <w:webHidden/>
          </w:rPr>
          <w:fldChar w:fldCharType="begin"/>
        </w:r>
        <w:r>
          <w:rPr>
            <w:webHidden/>
          </w:rPr>
          <w:instrText xml:space="preserve"> PAGEREF _Toc51438657 \h </w:instrText>
        </w:r>
        <w:r>
          <w:rPr>
            <w:webHidden/>
          </w:rPr>
        </w:r>
        <w:r>
          <w:rPr>
            <w:webHidden/>
          </w:rPr>
          <w:fldChar w:fldCharType="separate"/>
        </w:r>
        <w:r>
          <w:rPr>
            <w:webHidden/>
          </w:rPr>
          <w:t>33</w:t>
        </w:r>
        <w:r>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2" w:name="_Toc35545542"/>
      <w:r>
        <w:lastRenderedPageBreak/>
        <w:t>DANH MỤC BẢNG BIỂU</w:t>
      </w:r>
      <w:bookmarkEnd w:id="2"/>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55474F">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3" w:name="_Toc35545544"/>
      <w:r w:rsidRPr="003E2F4B">
        <w:lastRenderedPageBreak/>
        <w:t>TÓM TẮT ĐỒ ÁN</w:t>
      </w:r>
      <w:bookmarkEnd w:id="3"/>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hệ thống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1"/>
          <w:footerReference w:type="default" r:id="rId12"/>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4" w:name="_Toc35545545"/>
      <w:r w:rsidRPr="00B724E3">
        <w:rPr>
          <w:lang w:val="de-DE"/>
        </w:rPr>
        <w:lastRenderedPageBreak/>
        <w:t>TỒNG QUAN VỀ CÔNG NGHỆ</w:t>
      </w:r>
      <w:r w:rsidR="00B724E3" w:rsidRPr="00B724E3">
        <w:rPr>
          <w:lang w:val="de-DE"/>
        </w:rPr>
        <w:t xml:space="preserve"> AI</w:t>
      </w:r>
      <w:bookmarkEnd w:id="4"/>
      <w:r w:rsidR="00951688">
        <w:rPr>
          <w:lang w:val="de-DE"/>
        </w:rPr>
        <w:t xml:space="preserve"> V</w:t>
      </w:r>
      <w:r w:rsidR="00D07509">
        <w:rPr>
          <w:lang w:val="de-DE"/>
        </w:rPr>
        <w:t>À BỆ</w:t>
      </w:r>
      <w:r w:rsidR="00951688">
        <w:rPr>
          <w:lang w:val="de-DE"/>
        </w:rPr>
        <w:t>NH LÝ VỀ NÃO</w:t>
      </w:r>
    </w:p>
    <w:p w:rsidR="00D84378" w:rsidRPr="005D0270" w:rsidRDefault="000D72D2" w:rsidP="00E7754F">
      <w:pPr>
        <w:pStyle w:val="Heading2"/>
        <w:rPr>
          <w:lang w:val="de-DE"/>
        </w:rPr>
      </w:pPr>
      <w:bookmarkStart w:id="5" w:name="_Toc35545546"/>
      <w:r w:rsidRPr="005D0270">
        <w:rPr>
          <w:lang w:val="de-DE"/>
        </w:rPr>
        <w:t>Khái niệm về công nghệ AI</w:t>
      </w:r>
      <w:bookmarkEnd w:id="5"/>
      <w:r w:rsidRPr="005D0270">
        <w:rPr>
          <w:lang w:val="de-DE"/>
        </w:rPr>
        <w:t xml:space="preserve"> </w:t>
      </w:r>
    </w:p>
    <w:p w:rsidR="00B724E3" w:rsidRPr="005D0270" w:rsidRDefault="00B724E3" w:rsidP="00B724E3">
      <w:pPr>
        <w:pStyle w:val="Heading3"/>
        <w:rPr>
          <w:lang w:val="de-DE"/>
        </w:rPr>
      </w:pPr>
      <w:bookmarkStart w:id="6" w:name="_Toc35545547"/>
      <w:r w:rsidRPr="005D0270">
        <w:rPr>
          <w:lang w:val="de-DE"/>
        </w:rPr>
        <w:t>Khái niệm về công nghệ AI</w:t>
      </w:r>
      <w:bookmarkEnd w:id="6"/>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3"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4"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ng các quá trình suy nghĩ và học tập của con người cho máy móc, đặc biệt là hệ thống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7" w:name="_Toc35545548"/>
      <w:r>
        <w:t>Mô hình của A</w:t>
      </w:r>
      <w:r w:rsidR="00BC2737">
        <w:t>I</w:t>
      </w:r>
      <w:bookmarkEnd w:id="7"/>
    </w:p>
    <w:p w:rsidR="00471575" w:rsidRDefault="00471575" w:rsidP="001A38A3">
      <w:pPr>
        <w:pStyle w:val="Heading3"/>
      </w:pPr>
      <w:bookmarkStart w:id="8" w:name="_Toc35545549"/>
      <w:r>
        <w:t>Các yếu tố xây dựng nên công nghệ AI</w:t>
      </w:r>
      <w:bookmarkEnd w:id="8"/>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15" o:title=""/>
          </v:shape>
          <o:OLEObject Type="Embed" ProgID="Visio.Drawing.15" ShapeID="_x0000_i1025" DrawAspect="Content" ObjectID="_1662052151" r:id="rId16"/>
        </w:object>
      </w:r>
    </w:p>
    <w:p w:rsidR="00F3394A" w:rsidRPr="00C57B2C" w:rsidRDefault="00F3394A" w:rsidP="002B1E1E">
      <w:pPr>
        <w:pStyle w:val="Picture"/>
        <w:rPr>
          <w:lang w:val="de-DE"/>
        </w:rPr>
      </w:pPr>
      <w:bookmarkStart w:id="9" w:name="_Toc51438635"/>
      <w:r>
        <w:t>Hình 1</w:t>
      </w:r>
      <w:r w:rsidR="00315890">
        <w:t>.1</w:t>
      </w:r>
      <w:r>
        <w:t>: Tổ</w:t>
      </w:r>
      <w:r w:rsidR="008A3C93">
        <w:t>ng</w:t>
      </w:r>
      <w:r>
        <w:t xml:space="preserve"> hợp các lĩnh vực góp phần xây dựng một hệ thống AI</w:t>
      </w:r>
      <w:bookmarkEnd w:id="9"/>
    </w:p>
    <w:p w:rsidR="00471575" w:rsidRPr="00471575" w:rsidRDefault="00471575" w:rsidP="00471575">
      <w:pPr>
        <w:rPr>
          <w:lang w:val="de-DE"/>
        </w:rPr>
      </w:pPr>
    </w:p>
    <w:p w:rsidR="00417AD0" w:rsidRDefault="005E410C" w:rsidP="00D33F37">
      <w:pPr>
        <w:pStyle w:val="Heading3"/>
      </w:pPr>
      <w:bookmarkStart w:id="10" w:name="_Toc35545550"/>
      <w:r>
        <w:t>Lý thuyết sử dụng AI</w:t>
      </w:r>
      <w:bookmarkEnd w:id="10"/>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Dựa vào mục đích xây dựng hệ thống, mà ta sẽ tạo ra các quy tắc sử dụng và thu thập những mẫu data để chuẩn bị cho ‘Kí ức‘ của hệ thống</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Ở quá trình này, dựa vào các quy tắc(rule), ta sẽ tạo ra các nhãn và sắp xếp các data thu thập được tương ứng với nhãn đó. Từ đó tạo lên một kí ứng hiệu chỉnh cho hệ thống. Nếu coi hệ thống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Ở giai đoạn này, hệ thống có thế tự vẫn hành chức năng đã được thiết kế dựa trên các quy tắc và kết quả đặt đượ</w:t>
      </w:r>
      <w:r w:rsidR="00801247">
        <w:rPr>
          <w:lang w:val="de-DE"/>
        </w:rPr>
        <w:t>c trong quá trình. Lúc này, hệ thống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17" o:title=""/>
          </v:shape>
          <o:OLEObject Type="Embed" ProgID="Visio.Drawing.15" ShapeID="_x0000_i1026" DrawAspect="Content" ObjectID="_1662052152" r:id="rId18"/>
        </w:object>
      </w:r>
    </w:p>
    <w:p w:rsidR="00186663" w:rsidRPr="002C6474" w:rsidRDefault="00186663" w:rsidP="002B1E1E">
      <w:pPr>
        <w:pStyle w:val="Picture"/>
        <w:rPr>
          <w:lang w:val="de-DE"/>
        </w:rPr>
      </w:pPr>
      <w:bookmarkStart w:id="11" w:name="_Toc51438636"/>
      <w:r w:rsidRPr="00801247">
        <w:rPr>
          <w:lang w:val="de-DE"/>
        </w:rPr>
        <w:t xml:space="preserve">Hình </w:t>
      </w:r>
      <w:r w:rsidR="00315890">
        <w:rPr>
          <w:lang w:val="de-DE"/>
        </w:rPr>
        <w:t>1.</w:t>
      </w:r>
      <w:r w:rsidRPr="00801247">
        <w:rPr>
          <w:lang w:val="de-DE"/>
        </w:rPr>
        <w:t>2: Các quá trình AI</w:t>
      </w:r>
      <w:bookmarkEnd w:id="11"/>
    </w:p>
    <w:p w:rsidR="001A38A3" w:rsidRPr="00186663" w:rsidRDefault="002C6474" w:rsidP="00D33F37">
      <w:pPr>
        <w:pStyle w:val="Heading3"/>
        <w:rPr>
          <w:lang w:val="de-DE"/>
        </w:rPr>
      </w:pPr>
      <w:bookmarkStart w:id="12" w:name="_Toc35545551"/>
      <w:r w:rsidRPr="00186663">
        <w:rPr>
          <w:lang w:val="de-DE"/>
        </w:rPr>
        <w:lastRenderedPageBreak/>
        <w:t>Phân lại công nghệ AI</w:t>
      </w:r>
      <w:bookmarkEnd w:id="12"/>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Với h</w:t>
      </w:r>
      <w:r w:rsidR="00446D54">
        <w:t>ệ thống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Hệ thống này sẽ không có bộ nhớ để lưu trữ dữ liệu đã có trong quá khứ. Loại hê thống AI này chúng ta thường bắt gặp ở các hệ thống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hệ thống AI có bộ nhớ hạn chế, có nghĩa là chúng có thể lưu trữ và sử dụng dữ liệu đã xảy ra trong quá khứ để đưa ra quyết định cho tương lai. </w:t>
      </w:r>
    </w:p>
    <w:p w:rsidR="002C6474" w:rsidRDefault="00833060" w:rsidP="00D33F37">
      <w:r>
        <w:t>Như vậy, để có thể đưa ra quyết định trong tương lai, hệ thống này cần có dữ liệu từ quá khứ. Loại hệ thống AI này thường được áp dụng trong các hệ thống xe tự hành, máy bay drone… Các hệ thống AI loại này</w:t>
      </w:r>
      <w:r w:rsidR="001717CD">
        <w:t xml:space="preserve"> phức tạp hơn và cũng là các hệ thống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hệ thống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hệ thống AI có thể tự nhận thức về bản thân, có ý thức và hành xử như con người. Các hệ thống AI này còn có cảm xúc và hiểu được cảm xúc xúc của con người.</w:t>
      </w:r>
      <w:r w:rsidR="00214737">
        <w:t xml:space="preserve"> </w:t>
      </w:r>
    </w:p>
    <w:p w:rsidR="00214737" w:rsidRPr="00214737" w:rsidRDefault="00214737" w:rsidP="00F3394A">
      <w:r>
        <w:t>Để xây dựng 2 kiểu hệ thống AI 3 và 4, xây dựng bộ nhớ để lưu trữ dữ liệu của quá khứ và xây dựng khả năng tự học của hệ thống.</w:t>
      </w:r>
      <w:r w:rsidR="004453C0">
        <w:t xml:space="preserve"> Điều này thực sự là bước quan trọng để các hệ thống AI có thể đặt được tới ngưỡng trí thông minh của con người.</w:t>
      </w:r>
    </w:p>
    <w:p w:rsidR="006D40C5" w:rsidRDefault="001717CD" w:rsidP="00B90905">
      <w:r>
        <w:t xml:space="preserve">Ở thời điểm hiện tại, các hệ thống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3" w:name="_Toc35545552"/>
      <w:r>
        <w:t>AI và các lĩnh vực con.</w:t>
      </w:r>
      <w:bookmarkEnd w:id="13"/>
    </w:p>
    <w:p w:rsidR="003C0912" w:rsidRDefault="00E60C89" w:rsidP="00E60C89">
      <w:r>
        <w:t>AI là một ngành khoa học lớn, bao gồm nhiều lĩnh vực nghiên cứ</w:t>
      </w:r>
      <w:r w:rsidR="003C0912">
        <w:t xml:space="preserve">u khác nhau trong đó có các linh vực chính </w:t>
      </w:r>
      <w:proofErr w:type="gramStart"/>
      <w:r w:rsidR="003C0912">
        <w:t>như :</w:t>
      </w:r>
      <w:proofErr w:type="gramEnd"/>
      <w:r w:rsidR="003C0912">
        <w:t xml:space="preserve">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lastRenderedPageBreak/>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19" o:title=""/>
          </v:shape>
          <o:OLEObject Type="Embed" ProgID="Visio.Drawing.15" ShapeID="_x0000_i1027" DrawAspect="Content" ObjectID="_1662052153" r:id="rId20"/>
        </w:object>
      </w:r>
    </w:p>
    <w:p w:rsidR="00206E95" w:rsidRDefault="008A3C93" w:rsidP="002B1E1E">
      <w:pPr>
        <w:pStyle w:val="Picture"/>
        <w:rPr>
          <w:rFonts w:cs="Times New Roman"/>
          <w:color w:val="000000" w:themeColor="text1"/>
          <w:szCs w:val="26"/>
          <w:shd w:val="clear" w:color="auto" w:fill="FFFFFF"/>
        </w:rPr>
      </w:pPr>
      <w:bookmarkStart w:id="14" w:name="_Toc51438637"/>
      <w:r>
        <w:t xml:space="preserve">Hình </w:t>
      </w:r>
      <w:r w:rsidR="00315890">
        <w:t>1.</w:t>
      </w:r>
      <w:r>
        <w:t>3</w:t>
      </w:r>
      <w:r w:rsidR="00206E95">
        <w:t xml:space="preserve">: Các lĩnh vực </w:t>
      </w:r>
      <w:r>
        <w:t>tr</w:t>
      </w:r>
      <w:r w:rsidR="00206E95">
        <w:t>on</w:t>
      </w:r>
      <w:r>
        <w:t xml:space="preserve">g </w:t>
      </w:r>
      <w:r w:rsidR="00206E95">
        <w:t>AI</w:t>
      </w:r>
      <w:bookmarkEnd w:id="14"/>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5" w:name="_Toc35545553"/>
      <w:r>
        <w:rPr>
          <w:rFonts w:eastAsiaTheme="minorHAnsi"/>
        </w:rPr>
        <w:t>Ưu điểm và nhược điểm</w:t>
      </w:r>
      <w:bookmarkEnd w:id="15"/>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xml:space="preserve">+ Giảm chí phí hàng hóa và dịch vụ, giúp làm các công việc lặp đi lặp lại một cách chính xác nhất và không ngừng nghỉ hay mệt </w:t>
      </w:r>
      <w:proofErr w:type="gramStart"/>
      <w:r>
        <w:t>mỏi.Từ</w:t>
      </w:r>
      <w:proofErr w:type="gramEnd"/>
      <w:r>
        <w:t xml:space="preserve">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xml:space="preserve">+ Sự có mặt của AI, giúp hộ trợ công việc tự động tốt hơn, có thể khiến nhiều người bị mất việc trong các nhà máy, xí </w:t>
      </w:r>
      <w:proofErr w:type="gramStart"/>
      <w:r>
        <w:t>nghiệp..</w:t>
      </w:r>
      <w:proofErr w:type="gramEnd"/>
      <w:r>
        <w:t xml:space="preserve">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w:t>
      </w:r>
      <w:proofErr w:type="gramStart"/>
      <w:r w:rsidR="00674D21">
        <w:t xml:space="preserve">sự </w:t>
      </w:r>
      <w:r w:rsidR="005B39B9">
        <w:t xml:space="preserve"> rất</w:t>
      </w:r>
      <w:proofErr w:type="gramEnd"/>
      <w:r w:rsidR="005B39B9">
        <w:t xml:space="preserve">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16" w:name="_Toc35545554"/>
      <w:r>
        <w:t>Phạm vi và các l</w:t>
      </w:r>
      <w:r w:rsidR="00786D36">
        <w:t>ĩ</w:t>
      </w:r>
      <w:r>
        <w:t>nh vực ứng dụng AI</w:t>
      </w:r>
      <w:bookmarkEnd w:id="16"/>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w:t>
      </w:r>
      <w:proofErr w:type="gramStart"/>
      <w:r w:rsidR="001B07F3">
        <w:t>như :</w:t>
      </w:r>
      <w:proofErr w:type="gramEnd"/>
      <w:r w:rsidR="001B07F3">
        <w:t xml:space="preserve">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hệ thống tự động có thể hỗ trợ con người quản </w:t>
      </w:r>
      <w:proofErr w:type="gramStart"/>
      <w:r>
        <w:t>lý  công</w:t>
      </w:r>
      <w:proofErr w:type="gramEnd"/>
      <w:r>
        <w:t xml:space="preserve">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hệ thống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17" w:name="_Toc35545555"/>
      <w:r w:rsidRPr="00D07509">
        <w:rPr>
          <w:rFonts w:cs="Times New Roman"/>
          <w:color w:val="000000" w:themeColor="text1"/>
        </w:rPr>
        <w:t xml:space="preserve">Khái niệm về </w:t>
      </w:r>
      <w:proofErr w:type="gramStart"/>
      <w:r w:rsidRPr="00D07509">
        <w:rPr>
          <w:rFonts w:cs="Times New Roman"/>
          <w:color w:val="000000" w:themeColor="text1"/>
        </w:rPr>
        <w:t>DNN(</w:t>
      </w:r>
      <w:proofErr w:type="gramEnd"/>
      <w:r w:rsidRPr="00D07509">
        <w:rPr>
          <w:rFonts w:cs="Times New Roman"/>
          <w:bCs w:val="0"/>
          <w:i/>
          <w:iCs/>
          <w:color w:val="000000" w:themeColor="text1"/>
          <w:shd w:val="clear" w:color="auto" w:fill="FFFFFF"/>
        </w:rPr>
        <w:t>Deep Neural Network</w:t>
      </w:r>
      <w:r w:rsidRPr="00D07509">
        <w:rPr>
          <w:rFonts w:cs="Times New Roman"/>
          <w:color w:val="000000" w:themeColor="text1"/>
        </w:rPr>
        <w:t>)</w:t>
      </w:r>
    </w:p>
    <w:p w:rsidR="00D07509" w:rsidRDefault="00D07509" w:rsidP="00D07509">
      <w:pPr>
        <w:pStyle w:val="Heading3"/>
        <w:rPr>
          <w:rFonts w:cs="Times New Roman"/>
          <w:bCs w:val="0"/>
          <w:color w:val="000000" w:themeColor="text1"/>
          <w:shd w:val="clear" w:color="auto" w:fill="FFFFFF"/>
        </w:rPr>
      </w:pPr>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drawing>
          <wp:inline distT="0" distB="0" distL="0" distR="0">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18" w:name="_Toc51438638"/>
      <w:r>
        <w:t xml:space="preserve">Hình 1.4: Mô hình </w:t>
      </w:r>
      <w:r w:rsidRPr="001229F5">
        <w:rPr>
          <w:rFonts w:cs="Times New Roman"/>
          <w:bCs w:val="0"/>
          <w:color w:val="000000" w:themeColor="text1"/>
          <w:shd w:val="clear" w:color="auto" w:fill="FFFFFF"/>
        </w:rPr>
        <w:t>Neural</w:t>
      </w:r>
      <w:bookmarkEnd w:id="18"/>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các tập hợp này tạo thành một cấu trúc hệ thống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lastRenderedPageBreak/>
        <w:drawing>
          <wp:inline distT="0" distB="0" distL="0" distR="0">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19" w:name="_Toc51438639"/>
      <w:r>
        <w:t xml:space="preserve">Hình 1.4: Mô hình </w:t>
      </w:r>
      <w:r w:rsidRPr="001229F5">
        <w:rPr>
          <w:rFonts w:cs="Times New Roman"/>
          <w:bCs w:val="0"/>
          <w:iCs/>
          <w:color w:val="000000" w:themeColor="text1"/>
          <w:szCs w:val="26"/>
          <w:shd w:val="clear" w:color="auto" w:fill="FFFFFF"/>
        </w:rPr>
        <w:t>Neural Network</w:t>
      </w:r>
      <w:bookmarkEnd w:id="19"/>
    </w:p>
    <w:p w:rsidR="001229F5" w:rsidRDefault="001229F5" w:rsidP="001229F5">
      <w:pPr>
        <w:pStyle w:val="Heading3"/>
        <w:rPr>
          <w:rFonts w:cs="Times New Roman"/>
          <w:bCs w:val="0"/>
          <w:color w:val="000000" w:themeColor="text1"/>
          <w:shd w:val="clear" w:color="auto" w:fill="FFFFFF"/>
        </w:rPr>
      </w:pPr>
      <w:r>
        <w:t xml:space="preserve">. </w:t>
      </w:r>
      <w:r w:rsidRPr="001229F5">
        <w:rPr>
          <w:rFonts w:cs="Times New Roman"/>
          <w:bCs w:val="0"/>
          <w:color w:val="000000" w:themeColor="text1"/>
          <w:shd w:val="clear" w:color="auto" w:fill="FFFFFF"/>
        </w:rPr>
        <w:t>Deep Neural Network &amp; Deep Learning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là hệ thống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 xml:space="preserve">là khả năng máy tự đào sâu học hỏi nhờ </w:t>
      </w:r>
      <w:proofErr w:type="gramStart"/>
      <w:r w:rsidRPr="001229F5">
        <w:rPr>
          <w:rFonts w:eastAsia="Times New Roman" w:cs="Times New Roman"/>
          <w:color w:val="000000" w:themeColor="text1"/>
          <w:kern w:val="0"/>
          <w:szCs w:val="26"/>
        </w:rPr>
        <w:t>vào  công</w:t>
      </w:r>
      <w:proofErr w:type="gramEnd"/>
      <w:r w:rsidRPr="001229F5">
        <w:rPr>
          <w:rFonts w:eastAsia="Times New Roman" w:cs="Times New Roman"/>
          <w:color w:val="000000" w:themeColor="text1"/>
          <w:kern w:val="0"/>
          <w:szCs w:val="26"/>
        </w:rPr>
        <w:t xml:space="preserve">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lastRenderedPageBreak/>
        <w:drawing>
          <wp:inline distT="0" distB="0" distL="0" distR="0">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0" w:name="_Toc51438640"/>
      <w:r w:rsidRPr="008B335B">
        <w:t>Hình 1.5: Mô hình Deep Neural Network</w:t>
      </w:r>
      <w:bookmarkEnd w:id="20"/>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r>
        <w:t>Tổng quan các bệnh lý về U Não</w:t>
      </w:r>
    </w:p>
    <w:p w:rsidR="00951688" w:rsidRDefault="00951688" w:rsidP="00951688">
      <w:pPr>
        <w:pStyle w:val="Heading3"/>
      </w:pPr>
      <w:r>
        <w:t>. Khái niệm về U não.</w:t>
      </w:r>
    </w:p>
    <w:p w:rsidR="00951688" w:rsidRPr="00951688" w:rsidRDefault="00951688" w:rsidP="00951688">
      <w:pPr>
        <w:rPr>
          <w:color w:val="000000" w:themeColor="text1"/>
        </w:rPr>
      </w:pPr>
      <w:r w:rsidRPr="00951688">
        <w:rPr>
          <w:color w:val="000000" w:themeColor="text1"/>
        </w:rPr>
        <w:t xml:space="preserve">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w:t>
      </w:r>
      <w:r w:rsidRPr="00951688">
        <w:rPr>
          <w:color w:val="000000" w:themeColor="text1"/>
        </w:rPr>
        <w:lastRenderedPageBreak/>
        <w:t>chứng khác có thể bao gồm khó đi lại, nói hoặc cảm giác. Khi bệnh tiến triển, bất tỉnh có thể xảy ra.</w:t>
      </w:r>
    </w:p>
    <w:p w:rsidR="00951688" w:rsidRDefault="00951688" w:rsidP="00951688">
      <w:pPr>
        <w:pStyle w:val="Heading3"/>
      </w:pPr>
      <w:r>
        <w:t>. Phân loại U não</w:t>
      </w:r>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2A576C">
      <w:pPr>
        <w:pStyle w:val="Heading2"/>
      </w:pPr>
      <w:r>
        <w:t>Kết luận chương</w:t>
      </w:r>
      <w:bookmarkEnd w:id="17"/>
    </w:p>
    <w:p w:rsidR="00786D36" w:rsidRDefault="00786D36" w:rsidP="00786D36"/>
    <w:p w:rsidR="00EA4B55" w:rsidRPr="00786D36" w:rsidRDefault="00EA4B55" w:rsidP="00786D36">
      <w:r>
        <w:br w:type="page"/>
      </w:r>
    </w:p>
    <w:p w:rsidR="005202D3" w:rsidRDefault="00252426" w:rsidP="00CE570D">
      <w:pPr>
        <w:pStyle w:val="Heading1"/>
      </w:pPr>
      <w:bookmarkStart w:id="21" w:name="_Toc35545556"/>
      <w:r>
        <w:lastRenderedPageBreak/>
        <w:t xml:space="preserve">ỨNG DỤNG </w:t>
      </w:r>
      <w:proofErr w:type="gramStart"/>
      <w:r>
        <w:t xml:space="preserve">CỦA </w:t>
      </w:r>
      <w:r w:rsidR="00593E81">
        <w:t xml:space="preserve"> </w:t>
      </w:r>
      <w:r>
        <w:t>AI</w:t>
      </w:r>
      <w:proofErr w:type="gramEnd"/>
      <w:r>
        <w:t xml:space="preserve"> </w:t>
      </w:r>
      <w:r w:rsidR="00F64CA2">
        <w:t xml:space="preserve">TRONG </w:t>
      </w:r>
      <w:bookmarkEnd w:id="21"/>
      <w:r w:rsidR="00593E81">
        <w:t>NGHIÊN CỨ PHÁT HIỆN VÀ PHÂN TÁCH KHỐI U NÃO</w:t>
      </w:r>
    </w:p>
    <w:p w:rsidR="00F64CA2" w:rsidRDefault="00F64CA2" w:rsidP="00EA4B55">
      <w:pPr>
        <w:pStyle w:val="Heading2"/>
      </w:pPr>
      <w:bookmarkStart w:id="22" w:name="_Toc35545557"/>
      <w:r>
        <w:t>Vấn đề đặt ra.</w:t>
      </w:r>
      <w:bookmarkEnd w:id="2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24"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25"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bookmarkStart w:id="23" w:name="_Toc35545558"/>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trình phần tích này có thể cho ra kết quả phân tích chậm, hoặc thiếu chính xác. Từ đó gây ra việc chậm đưa ra hướng điều trị cho bệnh nhân. </w:t>
      </w:r>
    </w:p>
    <w:p w:rsidR="00BC258D" w:rsidRDefault="00E53A31" w:rsidP="00122DA4">
      <w:r>
        <w:lastRenderedPageBreak/>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24" w:name="_Các_phương_pháp"/>
      <w:bookmarkEnd w:id="24"/>
      <w:r>
        <w:t xml:space="preserve">Các phương </w:t>
      </w:r>
      <w:r w:rsidR="00F64CA2">
        <w:t xml:space="preserve">pháp </w:t>
      </w:r>
      <w:bookmarkEnd w:id="23"/>
      <w:r w:rsidR="00122DA4">
        <w:t xml:space="preserve">nghiên cứu và phân tích ảnh U não MRI. </w:t>
      </w:r>
    </w:p>
    <w:p w:rsidR="00356A15" w:rsidRDefault="00D07509" w:rsidP="00F467FE">
      <w:r>
        <w:t xml:space="preserve">Ở thời điểm hiện tại, đã có nhiều phương pháp đuợc sử dụng để </w:t>
      </w:r>
      <w:r w:rsidR="00C548D4">
        <w:t xml:space="preserve">nghiên cứu và phân tích ảnh U não MRI </w:t>
      </w:r>
      <w:proofErr w:type="gramStart"/>
      <w:r w:rsidR="00C548D4">
        <w:t>như</w:t>
      </w:r>
      <w:r w:rsidR="00257BB0">
        <w:t xml:space="preserve"> </w:t>
      </w:r>
      <w:r w:rsidR="00356A15">
        <w:t>:</w:t>
      </w:r>
      <w:proofErr w:type="gramEnd"/>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 xml:space="preserve">Dựa trên R-CNNs, có các phương pháp có hiệu suất tốt hơn được phát triển </w:t>
      </w:r>
      <w:proofErr w:type="gramStart"/>
      <w:r w:rsidRPr="0055474F">
        <w:t>như :</w:t>
      </w:r>
      <w:proofErr w:type="gramEnd"/>
      <w:r w:rsidRPr="0055474F">
        <w:t xml:space="preserve">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 xml:space="preserve">tốn kém về mặt tính toán, dễ hiểu và phù hợp với nhiều bài toán trong thế </w:t>
      </w:r>
      <w:r w:rsidRPr="0055474F">
        <w:lastRenderedPageBreak/>
        <w:t>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w:t>
      </w:r>
      <w:r w:rsidR="008B335B">
        <w:t>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w:t>
      </w:r>
      <w:r w:rsidRPr="008B335B">
        <w:rPr>
          <w:lang w:val="vi-VN"/>
        </w:rPr>
        <w:t>ộ</w:t>
      </w:r>
      <w:r w:rsidRPr="008B335B">
        <w:rPr>
          <w:lang w:val="vi-VN"/>
        </w:rPr>
        <w:t>t là ki</w:t>
      </w:r>
      <w:r w:rsidRPr="008B335B">
        <w:rPr>
          <w:lang w:val="vi-VN"/>
        </w:rPr>
        <w:t>ế</w:t>
      </w:r>
      <w:r w:rsidRPr="008B335B">
        <w:rPr>
          <w:lang w:val="vi-VN"/>
        </w:rPr>
        <w:t>n trúc m</w:t>
      </w:r>
      <w:r w:rsidRPr="008B335B">
        <w:rPr>
          <w:lang w:val="vi-VN"/>
        </w:rPr>
        <w:t>ạ</w:t>
      </w:r>
      <w:r w:rsidRPr="008B335B">
        <w:rPr>
          <w:lang w:val="vi-VN"/>
        </w:rPr>
        <w:t>ng nơron nhân t</w:t>
      </w:r>
      <w:r w:rsidRPr="008B335B">
        <w:rPr>
          <w:lang w:val="vi-VN"/>
        </w:rPr>
        <w:t>ạ</w:t>
      </w:r>
      <w:r w:rsidRPr="008B335B">
        <w:rPr>
          <w:lang w:val="vi-VN"/>
        </w:rPr>
        <w:t xml:space="preserve">o (artificial neural </w:t>
      </w:r>
      <w:r w:rsidRPr="008B335B">
        <w:rPr>
          <w:lang w:val="vi-VN"/>
        </w:rPr>
        <w:t>network-ANN) có nhi</w:t>
      </w:r>
      <w:r w:rsidRPr="008B335B">
        <w:rPr>
          <w:lang w:val="vi-VN"/>
        </w:rPr>
        <w:t>ề</w:t>
      </w:r>
      <w:r w:rsidRPr="008B335B">
        <w:rPr>
          <w:lang w:val="vi-VN"/>
        </w:rPr>
        <w:t>u l</w:t>
      </w:r>
      <w:r w:rsidRPr="008B335B">
        <w:rPr>
          <w:lang w:val="vi-VN"/>
        </w:rPr>
        <w:t>ớ</w:t>
      </w:r>
      <w:r w:rsidRPr="008B335B">
        <w:rPr>
          <w:lang w:val="vi-VN"/>
        </w:rPr>
        <w:t>p gi</w:t>
      </w:r>
      <w:r w:rsidRPr="008B335B">
        <w:rPr>
          <w:lang w:val="vi-VN"/>
        </w:rPr>
        <w:t>ữ</w:t>
      </w:r>
      <w:r w:rsidRPr="008B335B">
        <w:rPr>
          <w:lang w:val="vi-VN"/>
        </w:rPr>
        <w:t>a các l</w:t>
      </w:r>
      <w:r w:rsidRPr="008B335B">
        <w:rPr>
          <w:lang w:val="vi-VN"/>
        </w:rPr>
        <w:t>ớ</w:t>
      </w:r>
      <w:r w:rsidRPr="008B335B">
        <w:rPr>
          <w:lang w:val="vi-VN"/>
        </w:rPr>
        <w:t>p đ</w:t>
      </w:r>
      <w:r w:rsidRPr="008B335B">
        <w:rPr>
          <w:lang w:val="vi-VN"/>
        </w:rPr>
        <w:t>ầ</w:t>
      </w:r>
      <w:r w:rsidRPr="008B335B">
        <w:rPr>
          <w:lang w:val="vi-VN"/>
        </w:rPr>
        <w:t>u vào và đ</w:t>
      </w:r>
      <w:r w:rsidRPr="008B335B">
        <w:rPr>
          <w:lang w:val="vi-VN"/>
        </w:rPr>
        <w:t>ầ</w:t>
      </w:r>
      <w:r w:rsidR="008B335B" w:rsidRPr="008B335B">
        <w:rPr>
          <w:lang w:val="vi-VN"/>
        </w:rPr>
        <w:t xml:space="preserve">u ra. </w:t>
      </w:r>
      <w:r w:rsidRPr="008B335B">
        <w:rPr>
          <w:lang w:val="vi-VN"/>
        </w:rPr>
        <w:t>DNN đư</w:t>
      </w:r>
      <w:r w:rsidRPr="008B335B">
        <w:rPr>
          <w:lang w:val="vi-VN"/>
        </w:rPr>
        <w:t>ợ</w:t>
      </w:r>
      <w:r w:rsidRPr="008B335B">
        <w:rPr>
          <w:lang w:val="vi-VN"/>
        </w:rPr>
        <w:t xml:space="preserve">c </w:t>
      </w:r>
      <w:r w:rsidRPr="008B335B">
        <w:rPr>
          <w:lang w:val="vi-VN"/>
        </w:rPr>
        <w:t>ứ</w:t>
      </w:r>
      <w:r w:rsidRPr="008B335B">
        <w:rPr>
          <w:lang w:val="vi-VN"/>
        </w:rPr>
        <w:t>ng d</w:t>
      </w:r>
      <w:r w:rsidRPr="008B335B">
        <w:rPr>
          <w:lang w:val="vi-VN"/>
        </w:rPr>
        <w:t>ụ</w:t>
      </w:r>
      <w:r w:rsidRPr="008B335B">
        <w:rPr>
          <w:lang w:val="vi-VN"/>
        </w:rPr>
        <w:t>ng r</w:t>
      </w:r>
      <w:r w:rsidRPr="008B335B">
        <w:rPr>
          <w:lang w:val="vi-VN"/>
        </w:rPr>
        <w:t>ộ</w:t>
      </w:r>
      <w:r w:rsidRPr="008B335B">
        <w:rPr>
          <w:lang w:val="vi-VN"/>
        </w:rPr>
        <w:t>ng rãi trong vi</w:t>
      </w:r>
      <w:r w:rsidRPr="008B335B">
        <w:rPr>
          <w:lang w:val="vi-VN"/>
        </w:rPr>
        <w:t>ệ</w:t>
      </w:r>
      <w:r w:rsidRPr="008B335B">
        <w:rPr>
          <w:lang w:val="vi-VN"/>
        </w:rPr>
        <w:t>c x</w:t>
      </w:r>
      <w:r w:rsidRPr="008B335B">
        <w:rPr>
          <w:lang w:val="vi-VN"/>
        </w:rPr>
        <w:t>ử</w:t>
      </w:r>
      <w:r w:rsidRPr="008B335B">
        <w:rPr>
          <w:lang w:val="vi-VN"/>
        </w:rPr>
        <w:t xml:space="preserve"> lý nh</w:t>
      </w:r>
      <w:r w:rsidRPr="008B335B">
        <w:rPr>
          <w:lang w:val="vi-VN"/>
        </w:rPr>
        <w:t>ậ</w:t>
      </w:r>
      <w:r w:rsidRPr="008B335B">
        <w:rPr>
          <w:lang w:val="vi-VN"/>
        </w:rPr>
        <w:t>n di</w:t>
      </w:r>
      <w:r w:rsidRPr="008B335B">
        <w:rPr>
          <w:lang w:val="vi-VN"/>
        </w:rPr>
        <w:t>ệ</w:t>
      </w:r>
      <w:r w:rsidRPr="008B335B">
        <w:rPr>
          <w:lang w:val="vi-VN"/>
        </w:rPr>
        <w:t>n và phân lo</w:t>
      </w:r>
      <w:r w:rsidRPr="008B335B">
        <w:rPr>
          <w:lang w:val="vi-VN"/>
        </w:rPr>
        <w:t>ạ</w:t>
      </w:r>
      <w:r w:rsidRPr="008B335B">
        <w:rPr>
          <w:lang w:val="vi-VN"/>
        </w:rPr>
        <w:t>i d</w:t>
      </w:r>
      <w:r w:rsidRPr="008B335B">
        <w:rPr>
          <w:lang w:val="vi-VN"/>
        </w:rPr>
        <w:t>ữ</w:t>
      </w:r>
      <w:r w:rsidRPr="008B335B">
        <w:rPr>
          <w:lang w:val="vi-VN"/>
        </w:rPr>
        <w:t xml:space="preserve"> li</w:t>
      </w:r>
      <w:r w:rsidRPr="008B335B">
        <w:rPr>
          <w:lang w:val="vi-VN"/>
        </w:rPr>
        <w:t>ệ</w:t>
      </w:r>
      <w:r w:rsidRPr="008B335B">
        <w:rPr>
          <w:lang w:val="vi-VN"/>
        </w:rPr>
        <w:t xml:space="preserve">u (text, hình </w:t>
      </w:r>
      <w:r w:rsidRPr="008B335B">
        <w:rPr>
          <w:lang w:val="vi-VN"/>
        </w:rPr>
        <w:t>ả</w:t>
      </w:r>
      <w:r w:rsidRPr="008B335B">
        <w:rPr>
          <w:lang w:val="vi-VN"/>
        </w:rPr>
        <w:t>nh, âm thanh…) v</w:t>
      </w:r>
      <w:r w:rsidRPr="008B335B">
        <w:rPr>
          <w:lang w:val="vi-VN"/>
        </w:rPr>
        <w:t>ớ</w:t>
      </w:r>
      <w:r w:rsidRPr="008B335B">
        <w:rPr>
          <w:lang w:val="vi-VN"/>
        </w:rPr>
        <w:t>i đ</w:t>
      </w:r>
      <w:r w:rsidRPr="008B335B">
        <w:rPr>
          <w:lang w:val="vi-VN"/>
        </w:rPr>
        <w:t>ộ</w:t>
      </w:r>
      <w:r w:rsidRPr="008B335B">
        <w:rPr>
          <w:lang w:val="vi-VN"/>
        </w:rPr>
        <w:t xml:space="preserve"> chính xác r</w:t>
      </w:r>
      <w:r w:rsidRPr="008B335B">
        <w:rPr>
          <w:lang w:val="vi-VN"/>
        </w:rPr>
        <w:t>ấ</w:t>
      </w:r>
      <w:r w:rsidRPr="008B335B">
        <w:rPr>
          <w:lang w:val="vi-VN"/>
        </w:rPr>
        <w:t>t cao.</w:t>
      </w:r>
      <w:r w:rsidRPr="008B335B">
        <w:t xml:space="preserve"> </w:t>
      </w:r>
      <w:r w:rsidR="008B335B">
        <w:t xml:space="preserve">Phương pháp này có </w:t>
      </w:r>
      <w:r w:rsidRPr="008B335B">
        <w:rPr>
          <w:lang w:val="vi-VN"/>
        </w:rPr>
        <w:t>h</w:t>
      </w:r>
      <w:r w:rsidRPr="008B335B">
        <w:rPr>
          <w:lang w:val="vi-VN"/>
        </w:rPr>
        <w:t>ạ</w:t>
      </w:r>
      <w:r w:rsidRPr="008B335B">
        <w:rPr>
          <w:lang w:val="vi-VN"/>
        </w:rPr>
        <w:t>n ch</w:t>
      </w:r>
      <w:r w:rsidRPr="008B335B">
        <w:rPr>
          <w:lang w:val="vi-VN"/>
        </w:rPr>
        <w:t>ế</w:t>
      </w:r>
      <w:r w:rsidRPr="008B335B">
        <w:rPr>
          <w:lang w:val="vi-VN"/>
        </w:rPr>
        <w:t xml:space="preserve"> </w:t>
      </w:r>
      <w:r w:rsidR="008B335B">
        <w:t xml:space="preserve">là </w:t>
      </w:r>
      <w:r w:rsidRPr="008B335B">
        <w:rPr>
          <w:lang w:val="vi-VN"/>
        </w:rPr>
        <w:t>v</w:t>
      </w:r>
      <w:r w:rsidRPr="008B335B">
        <w:rPr>
          <w:lang w:val="vi-VN"/>
        </w:rPr>
        <w:t>ề</w:t>
      </w:r>
      <w:r w:rsidRPr="008B335B">
        <w:rPr>
          <w:lang w:val="vi-VN"/>
        </w:rPr>
        <w:t xml:space="preserve"> m</w:t>
      </w:r>
      <w:r w:rsidRPr="008B335B">
        <w:rPr>
          <w:lang w:val="vi-VN"/>
        </w:rPr>
        <w:t>ặ</w:t>
      </w:r>
      <w:r w:rsidRPr="008B335B">
        <w:rPr>
          <w:lang w:val="vi-VN"/>
        </w:rPr>
        <w:t>t t</w:t>
      </w:r>
      <w:r w:rsidRPr="008B335B">
        <w:rPr>
          <w:lang w:val="vi-VN"/>
        </w:rPr>
        <w:t>ố</w:t>
      </w:r>
      <w:r w:rsidRPr="008B335B">
        <w:rPr>
          <w:lang w:val="vi-VN"/>
        </w:rPr>
        <w:t>c đ</w:t>
      </w:r>
      <w:r w:rsidRPr="008B335B">
        <w:rPr>
          <w:lang w:val="vi-VN"/>
        </w:rPr>
        <w:t>ộ</w:t>
      </w:r>
      <w:r w:rsidRPr="008B335B">
        <w:rPr>
          <w:lang w:val="vi-VN"/>
        </w:rPr>
        <w:t xml:space="preserve"> x</w:t>
      </w:r>
      <w:r w:rsidRPr="008B335B">
        <w:rPr>
          <w:lang w:val="vi-VN"/>
        </w:rPr>
        <w:t>ử</w:t>
      </w:r>
      <w:r w:rsidRPr="008B335B">
        <w:rPr>
          <w:lang w:val="vi-VN"/>
        </w:rPr>
        <w:t xml:space="preserve">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drawing>
          <wp:inline distT="0" distB="0" distL="0" distR="0" wp14:anchorId="694D96E2" wp14:editId="4B0A6411">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3">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25" w:name="_Toc51438641"/>
      <w:r>
        <w:t xml:space="preserve">Hinh </w:t>
      </w:r>
      <w:r w:rsidR="005844E7">
        <w:t>2.1</w:t>
      </w:r>
      <w:r>
        <w:t xml:space="preserve">: </w:t>
      </w:r>
      <w:r>
        <w:t xml:space="preserve">Mô hình </w:t>
      </w:r>
      <w:r w:rsidRPr="001229F5">
        <w:t>Deep Neural Network</w:t>
      </w:r>
      <w:bookmarkEnd w:id="25"/>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t>Co</w:t>
      </w:r>
      <w:r w:rsidR="008B335B">
        <w:rPr>
          <w:b/>
        </w:rPr>
        <w:t>nvolutional Neural Network(CNN),</w:t>
      </w:r>
      <w:r w:rsidR="008B335B">
        <w:t xml:space="preserve"> p</w:t>
      </w:r>
      <w:r w:rsidRPr="008B335B">
        <w:t>hương pháp này là 1 nhánh c</w:t>
      </w:r>
      <w:r w:rsidRPr="008B335B">
        <w:t>ủ</w:t>
      </w:r>
      <w:r w:rsidRPr="008B335B">
        <w:t>a DNN</w:t>
      </w:r>
    </w:p>
    <w:p w:rsidR="008B335B" w:rsidRDefault="008B335B" w:rsidP="008B335B">
      <w:pPr>
        <w:pStyle w:val="ListParagraph"/>
        <w:jc w:val="center"/>
      </w:pPr>
      <w:r w:rsidRPr="008B335B">
        <w:lastRenderedPageBreak/>
        <w:drawing>
          <wp:inline distT="0" distB="0" distL="0" distR="0" wp14:anchorId="704F5FBA" wp14:editId="3303A29B">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drawing>
          <wp:inline distT="0" distB="0" distL="0" distR="0" wp14:anchorId="0B194B7F" wp14:editId="0590D4BA">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26" w:name="_Toc51438642"/>
      <w:r>
        <w:t xml:space="preserve">Hình </w:t>
      </w:r>
      <w:r w:rsidR="005844E7">
        <w:t>2.2</w:t>
      </w:r>
      <w:r>
        <w:t xml:space="preserve">: </w:t>
      </w:r>
      <w:r w:rsidRPr="008B335B">
        <w:t>Convolutional Neural Network</w:t>
      </w:r>
      <w:bookmarkEnd w:id="26"/>
    </w:p>
    <w:p w:rsidR="008B335B" w:rsidRDefault="00D00AF0" w:rsidP="00F257F1">
      <w:pPr>
        <w:pStyle w:val="ListParagraph"/>
        <w:numPr>
          <w:ilvl w:val="0"/>
          <w:numId w:val="18"/>
        </w:numPr>
        <w:tabs>
          <w:tab w:val="clear" w:pos="720"/>
        </w:tabs>
        <w:ind w:left="360" w:firstLine="0"/>
      </w:pPr>
      <w:r w:rsidRPr="008B335B">
        <w:rPr>
          <w:b/>
        </w:rPr>
        <w:t>Region-based convolutional neu</w:t>
      </w:r>
      <w:r w:rsidRPr="008B335B">
        <w:rPr>
          <w:b/>
        </w:rPr>
        <w:t>ral networks (R-CNNs)</w:t>
      </w:r>
      <w:r w:rsidRPr="008B335B">
        <w:t xml:space="preserve"> (hay còn g</w:t>
      </w:r>
      <w:r w:rsidRPr="008B335B">
        <w:t>ọ</w:t>
      </w:r>
      <w:r w:rsidRPr="008B335B">
        <w:t>i là regions with CNN features ()), Fast R-CNN, Faster R-CNN, Mask R-CNN. Là m</w:t>
      </w:r>
      <w:r w:rsidRPr="008B335B">
        <w:t>ộ</w:t>
      </w:r>
      <w:r w:rsidRPr="008B335B">
        <w:t>t trong nh</w:t>
      </w:r>
      <w:r w:rsidRPr="008B335B">
        <w:t>ữ</w:t>
      </w:r>
      <w:r w:rsidRPr="008B335B">
        <w:t>ng phương pháp CNN s</w:t>
      </w:r>
      <w:r w:rsidRPr="008B335B">
        <w:t>ử</w:t>
      </w:r>
      <w:r w:rsidRPr="008B335B">
        <w:t xml:space="preserve"> d</w:t>
      </w:r>
      <w:r w:rsidRPr="008B335B">
        <w:t>ụ</w:t>
      </w:r>
      <w:r w:rsidRPr="008B335B">
        <w:t>ng các deep model đ</w:t>
      </w:r>
      <w:r w:rsidRPr="008B335B">
        <w:t>ể</w:t>
      </w:r>
      <w:r w:rsidRPr="008B335B">
        <w:t xml:space="preserve"> phát hi</w:t>
      </w:r>
      <w:r w:rsidRPr="008B335B">
        <w:t>ệ</w:t>
      </w:r>
      <w:r w:rsidRPr="008B335B">
        <w:t>n và phân lo</w:t>
      </w:r>
      <w:r w:rsidRPr="008B335B">
        <w:t>ạ</w:t>
      </w:r>
      <w:r w:rsidRPr="008B335B">
        <w:t>i đ</w:t>
      </w:r>
      <w:r w:rsidRPr="008B335B">
        <w:t>ố</w:t>
      </w:r>
      <w:r w:rsidRPr="008B335B">
        <w:t>i tư</w:t>
      </w:r>
      <w:r w:rsidRPr="008B335B">
        <w:t>ợ</w:t>
      </w:r>
      <w:r w:rsidRPr="008B335B">
        <w:t>ng chính xác nh</w:t>
      </w:r>
      <w:r w:rsidRPr="008B335B">
        <w:t>ấ</w:t>
      </w:r>
      <w:r w:rsidRPr="008B335B">
        <w:t>t. Đ</w:t>
      </w:r>
      <w:r w:rsidRPr="008B335B">
        <w:t>ộ</w:t>
      </w:r>
      <w:r w:rsidRPr="008B335B">
        <w:t xml:space="preserve"> chính xác khi s</w:t>
      </w:r>
      <w:r w:rsidRPr="008B335B">
        <w:t>ử</w:t>
      </w:r>
      <w:r w:rsidRPr="008B335B">
        <w:t xml:space="preserve"> d</w:t>
      </w:r>
      <w:r w:rsidRPr="008B335B">
        <w:t>ụ</w:t>
      </w:r>
      <w:r w:rsidRPr="008B335B">
        <w:t>ng Faster R-CNN c</w:t>
      </w:r>
      <w:r w:rsidRPr="008B335B">
        <w:t>ó th</w:t>
      </w:r>
      <w:r w:rsidRPr="008B335B">
        <w:t>ể</w:t>
      </w:r>
      <w:r w:rsidRPr="008B335B">
        <w:t xml:space="preserve"> đ</w:t>
      </w:r>
      <w:r w:rsidRPr="008B335B">
        <w:t>ạ</w:t>
      </w:r>
      <w:r w:rsidRPr="008B335B">
        <w:t>t t</w:t>
      </w:r>
      <w:r w:rsidRPr="008B335B">
        <w:t>ớ</w:t>
      </w:r>
      <w:r w:rsidRPr="008B335B">
        <w:t>i 96% và có th</w:t>
      </w:r>
      <w:r w:rsidRPr="008B335B">
        <w:t>ể</w:t>
      </w:r>
      <w:r w:rsidRPr="008B335B">
        <w:t xml:space="preserve"> cao hơn n</w:t>
      </w:r>
      <w:r w:rsidRPr="008B335B">
        <w:t>ữ</w:t>
      </w:r>
      <w:r w:rsidRPr="008B335B">
        <w:t xml:space="preserve">a </w:t>
      </w:r>
    </w:p>
    <w:p w:rsidR="007E559D" w:rsidRDefault="007E559D" w:rsidP="007E559D">
      <w:pPr>
        <w:ind w:left="360"/>
      </w:pPr>
      <w:r>
        <w:t>Đã</w:t>
      </w:r>
      <w:r>
        <w:t xml:space="preserve"> có </w:t>
      </w:r>
      <w:r>
        <w:t>nhiều</w:t>
      </w:r>
      <w:r>
        <w:t xml:space="preserve"> nghiên cứu </w:t>
      </w:r>
      <w:r>
        <w:t>ứng</w:t>
      </w:r>
      <w:r>
        <w:t xml:space="preserve"> dụng phương pháp này trong việc phân tích ảnh U não MRI. </w:t>
      </w:r>
      <w:r>
        <w:t xml:space="preserve">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000000" w:rsidRDefault="008B335B" w:rsidP="008B335B">
      <w:pPr>
        <w:pStyle w:val="ListParagraph"/>
        <w:jc w:val="center"/>
      </w:pPr>
      <w:r w:rsidRPr="008B335B">
        <w:drawing>
          <wp:inline distT="0" distB="0" distL="0" distR="0" wp14:anchorId="0726D87D" wp14:editId="1491B0DF">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28"/>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27" w:name="_Toc51438643"/>
      <w:r w:rsidRPr="005844E7">
        <w:t xml:space="preserve">Hình </w:t>
      </w:r>
      <w:r w:rsidR="005844E7" w:rsidRPr="005844E7">
        <w:t xml:space="preserve">2.3: </w:t>
      </w:r>
      <w:r w:rsidR="007E559D">
        <w:t>Minh họa m</w:t>
      </w:r>
      <w:r w:rsidR="005844E7" w:rsidRPr="005844E7">
        <w:t>ô hình R-CNNs</w:t>
      </w:r>
      <w:bookmarkEnd w:id="27"/>
    </w:p>
    <w:p w:rsidR="008B335B" w:rsidRPr="008B335B" w:rsidRDefault="008B335B" w:rsidP="008B335B">
      <w:pPr>
        <w:pStyle w:val="ListParagraph"/>
      </w:pPr>
    </w:p>
    <w:p w:rsidR="008B335B" w:rsidRDefault="008B335B" w:rsidP="008B335B">
      <w:pPr>
        <w:jc w:val="center"/>
      </w:pPr>
      <w:r w:rsidRPr="008B335B">
        <w:lastRenderedPageBreak/>
        <w:drawing>
          <wp:inline distT="0" distB="0" distL="0" distR="0" wp14:anchorId="372CD7F4" wp14:editId="28D564D0">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9"/>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28" w:name="_Toc51438644"/>
      <w:r w:rsidRPr="005844E7">
        <w:t xml:space="preserve">Hình </w:t>
      </w:r>
      <w:r>
        <w:t>2.4</w:t>
      </w:r>
      <w:r w:rsidRPr="005844E7">
        <w:t xml:space="preserve">: </w:t>
      </w:r>
      <w:r w:rsidR="007E559D">
        <w:t xml:space="preserve">Minh họa </w:t>
      </w:r>
      <w:r w:rsidR="007E559D">
        <w:t xml:space="preserve">mô </w:t>
      </w:r>
      <w:r w:rsidRPr="005844E7">
        <w:t xml:space="preserve">hình </w:t>
      </w:r>
      <w:r>
        <w:t>Fast R-CNN</w:t>
      </w:r>
      <w:bookmarkEnd w:id="28"/>
    </w:p>
    <w:p w:rsidR="008B335B" w:rsidRDefault="008B335B" w:rsidP="008B335B">
      <w:pPr>
        <w:pStyle w:val="Picture"/>
      </w:pPr>
    </w:p>
    <w:p w:rsidR="008B335B" w:rsidRDefault="008B335B" w:rsidP="008B335B">
      <w:pPr>
        <w:pStyle w:val="TableofFigures"/>
      </w:pPr>
      <w:r w:rsidRPr="008B335B">
        <w:drawing>
          <wp:inline distT="0" distB="0" distL="0" distR="0" wp14:anchorId="3A6BE549" wp14:editId="5A9A2014">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0"/>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29" w:name="_Toc51438645"/>
      <w:r w:rsidRPr="005844E7">
        <w:t xml:space="preserve">Hình </w:t>
      </w:r>
      <w:r>
        <w:t>2.5</w:t>
      </w:r>
      <w:r w:rsidRPr="005844E7">
        <w:t xml:space="preserve">: </w:t>
      </w:r>
      <w:r w:rsidR="007E559D">
        <w:t xml:space="preserve">Minh họa mô </w:t>
      </w:r>
      <w:r w:rsidRPr="005844E7">
        <w:t xml:space="preserve">hình </w:t>
      </w:r>
      <w:r>
        <w:t>Faster R-CNN</w:t>
      </w:r>
      <w:bookmarkEnd w:id="29"/>
    </w:p>
    <w:p w:rsidR="008B335B" w:rsidRDefault="008B335B" w:rsidP="008B335B">
      <w:pPr>
        <w:pStyle w:val="Tables"/>
        <w:jc w:val="center"/>
      </w:pPr>
      <w:r w:rsidRPr="008B335B">
        <w:drawing>
          <wp:inline distT="0" distB="0" distL="0" distR="0" wp14:anchorId="14F3D3AE" wp14:editId="1D8B0298">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1"/>
                    <a:stretch>
                      <a:fillRect/>
                    </a:stretch>
                  </pic:blipFill>
                  <pic:spPr>
                    <a:xfrm>
                      <a:off x="0" y="0"/>
                      <a:ext cx="2567815" cy="2210554"/>
                    </a:xfrm>
                    <a:prstGeom prst="rect">
                      <a:avLst/>
                    </a:prstGeom>
                  </pic:spPr>
                </pic:pic>
              </a:graphicData>
            </a:graphic>
          </wp:inline>
        </w:drawing>
      </w:r>
    </w:p>
    <w:p w:rsidR="005844E7" w:rsidRPr="005844E7" w:rsidRDefault="005844E7" w:rsidP="005844E7">
      <w:pPr>
        <w:pStyle w:val="Picture"/>
      </w:pPr>
      <w:bookmarkStart w:id="30" w:name="_Toc51438646"/>
      <w:r w:rsidRPr="005844E7">
        <w:t xml:space="preserve">Hình </w:t>
      </w:r>
      <w:r>
        <w:t>2.6</w:t>
      </w:r>
      <w:r w:rsidRPr="005844E7">
        <w:t xml:space="preserve">: </w:t>
      </w:r>
      <w:r w:rsidR="007E559D">
        <w:t xml:space="preserve">Minh họa mô </w:t>
      </w:r>
      <w:r w:rsidRPr="005844E7">
        <w:t xml:space="preserve">hình </w:t>
      </w:r>
      <w:r>
        <w:t>mask R-CNN</w:t>
      </w:r>
      <w:bookmarkEnd w:id="30"/>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 xml:space="preserve">You Only Look </w:t>
      </w:r>
      <w:r w:rsidRPr="007E559D">
        <w:rPr>
          <w:b/>
        </w:rPr>
        <w:t>Once (YOLO):</w:t>
      </w:r>
      <w:r w:rsidRPr="007E559D">
        <w:t xml:space="preserve"> </w:t>
      </w:r>
    </w:p>
    <w:p w:rsidR="00000000" w:rsidRDefault="007E559D" w:rsidP="00F257F1">
      <w:pPr>
        <w:pStyle w:val="ListParagraph"/>
        <w:numPr>
          <w:ilvl w:val="0"/>
          <w:numId w:val="18"/>
        </w:numPr>
        <w:ind w:left="360" w:firstLine="0"/>
      </w:pPr>
      <w:r>
        <w:t>YOLO l</w:t>
      </w:r>
      <w:r w:rsidR="00D00AF0" w:rsidRPr="007E559D">
        <w:rPr>
          <w:lang w:val="vi-VN"/>
        </w:rPr>
        <w:t>à m</w:t>
      </w:r>
      <w:r w:rsidR="00D00AF0" w:rsidRPr="007E559D">
        <w:rPr>
          <w:lang w:val="vi-VN"/>
        </w:rPr>
        <w:t>ộ</w:t>
      </w:r>
      <w:r w:rsidR="00D00AF0" w:rsidRPr="007E559D">
        <w:rPr>
          <w:lang w:val="vi-VN"/>
        </w:rPr>
        <w:t>t trong nh</w:t>
      </w:r>
      <w:r w:rsidR="00D00AF0" w:rsidRPr="007E559D">
        <w:rPr>
          <w:lang w:val="vi-VN"/>
        </w:rPr>
        <w:t>ữ</w:t>
      </w:r>
      <w:r w:rsidR="00D00AF0" w:rsidRPr="007E559D">
        <w:rPr>
          <w:lang w:val="vi-VN"/>
        </w:rPr>
        <w:t>ng thu</w:t>
      </w:r>
      <w:r w:rsidR="00D00AF0" w:rsidRPr="007E559D">
        <w:rPr>
          <w:lang w:val="vi-VN"/>
        </w:rPr>
        <w:t>ậ</w:t>
      </w:r>
      <w:r w:rsidR="00D00AF0" w:rsidRPr="007E559D">
        <w:rPr>
          <w:lang w:val="vi-VN"/>
        </w:rPr>
        <w:t>t toán ph</w:t>
      </w:r>
      <w:r w:rsidR="00D00AF0" w:rsidRPr="007E559D">
        <w:rPr>
          <w:lang w:val="vi-VN"/>
        </w:rPr>
        <w:t>ổ</w:t>
      </w:r>
      <w:r w:rsidR="00D00AF0" w:rsidRPr="007E559D">
        <w:rPr>
          <w:lang w:val="vi-VN"/>
        </w:rPr>
        <w:t xml:space="preserve"> bi</w:t>
      </w:r>
      <w:r w:rsidR="00D00AF0" w:rsidRPr="007E559D">
        <w:rPr>
          <w:lang w:val="vi-VN"/>
        </w:rPr>
        <w:t>ế</w:t>
      </w:r>
      <w:r w:rsidR="00D00AF0" w:rsidRPr="007E559D">
        <w:rPr>
          <w:lang w:val="vi-VN"/>
        </w:rPr>
        <w:t>n trong phát hi</w:t>
      </w:r>
      <w:r w:rsidR="00D00AF0" w:rsidRPr="007E559D">
        <w:rPr>
          <w:lang w:val="vi-VN"/>
        </w:rPr>
        <w:t>ệ</w:t>
      </w:r>
      <w:r w:rsidR="00D00AF0" w:rsidRPr="007E559D">
        <w:rPr>
          <w:lang w:val="vi-VN"/>
        </w:rPr>
        <w:t>n đ</w:t>
      </w:r>
      <w:r w:rsidR="00D00AF0" w:rsidRPr="007E559D">
        <w:rPr>
          <w:lang w:val="vi-VN"/>
        </w:rPr>
        <w:t>ố</w:t>
      </w:r>
      <w:r w:rsidR="00D00AF0" w:rsidRPr="007E559D">
        <w:rPr>
          <w:lang w:val="vi-VN"/>
        </w:rPr>
        <w:t>i tư</w:t>
      </w:r>
      <w:r w:rsidR="00D00AF0" w:rsidRPr="007E559D">
        <w:rPr>
          <w:lang w:val="vi-VN"/>
        </w:rPr>
        <w:t>ợ</w:t>
      </w:r>
      <w:r w:rsidR="00D00AF0" w:rsidRPr="007E559D">
        <w:rPr>
          <w:lang w:val="vi-VN"/>
        </w:rPr>
        <w:t>ng đư</w:t>
      </w:r>
      <w:r w:rsidR="00D00AF0" w:rsidRPr="007E559D">
        <w:rPr>
          <w:lang w:val="vi-VN"/>
        </w:rPr>
        <w:t>ợ</w:t>
      </w:r>
      <w:r w:rsidR="00D00AF0" w:rsidRPr="007E559D">
        <w:rPr>
          <w:lang w:val="vi-VN"/>
        </w:rPr>
        <w:t>c </w:t>
      </w:r>
      <w:r w:rsidR="00D00AF0" w:rsidRPr="007E559D">
        <w:t>s</w:t>
      </w:r>
      <w:r w:rsidR="00D00AF0" w:rsidRPr="007E559D">
        <w:t>ử</w:t>
      </w:r>
      <w:r w:rsidR="00D00AF0" w:rsidRPr="007E559D">
        <w:t xml:space="preserve"> d</w:t>
      </w:r>
      <w:r w:rsidR="00D00AF0" w:rsidRPr="007E559D">
        <w:t>ụ</w:t>
      </w:r>
      <w:r>
        <w:t xml:space="preserve">ng. </w:t>
      </w:r>
      <w:r w:rsidR="00D00AF0" w:rsidRPr="007E559D">
        <w:t>YOLO có ưu đi</w:t>
      </w:r>
      <w:r w:rsidR="00D00AF0" w:rsidRPr="007E559D">
        <w:t>ể</w:t>
      </w:r>
      <w:r w:rsidR="00D00AF0" w:rsidRPr="007E559D">
        <w:t>m là có t</w:t>
      </w:r>
      <w:r w:rsidR="00D00AF0" w:rsidRPr="007E559D">
        <w:t>ố</w:t>
      </w:r>
      <w:r w:rsidR="00D00AF0" w:rsidRPr="007E559D">
        <w:t>c đ</w:t>
      </w:r>
      <w:r w:rsidR="00D00AF0" w:rsidRPr="007E559D">
        <w:t>ộ</w:t>
      </w:r>
      <w:r w:rsidR="00D00AF0" w:rsidRPr="007E559D">
        <w:t xml:space="preserve"> c</w:t>
      </w:r>
      <w:r w:rsidR="00D00AF0" w:rsidRPr="007E559D">
        <w:t>ự</w:t>
      </w:r>
      <w:r w:rsidR="00D00AF0" w:rsidRPr="007E559D">
        <w:t xml:space="preserve">c nhanh </w:t>
      </w:r>
      <w:proofErr w:type="gramStart"/>
      <w:r w:rsidR="00D00AF0" w:rsidRPr="007E559D">
        <w:t>( t</w:t>
      </w:r>
      <w:r w:rsidR="00D00AF0" w:rsidRPr="007E559D">
        <w:t>ố</w:t>
      </w:r>
      <w:r w:rsidR="00D00AF0" w:rsidRPr="007E559D">
        <w:t>i</w:t>
      </w:r>
      <w:proofErr w:type="gramEnd"/>
      <w:r w:rsidR="00D00AF0" w:rsidRPr="007E559D">
        <w:t xml:space="preserve"> thi</w:t>
      </w:r>
      <w:r w:rsidR="00D00AF0" w:rsidRPr="007E559D">
        <w:t>ể</w:t>
      </w:r>
      <w:r w:rsidR="00D00AF0" w:rsidRPr="007E559D">
        <w:t>u 45rame/s)</w:t>
      </w:r>
      <w:r>
        <w:t xml:space="preserve">. </w:t>
      </w:r>
      <w:r w:rsidR="00D00AF0" w:rsidRPr="007E559D">
        <w:lastRenderedPageBreak/>
        <w:t>Như</w:t>
      </w:r>
      <w:r w:rsidR="00D00AF0" w:rsidRPr="007E559D">
        <w:t>ợ</w:t>
      </w:r>
      <w:r w:rsidR="00D00AF0" w:rsidRPr="007E559D">
        <w:t>c đi</w:t>
      </w:r>
      <w:r w:rsidR="00D00AF0" w:rsidRPr="007E559D">
        <w:t>ể</w:t>
      </w:r>
      <w:r w:rsidR="00D00AF0" w:rsidRPr="007E559D">
        <w:t>m</w:t>
      </w:r>
      <w:r>
        <w:t xml:space="preserve"> của phương pháp này </w:t>
      </w:r>
      <w:r w:rsidR="00D00AF0" w:rsidRPr="007E559D">
        <w:t>là đ</w:t>
      </w:r>
      <w:r w:rsidR="00D00AF0" w:rsidRPr="007E559D">
        <w:t>ộ</w:t>
      </w:r>
      <w:r w:rsidR="00D00AF0" w:rsidRPr="007E559D">
        <w:t xml:space="preserve"> chính xác khi </w:t>
      </w:r>
      <w:r>
        <w:t>sử dụng phát hiện</w:t>
      </w:r>
      <w:r w:rsidR="00D00AF0" w:rsidRPr="007E559D">
        <w:t xml:space="preserve"> nh</w:t>
      </w:r>
      <w:r w:rsidR="00D00AF0" w:rsidRPr="007E559D">
        <w:t>ữ</w:t>
      </w:r>
      <w:r w:rsidR="00D00AF0" w:rsidRPr="007E559D">
        <w:t>ng đ</w:t>
      </w:r>
      <w:r w:rsidR="00D00AF0" w:rsidRPr="007E559D">
        <w:t>ố</w:t>
      </w:r>
      <w:r w:rsidR="00D00AF0" w:rsidRPr="007E559D">
        <w:t>i tư</w:t>
      </w:r>
      <w:r w:rsidR="00D00AF0" w:rsidRPr="007E559D">
        <w:t>ợ</w:t>
      </w:r>
      <w:r w:rsidR="00D00AF0" w:rsidRPr="007E559D">
        <w:t>ng càng nh</w:t>
      </w:r>
      <w:r w:rsidR="00D00AF0" w:rsidRPr="007E559D">
        <w:t>ỏ</w:t>
      </w:r>
      <w:r w:rsidR="00D00AF0" w:rsidRPr="007E559D">
        <w:t>, đ</w:t>
      </w:r>
      <w:r w:rsidR="00D00AF0" w:rsidRPr="007E559D">
        <w:t>ộ</w:t>
      </w:r>
      <w:r w:rsidR="00D00AF0" w:rsidRPr="007E559D">
        <w:t xml:space="preserve"> chính </w:t>
      </w:r>
      <w:r w:rsidR="00D00AF0" w:rsidRPr="007E559D">
        <w:t>xác l</w:t>
      </w:r>
      <w:r w:rsidR="00D00AF0" w:rsidRPr="007E559D">
        <w:t>ạ</w:t>
      </w:r>
      <w:r w:rsidR="00D00AF0" w:rsidRPr="007E559D">
        <w:t>i càng gi</w:t>
      </w:r>
      <w:r w:rsidR="00D00AF0" w:rsidRPr="007E559D">
        <w:t>ả</w:t>
      </w:r>
      <w:r w:rsidR="00D00AF0" w:rsidRPr="007E559D">
        <w:t>m</w:t>
      </w:r>
      <w:r>
        <w:t xml:space="preserve">. </w:t>
      </w:r>
      <w:r>
        <w:t>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drawing>
          <wp:inline distT="0" distB="0" distL="0" distR="0" wp14:anchorId="3D3C8BA2" wp14:editId="56C5AB75">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drawing>
          <wp:inline distT="0" distB="0" distL="0" distR="0" wp14:anchorId="08D01AD9" wp14:editId="25DF6533">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31" w:name="_Toc51438647"/>
      <w:r>
        <w:t>Hình 2.7: Mô hình YOLO và mình họa</w:t>
      </w:r>
      <w:bookmarkEnd w:id="31"/>
    </w:p>
    <w:p w:rsidR="00356A15" w:rsidRDefault="001827C1" w:rsidP="001827C1">
      <w:pPr>
        <w:pStyle w:val="Heading2"/>
      </w:pPr>
      <w:r w:rsidRPr="001827C1">
        <w:t>Các phương pháp xử lý ảnh nhận diện và phân tách đối tượng</w:t>
      </w:r>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w:t>
      </w:r>
      <w:r w:rsidR="00D00AF0" w:rsidRPr="001827C1">
        <w:t>ố</w:t>
      </w:r>
      <w:r w:rsidR="00D00AF0" w:rsidRPr="001827C1">
        <w:t>i U s</w:t>
      </w:r>
      <w:r w:rsidR="00D00AF0" w:rsidRPr="001827C1">
        <w:t>ử</w:t>
      </w:r>
      <w:r w:rsidR="00D00AF0" w:rsidRPr="001827C1">
        <w:t xml:space="preserve"> d</w:t>
      </w:r>
      <w:r w:rsidR="00D00AF0" w:rsidRPr="001827C1">
        <w:t>ụ</w:t>
      </w:r>
      <w:r w:rsidR="00D00AF0" w:rsidRPr="001827C1">
        <w:t>ng thu</w:t>
      </w:r>
      <w:r w:rsidR="00D00AF0" w:rsidRPr="001827C1">
        <w:t>ậ</w:t>
      </w:r>
      <w:r w:rsidR="00D00AF0" w:rsidRPr="001827C1">
        <w:t>t toán phân tách theo ngư</w:t>
      </w:r>
      <w:r w:rsidR="00D00AF0" w:rsidRPr="001827C1">
        <w:t>ỡ</w:t>
      </w:r>
      <w:r w:rsidR="00D00AF0" w:rsidRPr="001827C1">
        <w:t>ng trong Opencv đ</w:t>
      </w:r>
      <w:r w:rsidR="00D00AF0" w:rsidRPr="001827C1">
        <w:t>ể</w:t>
      </w:r>
      <w:r w:rsidR="00D00AF0" w:rsidRPr="001827C1">
        <w:t xml:space="preserve"> tìm các c</w:t>
      </w:r>
      <w:r w:rsidR="00D00AF0" w:rsidRPr="001827C1">
        <w:t>ự</w:t>
      </w:r>
      <w:r w:rsidR="00D00AF0" w:rsidRPr="001827C1">
        <w:t>c tr</w:t>
      </w:r>
      <w:r w:rsidR="00D00AF0" w:rsidRPr="001827C1">
        <w:t>ị</w:t>
      </w:r>
      <w:r w:rsidR="00D00AF0" w:rsidRPr="001827C1">
        <w:t xml:space="preserve"> và v</w:t>
      </w:r>
      <w:r w:rsidR="00D00AF0" w:rsidRPr="001827C1">
        <w:t>ẽ</w:t>
      </w:r>
      <w:r w:rsidR="00D00AF0" w:rsidRPr="001827C1">
        <w:t xml:space="preserve"> đư</w:t>
      </w:r>
      <w:r w:rsidR="00D00AF0" w:rsidRPr="001827C1">
        <w:t>ờ</w:t>
      </w:r>
      <w:r w:rsidR="00D00AF0" w:rsidRPr="001827C1">
        <w:t>ng bao đ</w:t>
      </w:r>
      <w:r w:rsidR="00D00AF0" w:rsidRPr="001827C1">
        <w:t>ể</w:t>
      </w:r>
      <w:r w:rsidR="00D00AF0" w:rsidRPr="001827C1">
        <w:t xml:space="preserve"> phân đo</w:t>
      </w:r>
      <w:r w:rsidR="00D00AF0" w:rsidRPr="001827C1">
        <w:t>ạ</w:t>
      </w:r>
      <w:r w:rsidR="00D00AF0" w:rsidRPr="001827C1">
        <w:t xml:space="preserve">n hình </w:t>
      </w:r>
      <w:r w:rsidR="00D00AF0" w:rsidRPr="001827C1">
        <w:t>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F257F1" w:rsidP="00F257F1">
      <w:pPr>
        <w:pStyle w:val="ListParagraph"/>
      </w:pPr>
      <w:hyperlink r:id="rId34" w:history="1">
        <w:r w:rsidRPr="00F257F1">
          <w:rPr>
            <w:rStyle w:val="Hyperlink"/>
          </w:rPr>
          <w:t>https://docs.opencv.org/master/d7/d4d/tutorial_py_thresholding.html</w:t>
        </w:r>
      </w:hyperlink>
    </w:p>
    <w:p w:rsidR="00000000"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w:t>
      </w:r>
      <w:r w:rsidR="00D00AF0" w:rsidRPr="001827C1">
        <w:t>ố</w:t>
      </w:r>
      <w:r w:rsidR="00D00AF0" w:rsidRPr="001827C1">
        <w:t>i U th</w:t>
      </w:r>
      <w:r w:rsidR="00D00AF0" w:rsidRPr="001827C1">
        <w:t>ủ</w:t>
      </w:r>
      <w:r w:rsidR="00D00AF0" w:rsidRPr="001827C1">
        <w:t xml:space="preserve"> công s</w:t>
      </w:r>
      <w:r w:rsidR="00D00AF0" w:rsidRPr="001827C1">
        <w:t>ử</w:t>
      </w:r>
      <w:r w:rsidR="00D00AF0" w:rsidRPr="001827C1">
        <w:t xml:space="preserve"> d</w:t>
      </w:r>
      <w:r w:rsidR="00D00AF0" w:rsidRPr="001827C1">
        <w:t>ụ</w:t>
      </w:r>
      <w:r w:rsidR="00D00AF0" w:rsidRPr="001827C1">
        <w:t>ng s</w:t>
      </w:r>
      <w:r w:rsidR="00D00AF0" w:rsidRPr="001827C1">
        <w:t>ự</w:t>
      </w:r>
      <w:r w:rsidR="00D00AF0" w:rsidRPr="001827C1">
        <w:t xml:space="preserve"> h</w:t>
      </w:r>
      <w:r w:rsidR="00D00AF0" w:rsidRPr="001827C1">
        <w:t>ỗ</w:t>
      </w:r>
      <w:r w:rsidR="00D00AF0" w:rsidRPr="001827C1">
        <w:t xml:space="preserve"> tr</w:t>
      </w:r>
      <w:r w:rsidR="00D00AF0" w:rsidRPr="001827C1">
        <w:t>ợ</w:t>
      </w:r>
      <w:r w:rsidR="00D00AF0" w:rsidRPr="001827C1">
        <w:t xml:space="preserve"> c</w:t>
      </w:r>
      <w:r w:rsidR="00D00AF0" w:rsidRPr="001827C1">
        <w:t>ủ</w:t>
      </w:r>
      <w:r>
        <w:t xml:space="preserve">a </w:t>
      </w:r>
      <w:r w:rsidR="00D00AF0" w:rsidRPr="001827C1">
        <w:rPr>
          <w:b/>
          <w:bCs/>
        </w:rPr>
        <w:t xml:space="preserve">VGG Image Annotator (VIA) </w:t>
      </w:r>
      <w:r w:rsidR="00D00AF0" w:rsidRPr="001827C1">
        <w:t>k</w:t>
      </w:r>
      <w:r w:rsidR="00D00AF0" w:rsidRPr="001827C1">
        <w:t>ế</w:t>
      </w:r>
      <w:r w:rsidR="00D00AF0" w:rsidRPr="001827C1">
        <w:t>t h</w:t>
      </w:r>
      <w:r w:rsidR="00D00AF0" w:rsidRPr="001827C1">
        <w:t>ợ</w:t>
      </w:r>
      <w:r w:rsidR="00D00AF0" w:rsidRPr="001827C1">
        <w:t xml:space="preserve">p </w:t>
      </w:r>
      <w:r w:rsidR="00D00AF0" w:rsidRPr="001827C1">
        <w:t>Mask R-CNN</w:t>
      </w:r>
      <w:r w:rsidR="00F257F1">
        <w:t xml:space="preserve">&gt;. Chi tiết và hướng dẫn sử dụng tham khảo </w:t>
      </w:r>
      <w:hyperlink r:id="rId35" w:history="1">
        <w:r w:rsidR="00F257F1" w:rsidRPr="00F257F1">
          <w:rPr>
            <w:rStyle w:val="Hyperlink"/>
          </w:rPr>
          <w:t>http://www.robots.o</w:t>
        </w:r>
        <w:r w:rsidR="00F257F1" w:rsidRPr="00F257F1">
          <w:rPr>
            <w:rStyle w:val="Hyperlink"/>
          </w:rPr>
          <w:t>x</w:t>
        </w:r>
        <w:r w:rsidR="00F257F1" w:rsidRPr="00F257F1">
          <w:rPr>
            <w:rStyle w:val="Hyperlink"/>
          </w:rPr>
          <w:t>.ac.uk/~vgg/software/via/</w:t>
        </w:r>
      </w:hyperlink>
    </w:p>
    <w:p w:rsidR="001827C1" w:rsidRPr="001827C1" w:rsidRDefault="001827C1" w:rsidP="001827C1"/>
    <w:p w:rsidR="0075463E" w:rsidRPr="00002493" w:rsidRDefault="00875407" w:rsidP="0075463E">
      <w:pPr>
        <w:pStyle w:val="Heading2"/>
        <w:tabs>
          <w:tab w:val="left" w:pos="0"/>
        </w:tabs>
      </w:pPr>
      <w:bookmarkStart w:id="32" w:name="_Toc35545559"/>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bookmarkEnd w:id="32"/>
      <w:r w:rsidR="00002493" w:rsidRPr="00002493">
        <w:t>phân tích ảnh U não MRI</w:t>
      </w:r>
    </w:p>
    <w:p w:rsidR="00AC7213" w:rsidRDefault="0075463E" w:rsidP="00002493">
      <w:pPr>
        <w:pStyle w:val="Heading3"/>
        <w:tabs>
          <w:tab w:val="left" w:pos="0"/>
        </w:tabs>
      </w:pPr>
      <w:r>
        <w:t xml:space="preserve">Hiệu quả </w:t>
      </w:r>
      <w:r w:rsidR="00491197">
        <w:t xml:space="preserve">và sự cần thiết </w:t>
      </w:r>
      <w:r>
        <w:t xml:space="preserve">của việc ứng dụng </w:t>
      </w:r>
      <w:r w:rsidR="00002493" w:rsidRPr="00002493">
        <w:rPr>
          <w:lang w:val="vi-VN"/>
        </w:rPr>
        <w:t>Deep Neural Network(DNN)</w:t>
      </w:r>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r>
        <w:t xml:space="preserve">Ứng dụng của </w:t>
      </w:r>
      <w:r w:rsidR="00002493" w:rsidRPr="00002493">
        <w:rPr>
          <w:lang w:val="vi-VN"/>
        </w:rPr>
        <w:t>Deep Neural Network(DNN)</w:t>
      </w:r>
      <w:r w:rsidR="00002493">
        <w:t xml:space="preserve"> trong </w:t>
      </w:r>
      <w:r w:rsidR="00002493">
        <w:t>nghiên cứu</w:t>
      </w:r>
      <w:r w:rsidR="00002493" w:rsidRPr="00002493">
        <w:t xml:space="preserve"> phân tích ảnh U não MRI</w:t>
      </w:r>
    </w:p>
    <w:p w:rsidR="008E6869" w:rsidRDefault="00002493" w:rsidP="00F257F1">
      <w:pPr>
        <w:ind w:firstLine="720"/>
      </w:pPr>
      <w:bookmarkStart w:id="33" w:name="_GoBack"/>
      <w:bookmarkEnd w:id="33"/>
      <w:r w:rsidRPr="00002493">
        <w:rPr>
          <w:lang w:val="vi-VN"/>
        </w:rPr>
        <w:t>Deep Neural Network(DNN)</w:t>
      </w:r>
      <w:r>
        <w:t xml:space="preserve"> </w:t>
      </w:r>
      <w:r>
        <w:t>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bookmarkStart w:id="34" w:name="_Toc35545562"/>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bookmarkEnd w:id="34"/>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 xml:space="preserve">Y </w:t>
      </w:r>
      <w:proofErr w:type="gramStart"/>
      <w:r w:rsidRPr="00C66558">
        <w:rPr>
          <w:b/>
          <w:bCs/>
          <w:iCs/>
          <w:color w:val="222222"/>
          <w:sz w:val="26"/>
          <w:szCs w:val="26"/>
        </w:rPr>
        <w:t>học</w:t>
      </w:r>
      <w:r w:rsidRPr="00C66558">
        <w:rPr>
          <w:b/>
          <w:bCs/>
          <w:i/>
          <w:iCs/>
          <w:color w:val="222222"/>
          <w:sz w:val="26"/>
          <w:szCs w:val="26"/>
        </w:rPr>
        <w:t>:</w:t>
      </w:r>
      <w:r w:rsidRPr="00C66558">
        <w:rPr>
          <w:color w:val="222222"/>
          <w:sz w:val="26"/>
          <w:szCs w:val="26"/>
        </w:rPr>
        <w:t>Thông</w:t>
      </w:r>
      <w:proofErr w:type="gramEnd"/>
      <w:r w:rsidRPr="00C66558">
        <w:rPr>
          <w:color w:val="222222"/>
          <w:sz w:val="26"/>
          <w:szCs w:val="26"/>
        </w:rPr>
        <w:t xml:space="preserve">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35" w:name="_Toc35545566"/>
      <w:r>
        <w:t>B</w:t>
      </w:r>
      <w:r w:rsidR="00FD5C50">
        <w:t>ản quyền</w:t>
      </w:r>
      <w:r>
        <w:t xml:space="preserve"> kết quả nghiên cứu</w:t>
      </w:r>
      <w:bookmarkEnd w:id="35"/>
    </w:p>
    <w:p w:rsidR="005E410C" w:rsidRDefault="00F66DE4" w:rsidP="005E410C">
      <w:pPr>
        <w:pStyle w:val="Heading1"/>
      </w:pPr>
      <w:r>
        <w:br w:type="page"/>
      </w:r>
      <w:bookmarkStart w:id="36" w:name="_Toc35545567"/>
      <w:r w:rsidR="00701CB0">
        <w:lastRenderedPageBreak/>
        <w:t xml:space="preserve">XÂY DỰNG CHƯƠNG TRÌNH </w:t>
      </w:r>
      <w:bookmarkEnd w:id="36"/>
      <w:r w:rsidR="00701CB0">
        <w:t xml:space="preserve">NGHIÊN CỨU VÀ PHÁT HIỆN U NÃO TỪ ẢNH MRI SỬ DỤNG </w:t>
      </w:r>
      <w:r w:rsidR="00701CB0" w:rsidRPr="00002493">
        <w:rPr>
          <w:lang w:val="vi-VN"/>
        </w:rPr>
        <w:t>DEEP NEURAL NETWORK</w:t>
      </w:r>
    </w:p>
    <w:p w:rsidR="00401A1D" w:rsidRPr="00401A1D" w:rsidRDefault="00401A1D" w:rsidP="00401A1D">
      <w:r>
        <w:t xml:space="preserve">Như đã nêu trong chương I và chương II của tài liệu này, nội dung đồ án nói về việc ứng dụng của AI trong mô phỏng lại cử chỉ của con người. Trong chương này, em xây dựng ứng </w:t>
      </w:r>
      <w:proofErr w:type="gramStart"/>
      <w:r>
        <w:t>dụng  phần</w:t>
      </w:r>
      <w:proofErr w:type="gramEnd"/>
      <w:r>
        <w:t xml:space="preserve"> mềm thao tác bằng cử chỉ sử dụng AI. Ứng dụng cho phép người dùng có thể sử dụng bàn tay của mình và thao tác để giao tiếp và sử dụng các chức năng của ứng dụng. Ứng dụng này sẽ là tiền đề để em có thể xây dựng các ứng dụng nhiều chức năng sử dụng AI hơn</w:t>
      </w:r>
    </w:p>
    <w:p w:rsidR="00401A1D" w:rsidRDefault="00A85105" w:rsidP="00401A1D">
      <w:pPr>
        <w:pStyle w:val="Heading2"/>
      </w:pPr>
      <w:bookmarkStart w:id="37" w:name="_Toc35545568"/>
      <w:r>
        <w:t>Đặt v</w:t>
      </w:r>
      <w:r w:rsidR="00F64CA2">
        <w:t>ấn đề</w:t>
      </w:r>
      <w:r>
        <w:t xml:space="preserve"> và định hướng</w:t>
      </w:r>
      <w:bookmarkEnd w:id="37"/>
    </w:p>
    <w:p w:rsidR="00401A1D" w:rsidRPr="00401A1D" w:rsidRDefault="00401A1D" w:rsidP="00401A1D">
      <w:r>
        <w:t>Phần này sẽ đưa ra các vấn đề cần giải quyết xuất phát từ yeu cầu thực tế đối với ứng dụng, xác định khó khăn, từ đó định hướng đưa ra giải pháp xử lý và xây dựng.</w:t>
      </w:r>
    </w:p>
    <w:p w:rsidR="00A85105" w:rsidRDefault="00A85105" w:rsidP="002A576C">
      <w:pPr>
        <w:pStyle w:val="Heading3"/>
      </w:pPr>
      <w:bookmarkStart w:id="38" w:name="_Toc35545569"/>
      <w:r>
        <w:t>Đặt vấn đề</w:t>
      </w:r>
      <w:bookmarkEnd w:id="38"/>
    </w:p>
    <w:p w:rsidR="00401A1D" w:rsidRDefault="006A67AF" w:rsidP="00401A1D">
      <w:r>
        <w:t>Hệ thống</w:t>
      </w:r>
      <w:r w:rsidR="00401A1D">
        <w:t xml:space="preserve"> cần đáp ứng các nghiệp vụ cụ thể sau:</w:t>
      </w:r>
    </w:p>
    <w:p w:rsidR="00401A1D" w:rsidRDefault="006A67AF" w:rsidP="006A67AF">
      <w:pPr>
        <w:pStyle w:val="ListParagraph"/>
        <w:numPr>
          <w:ilvl w:val="0"/>
          <w:numId w:val="16"/>
        </w:numPr>
      </w:pPr>
      <w:r>
        <w:t>Phát hiện được bàn tay khi user đứng trước camera</w:t>
      </w:r>
    </w:p>
    <w:p w:rsidR="006A67AF" w:rsidRDefault="006A67AF" w:rsidP="006A67AF">
      <w:pPr>
        <w:pStyle w:val="ListParagraph"/>
        <w:numPr>
          <w:ilvl w:val="0"/>
          <w:numId w:val="16"/>
        </w:numPr>
      </w:pPr>
      <w:r>
        <w:t xml:space="preserve">Xác </w:t>
      </w:r>
      <w:proofErr w:type="gramStart"/>
      <w:r>
        <w:t>định  được</w:t>
      </w:r>
      <w:proofErr w:type="gramEnd"/>
      <w:r>
        <w:t xml:space="preserve"> vị trí và di chuyển của của bàn tay </w:t>
      </w:r>
    </w:p>
    <w:p w:rsidR="006A67AF" w:rsidRDefault="006A67AF" w:rsidP="006A67AF">
      <w:pPr>
        <w:pStyle w:val="ListParagraph"/>
        <w:numPr>
          <w:ilvl w:val="0"/>
          <w:numId w:val="16"/>
        </w:numPr>
      </w:pPr>
      <w:r>
        <w:t>Xác định được các thao tác cử chỉ của bàn tay (giơ cả năm ngón, năm tay, giơ 1 ngón, 2 ngón…)</w:t>
      </w:r>
    </w:p>
    <w:p w:rsidR="006A67AF" w:rsidRPr="006A67AF" w:rsidRDefault="006A67AF" w:rsidP="006A67AF">
      <w:pPr>
        <w:pStyle w:val="ListParagraph"/>
        <w:numPr>
          <w:ilvl w:val="0"/>
          <w:numId w:val="16"/>
        </w:numPr>
      </w:pPr>
      <w:r>
        <w:t>Dùng thao tác của bàn tay điều khiển lớp UserControl của hệ thống</w:t>
      </w:r>
    </w:p>
    <w:p w:rsidR="00401A1D" w:rsidRPr="00401A1D" w:rsidRDefault="00401A1D" w:rsidP="00401A1D"/>
    <w:p w:rsidR="007D3B18" w:rsidRDefault="00A85105" w:rsidP="007D3B18">
      <w:pPr>
        <w:pStyle w:val="Heading3"/>
      </w:pPr>
      <w:bookmarkStart w:id="39" w:name="_Toc35545570"/>
      <w:r>
        <w:t>Định hướng và xây dựng ứng dụng</w:t>
      </w:r>
      <w:bookmarkEnd w:id="39"/>
    </w:p>
    <w:p w:rsidR="006A67AF" w:rsidRDefault="006A67AF" w:rsidP="006A67AF">
      <w:r>
        <w:t xml:space="preserve">Khó khăn khi thực </w:t>
      </w:r>
      <w:proofErr w:type="gramStart"/>
      <w:r>
        <w:t>hiện :</w:t>
      </w:r>
      <w:proofErr w:type="gramEnd"/>
      <w:r>
        <w:t xml:space="preserve"> Khi xây dựng đề tài, em gặp phải các vấn đề về :</w:t>
      </w:r>
    </w:p>
    <w:p w:rsidR="006A67AF" w:rsidRDefault="006A67AF" w:rsidP="006A67AF">
      <w:pPr>
        <w:pStyle w:val="ListParagraph"/>
        <w:numPr>
          <w:ilvl w:val="0"/>
          <w:numId w:val="16"/>
        </w:numPr>
      </w:pPr>
      <w:r>
        <w:t>Thuật toán detect và xử lý thao tác bàn tay ban đầu chưa được chuẩn xác</w:t>
      </w:r>
    </w:p>
    <w:p w:rsidR="006A67AF" w:rsidRDefault="006A67AF" w:rsidP="006A67AF">
      <w:pPr>
        <w:pStyle w:val="ListParagraph"/>
        <w:numPr>
          <w:ilvl w:val="0"/>
          <w:numId w:val="16"/>
        </w:numPr>
      </w:pPr>
      <w:r>
        <w:t>Do thuật toán AI 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Định hướng khắc phục và xây dựng hệ thống</w:t>
      </w:r>
    </w:p>
    <w:p w:rsidR="00CB2CB2" w:rsidRDefault="00CB2CB2" w:rsidP="00315890">
      <w:pPr>
        <w:pStyle w:val="ListParagraph"/>
        <w:numPr>
          <w:ilvl w:val="0"/>
          <w:numId w:val="16"/>
        </w:numPr>
      </w:pPr>
      <w:r>
        <w:t xml:space="preserve">Em nghiên cứu thêm và tham khảo về thuật toán AI và thuật toán xử lý ảnh </w:t>
      </w:r>
    </w:p>
    <w:p w:rsidR="00CB2CB2" w:rsidRPr="00CB2CB2" w:rsidRDefault="00CB2CB2" w:rsidP="00CB2CB2">
      <w:pPr>
        <w:pStyle w:val="ListParagraph"/>
        <w:numPr>
          <w:ilvl w:val="0"/>
          <w:numId w:val="16"/>
        </w:numPr>
      </w:pPr>
      <w:r>
        <w:t>Đầu tư một phần cứng mạnh hơn để đáp ứng yêu cầu bào toán</w:t>
      </w:r>
    </w:p>
    <w:p w:rsidR="00401A1D" w:rsidRPr="00401A1D" w:rsidRDefault="00401A1D" w:rsidP="00401A1D"/>
    <w:p w:rsidR="005E410C" w:rsidRDefault="00F64CA2" w:rsidP="002A576C">
      <w:pPr>
        <w:pStyle w:val="Heading2"/>
      </w:pPr>
      <w:bookmarkStart w:id="40" w:name="_Toc35545571"/>
      <w:r>
        <w:t>Ph</w:t>
      </w:r>
      <w:r w:rsidR="00A85105">
        <w:t>ân tích và thiết kế hệ thống</w:t>
      </w:r>
      <w:bookmarkEnd w:id="40"/>
    </w:p>
    <w:p w:rsidR="00A85105" w:rsidRDefault="00A85105" w:rsidP="002A576C">
      <w:pPr>
        <w:pStyle w:val="Heading3"/>
      </w:pPr>
      <w:bookmarkStart w:id="41" w:name="_Toc35545572"/>
      <w:r>
        <w:t>Mô hình hóa các yêu cầu</w:t>
      </w:r>
      <w:bookmarkEnd w:id="41"/>
    </w:p>
    <w:p w:rsidR="00401A1D" w:rsidRDefault="00CB2CB2" w:rsidP="00401A1D">
      <w:r>
        <w:t xml:space="preserve">Dựa vào các nghiệp vụ cụ thể đã phân tích ở trên em xây dựng thiết kế của hệ thống sẽ bao gồm </w:t>
      </w:r>
      <w:r w:rsidR="00180F60">
        <w:t xml:space="preserve">các chức </w:t>
      </w:r>
      <w:proofErr w:type="gramStart"/>
      <w:r w:rsidR="00180F60">
        <w:t>năng :</w:t>
      </w:r>
      <w:proofErr w:type="gramEnd"/>
    </w:p>
    <w:p w:rsidR="00180F60" w:rsidRDefault="00930FE6" w:rsidP="00930FE6">
      <w:pPr>
        <w:pStyle w:val="ListParagraph"/>
        <w:numPr>
          <w:ilvl w:val="0"/>
          <w:numId w:val="16"/>
        </w:numPr>
      </w:pPr>
      <w:r>
        <w:t xml:space="preserve">Di chuyển chuột theo di chuyển của bàn tay </w:t>
      </w:r>
    </w:p>
    <w:p w:rsidR="00930FE6" w:rsidRDefault="00930FE6" w:rsidP="00930FE6">
      <w:pPr>
        <w:pStyle w:val="ListParagraph"/>
        <w:numPr>
          <w:ilvl w:val="0"/>
          <w:numId w:val="16"/>
        </w:numPr>
      </w:pPr>
      <w:r>
        <w:t>Click chuột theo thao tác bàn tay</w:t>
      </w:r>
    </w:p>
    <w:p w:rsidR="00930FE6" w:rsidRDefault="00930FE6" w:rsidP="00930FE6">
      <w:pPr>
        <w:pStyle w:val="ListParagraph"/>
        <w:numPr>
          <w:ilvl w:val="0"/>
          <w:numId w:val="16"/>
        </w:numPr>
      </w:pPr>
      <w:r>
        <w:t>Thực hiện các chức năng khác theo thao tác bàn tay và ngón tay</w:t>
      </w:r>
    </w:p>
    <w:p w:rsidR="00930FE6" w:rsidRDefault="00315890" w:rsidP="00930FE6">
      <w:r>
        <w:t xml:space="preserve">Các chức năng này được thể hiện ở sơ đồ hình vẽ 3.1 dưới đây </w:t>
      </w:r>
    </w:p>
    <w:p w:rsidR="00315890" w:rsidRDefault="00315890" w:rsidP="007523D6">
      <w:pPr>
        <w:jc w:val="center"/>
      </w:pPr>
      <w:r w:rsidRPr="007523D6">
        <w:object w:dxaOrig="10831" w:dyaOrig="11761">
          <v:shape id="_x0000_i1028" type="#_x0000_t75" style="width:298.5pt;height:324pt" o:ole="">
            <v:imagedata r:id="rId36" o:title=""/>
          </v:shape>
          <o:OLEObject Type="Embed" ProgID="Visio.Drawing.15" ShapeID="_x0000_i1028" DrawAspect="Content" ObjectID="_1662052154" r:id="rId37"/>
        </w:object>
      </w:r>
    </w:p>
    <w:p w:rsidR="00315890" w:rsidRPr="007523D6" w:rsidRDefault="00315890" w:rsidP="002B1E1E">
      <w:pPr>
        <w:pStyle w:val="Picture"/>
      </w:pPr>
      <w:bookmarkStart w:id="42" w:name="_Toc51438648"/>
      <w:r w:rsidRPr="007523D6">
        <w:t>Hình 3.1 : Sơ đồ use case của hệ thống</w:t>
      </w:r>
      <w:bookmarkEnd w:id="42"/>
    </w:p>
    <w:p w:rsidR="00315890" w:rsidRDefault="00315890" w:rsidP="002B1E1E">
      <w:pPr>
        <w:pStyle w:val="TableofFigures"/>
      </w:pPr>
    </w:p>
    <w:p w:rsidR="00315890" w:rsidRPr="00315890" w:rsidRDefault="00315890" w:rsidP="00315890">
      <w:r>
        <w:t xml:space="preserve">Để đáp ứng được sơ đồ use case của hệ thống, em đã phân tích hệ thống thành 2 lớp như sau: Lớp AI, lớp UserControl. </w:t>
      </w:r>
      <w:r w:rsidR="00177809">
        <w:t>Chức năng của tứng lớp sẽ được phân tích ở các mục bên dưới</w:t>
      </w:r>
    </w:p>
    <w:p w:rsidR="00A85105" w:rsidRDefault="00A85105" w:rsidP="002A576C">
      <w:pPr>
        <w:pStyle w:val="Heading4"/>
      </w:pPr>
      <w:r>
        <w:t>Phân tích chức năng lớp AI</w:t>
      </w:r>
    </w:p>
    <w:p w:rsidR="00EF1AFE" w:rsidRDefault="00EF1AFE" w:rsidP="00EF1AFE">
      <w:r>
        <w:t xml:space="preserve">Để hệ thống có thể thực hiện các usercase như hình 3.1 bên trên, trước hết hệ thống phải nhận biết được thao tác của User đang làm gì. Điều này nghĩa là hệ thống cần phải hiểu được user đang mong muốn nó làm gì. Khi hiểu được rồi, hệ thống mới phân tích và thực hiện yêu cầu đó. Lớp AI của hệ sẽ thực hiện nhiệm vụ này: </w:t>
      </w:r>
    </w:p>
    <w:p w:rsidR="00EF1AFE" w:rsidRPr="00EF1AFE" w:rsidRDefault="00EF1AFE" w:rsidP="00EF1AFE">
      <w:r>
        <w:t xml:space="preserve">Để thực hiện được chức năng lớn “hiểu user” này. Em phân tích lớp AI thành các chức năng nhỏ hơn đó là: Dò tìm, phát hiện, </w:t>
      </w:r>
      <w:r w:rsidR="00B34328">
        <w:t xml:space="preserve">phân tích, </w:t>
      </w:r>
      <w:r>
        <w:t>xác định</w:t>
      </w:r>
      <w:r w:rsidR="009B5BFA">
        <w:t>,</w:t>
      </w:r>
      <w:r>
        <w:t xml:space="preserve"> hiểu.</w:t>
      </w:r>
    </w:p>
    <w:p w:rsidR="00A85105" w:rsidRDefault="00A85105" w:rsidP="002A576C">
      <w:pPr>
        <w:pStyle w:val="Heading4"/>
      </w:pPr>
      <w:r>
        <w:t>Phân tích chức năng lớp UserControl</w:t>
      </w:r>
    </w:p>
    <w:p w:rsidR="00340CE8" w:rsidRDefault="00340CE8" w:rsidP="00340CE8">
      <w:r>
        <w:t>Qua lớp AI, sau khi đã hiểu được thao tác của user, hệ thống sẽ tiến hành phân tích xem, thao tác và mong muốn của user sẽ được thực hiện và mô phỏng lại như thế nào. Cách khác là hệ thống sẽ thực hiện mong muốn của user. Để thực hiện chức năng này, em xây dựng lên lớp chức năng UserControl. Bên trong lớp UserControl, sẽ thực hiện các chức năng nhỏ: Quản lý con trỏ chuột, Quản lý giao diện App, và quản lý các action từ AI layer gửi sang</w:t>
      </w:r>
    </w:p>
    <w:p w:rsidR="00340CE8" w:rsidRDefault="00340CE8" w:rsidP="00340CE8">
      <w:r>
        <w:t xml:space="preserve">Mối liên hệ giữa các chức năng trong 2 lớp AI và UserControl sẽ được thể hiện trong sơ đồ dưới đây: </w:t>
      </w:r>
    </w:p>
    <w:p w:rsidR="00340CE8" w:rsidRDefault="00340CE8" w:rsidP="007523D6">
      <w:pPr>
        <w:jc w:val="center"/>
      </w:pPr>
      <w:r>
        <w:object w:dxaOrig="15885" w:dyaOrig="14581">
          <v:shape id="_x0000_i1029" type="#_x0000_t75" style="width:379.5pt;height:348.75pt" o:ole="">
            <v:imagedata r:id="rId38" o:title=""/>
          </v:shape>
          <o:OLEObject Type="Embed" ProgID="Visio.Drawing.15" ShapeID="_x0000_i1029" DrawAspect="Content" ObjectID="_1662052155" r:id="rId39"/>
        </w:object>
      </w:r>
    </w:p>
    <w:p w:rsidR="00340CE8" w:rsidRDefault="00340CE8" w:rsidP="002B1E1E">
      <w:pPr>
        <w:pStyle w:val="Picture"/>
      </w:pPr>
      <w:bookmarkStart w:id="43" w:name="_Toc51438649"/>
      <w:r>
        <w:t>Hình 3.2: Sơ đồ user case chi tiết của hệ thống</w:t>
      </w:r>
      <w:bookmarkEnd w:id="43"/>
    </w:p>
    <w:p w:rsidR="00B65310" w:rsidRPr="00B65310" w:rsidRDefault="00B65310" w:rsidP="00B65310">
      <w:r>
        <w:t>Việc thiết kế các chức năng của hệ thống sẽ được em trình bày trong các phần tiếp theo của quyển đồ án này.</w:t>
      </w:r>
    </w:p>
    <w:p w:rsidR="005D0270" w:rsidRDefault="005D0270" w:rsidP="002A576C">
      <w:pPr>
        <w:pStyle w:val="Heading4"/>
      </w:pPr>
      <w:r>
        <w:t>Xác định fram</w:t>
      </w:r>
      <w:r w:rsidR="00E66C13">
        <w:t>e</w:t>
      </w:r>
      <w:r>
        <w:t>work sử dụng và những điều kiện cần thiết để xây dụng hệ thống</w:t>
      </w:r>
    </w:p>
    <w:p w:rsidR="00401A1D" w:rsidRDefault="00B65310" w:rsidP="00401A1D">
      <w:r>
        <w:t xml:space="preserve">Qua quá trình tìm hiểu các framework, thư viện và cá điều kiện cần thiết để có thể xây dựng hệ thống, em xác định các framewỏk và điều kiện sử dụng như sau: </w:t>
      </w:r>
    </w:p>
    <w:p w:rsidR="00B65310" w:rsidRDefault="00B65310" w:rsidP="00B65310">
      <w:pPr>
        <w:pStyle w:val="ListParagraph"/>
        <w:numPr>
          <w:ilvl w:val="0"/>
          <w:numId w:val="16"/>
        </w:numPr>
      </w:pPr>
      <w:r>
        <w:t>Framework sử dụng: QT Creator IDE, build với mingw32</w:t>
      </w:r>
      <w:r w:rsidR="00A21DAF">
        <w:t xml:space="preserve">. </w:t>
      </w:r>
      <w:r w:rsidR="00E66C13">
        <w:t>QT là môi trường phát triển đa nền tảng, sử dụng ngôn ngữ lâp trình C++. Sử dụng môi trường QT, ta có thể build và thực thi hệ thống trên nhiều nền tảng khác nhau, từ windows, linux hay các nền tảng mobile… Hiệu suất chương trình cũng rất cao do sử dụng ngôn ngữ c++, cho tốc độ xử lý rất nhanh so với các ngôn ngữ khác.</w:t>
      </w:r>
    </w:p>
    <w:p w:rsidR="00B65310" w:rsidRDefault="00B65310" w:rsidP="00B65310">
      <w:pPr>
        <w:pStyle w:val="ListParagraph"/>
        <w:numPr>
          <w:ilvl w:val="0"/>
          <w:numId w:val="16"/>
        </w:numPr>
      </w:pPr>
      <w:r>
        <w:t>OS: Win 10 64 bit</w:t>
      </w:r>
    </w:p>
    <w:p w:rsidR="00B65310" w:rsidRDefault="00B65310" w:rsidP="00B65310">
      <w:pPr>
        <w:pStyle w:val="ListParagraph"/>
        <w:numPr>
          <w:ilvl w:val="0"/>
          <w:numId w:val="16"/>
        </w:numPr>
      </w:pPr>
      <w:r>
        <w:t xml:space="preserve">Hardware: Máy tính có sử dụng Camera </w:t>
      </w:r>
    </w:p>
    <w:p w:rsidR="00E66C13" w:rsidRPr="00B65310" w:rsidRDefault="00B65310" w:rsidP="00E66C13">
      <w:pPr>
        <w:pStyle w:val="ListParagraph"/>
        <w:numPr>
          <w:ilvl w:val="0"/>
          <w:numId w:val="16"/>
        </w:numPr>
      </w:pPr>
      <w:r>
        <w:lastRenderedPageBreak/>
        <w:t>Các thư viện sử dụng: Dlib c++, Opencv c++</w:t>
      </w:r>
      <w:r w:rsidR="00BD4AEB">
        <w:t>. Dlib c++ và Opencv c++ là 2 trong những thư viện hỗ trợ về xử lý hình ảnh rất tốt và miễn phí sử dụng. Việc tích hợp 2 thư viện vào hệ thống sử dụng môi trường QT cũng được thực hiện dễ dàng.</w:t>
      </w:r>
    </w:p>
    <w:p w:rsidR="005D0270" w:rsidRDefault="00A85105" w:rsidP="002A576C">
      <w:pPr>
        <w:pStyle w:val="Heading3"/>
      </w:pPr>
      <w:bookmarkStart w:id="44" w:name="_Toc35545573"/>
      <w:r>
        <w:t>Thiết kế kiến trúc hệ thố</w:t>
      </w:r>
      <w:r w:rsidR="005D0270">
        <w:t>ng –</w:t>
      </w:r>
      <w:r w:rsidR="00BD4AEB">
        <w:t xml:space="preserve"> </w:t>
      </w:r>
      <w:r w:rsidR="005D0270">
        <w:t>tổng quan hệ thống</w:t>
      </w:r>
      <w:bookmarkEnd w:id="44"/>
    </w:p>
    <w:p w:rsidR="00B65310" w:rsidRDefault="008157AB" w:rsidP="00B65310">
      <w:r>
        <w:t xml:space="preserve">Việc thiết kế kiến trúc hệ thống sẽ dựa theo phân tích chức năng như đã nêu ra trong các phần trên. Theo đó, kiến trức hệ thống sẽ bao gồm 2 phần chính là AI Layer, UserControl </w:t>
      </w:r>
      <w:proofErr w:type="gramStart"/>
      <w:r>
        <w:t>Layer,  và</w:t>
      </w:r>
      <w:proofErr w:type="gramEnd"/>
      <w:r>
        <w:t xml:space="preserve"> một phần phụ là : Connection Layer làm nhiệm vụ cầu nối cho 2 phần chính trên.</w:t>
      </w:r>
    </w:p>
    <w:p w:rsidR="008157AB" w:rsidRDefault="008157AB" w:rsidP="008157AB">
      <w:r>
        <w:t>Sơ đồ tổng quan thiết kế hệ thống sẽ được trình bày trong hình 3.3 dưới đây:</w:t>
      </w:r>
    </w:p>
    <w:p w:rsidR="000B3C5F" w:rsidRPr="000B3C5F" w:rsidRDefault="000B3C5F" w:rsidP="007523D6">
      <w:pPr>
        <w:jc w:val="center"/>
      </w:pPr>
      <w:r w:rsidRPr="007523D6">
        <w:object w:dxaOrig="25366" w:dyaOrig="10020">
          <v:shape id="_x0000_i1030" type="#_x0000_t75" style="width:427.5pt;height:168.75pt" o:ole="">
            <v:imagedata r:id="rId40" o:title=""/>
          </v:shape>
          <o:OLEObject Type="Embed" ProgID="Visio.Drawing.15" ShapeID="_x0000_i1030" DrawAspect="Content" ObjectID="_1662052156" r:id="rId41"/>
        </w:object>
      </w:r>
    </w:p>
    <w:p w:rsidR="000B3C5F" w:rsidRDefault="008157AB" w:rsidP="002B1E1E">
      <w:pPr>
        <w:pStyle w:val="Picture"/>
      </w:pPr>
      <w:bookmarkStart w:id="45" w:name="_Toc51438650"/>
      <w:r>
        <w:t>Hình 3.3: Sơ đồ thiết kế tổng qua hệ thống</w:t>
      </w:r>
      <w:bookmarkEnd w:id="45"/>
    </w:p>
    <w:p w:rsidR="000B3C5F" w:rsidRDefault="000B3C5F" w:rsidP="000B3C5F">
      <w:r>
        <w:t xml:space="preserve">Mô hình hệ </w:t>
      </w:r>
      <w:proofErr w:type="gramStart"/>
      <w:r>
        <w:t>thống  gồm</w:t>
      </w:r>
      <w:proofErr w:type="gramEnd"/>
      <w:r>
        <w:t xml:space="preserve"> ba phần như mô tả trong hình 3.3</w:t>
      </w:r>
    </w:p>
    <w:p w:rsidR="00BE452B" w:rsidRDefault="000B3C5F" w:rsidP="00B53367">
      <w:pPr>
        <w:pStyle w:val="ListParagraph"/>
        <w:numPr>
          <w:ilvl w:val="0"/>
          <w:numId w:val="16"/>
        </w:numPr>
        <w:ind w:left="0" w:firstLine="270"/>
      </w:pPr>
      <w:r w:rsidRPr="00B53367">
        <w:rPr>
          <w:b/>
        </w:rPr>
        <w:t>AI Layer</w:t>
      </w:r>
      <w:r>
        <w:t>:  Chức năng như một ‘con mắt’ của hệ thống, chịu trách nhiệm quan sát, phát hiện và xác định bàn tay của con người. Nếu phát hiện thấy bàn tay, sẽ theo dõi xem các thao tác của bàn tay có trong dữ liệu mô tả actions của bàn tay không. Sau nó sẽ gửi trực tiếp dữ liệu thao tác bàn tay lên lớp UserControl</w:t>
      </w:r>
      <w:r w:rsidR="00BE452B">
        <w:t xml:space="preserve">. </w:t>
      </w:r>
    </w:p>
    <w:p w:rsidR="00BE452B" w:rsidRDefault="00BE452B" w:rsidP="00B53367">
      <w:pPr>
        <w:pStyle w:val="ListParagraph"/>
        <w:ind w:hanging="360"/>
      </w:pPr>
      <w:r>
        <w:t>Lớp AI được thiết kế thành các lớp nhỏ hơn như mô tả trong hình 3.4 bên dưới.</w:t>
      </w:r>
    </w:p>
    <w:p w:rsidR="000B3C5F" w:rsidRDefault="00BE452B" w:rsidP="00BE452B">
      <w:pPr>
        <w:pStyle w:val="ListParagraph"/>
        <w:jc w:val="center"/>
      </w:pPr>
      <w:r>
        <w:object w:dxaOrig="8805" w:dyaOrig="8265">
          <v:shape id="_x0000_i1031" type="#_x0000_t75" style="width:228.75pt;height:215.25pt" o:ole="">
            <v:imagedata r:id="rId42" o:title=""/>
          </v:shape>
          <o:OLEObject Type="Embed" ProgID="Visio.Drawing.15" ShapeID="_x0000_i1031" DrawAspect="Content" ObjectID="_1662052157" r:id="rId43"/>
        </w:object>
      </w:r>
    </w:p>
    <w:p w:rsidR="00BE452B" w:rsidRDefault="00BE452B" w:rsidP="002B1E1E">
      <w:pPr>
        <w:pStyle w:val="Picture"/>
      </w:pPr>
      <w:bookmarkStart w:id="46" w:name="_Toc51438651"/>
      <w:r>
        <w:t>Hình 3.4: Thiết kế lớp AI layer</w:t>
      </w:r>
      <w:bookmarkEnd w:id="46"/>
    </w:p>
    <w:p w:rsidR="00BE452B" w:rsidRPr="00BE452B" w:rsidRDefault="00BE452B" w:rsidP="00BE452B">
      <w:pPr>
        <w:rPr>
          <w:i/>
        </w:rPr>
      </w:pPr>
      <w:r>
        <w:tab/>
      </w:r>
      <w:r w:rsidRPr="00BE452B">
        <w:t>Lớp</w:t>
      </w:r>
      <w:r w:rsidRPr="00BE452B">
        <w:rPr>
          <w:i/>
        </w:rPr>
        <w:t xml:space="preserve"> Camera Tracking</w:t>
      </w:r>
      <w:r>
        <w:t xml:space="preserve">: Quản lý cấu hình, kích hoạt, hủy kích hoạt, và lấy dữ liệu frame từ camera và gửi xuống lớp </w:t>
      </w:r>
      <w:r w:rsidRPr="00BE452B">
        <w:rPr>
          <w:i/>
        </w:rPr>
        <w:t>ImageProcessing</w:t>
      </w:r>
    </w:p>
    <w:p w:rsidR="00BE452B" w:rsidRPr="00B53367" w:rsidRDefault="00BE452B" w:rsidP="00BE452B">
      <w:r>
        <w:tab/>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B53367" w:rsidRDefault="00B53367" w:rsidP="00B53367">
      <w:r>
        <w:tab/>
        <w:t xml:space="preserve">Lớp </w:t>
      </w:r>
      <w:r w:rsidRPr="00B53367">
        <w:rPr>
          <w:i/>
        </w:rPr>
        <w:t>AI tracing</w:t>
      </w:r>
      <w:r>
        <w:t xml:space="preserve">: Dữ liệu phân loại từ lớp </w:t>
      </w:r>
      <w:r w:rsidRPr="00B53367">
        <w:rPr>
          <w:i/>
        </w:rPr>
        <w:t>Image Processing</w:t>
      </w:r>
      <w:r>
        <w:t xml:space="preserve"> được gán nhãn và lưu trữ cho việc tranining để xác định thao tác chuẩn xác và thông minh hơn. Chức năng này giúp cho việc nhận biết thao tác bàn tay được chuẩn xác hơn. Dữ liệu training càng nhiều, hệ thống càng thông minh hơn</w:t>
      </w:r>
    </w:p>
    <w:p w:rsidR="00B53367" w:rsidRPr="00B53367" w:rsidRDefault="00B53367" w:rsidP="002B1E1E">
      <w:pPr>
        <w:pStyle w:val="Picture"/>
      </w:pPr>
    </w:p>
    <w:p w:rsidR="000B3C5F" w:rsidRDefault="000B3C5F" w:rsidP="00B53367">
      <w:pPr>
        <w:pStyle w:val="ListParagraph"/>
        <w:numPr>
          <w:ilvl w:val="0"/>
          <w:numId w:val="16"/>
        </w:numPr>
        <w:ind w:left="0" w:firstLine="360"/>
      </w:pPr>
      <w:r w:rsidRPr="00B53367">
        <w:rPr>
          <w:b/>
        </w:rPr>
        <w:t>Connection Layer</w:t>
      </w:r>
      <w:r>
        <w:t xml:space="preserve">: Là lớp có chức năng đảm nhận kích hoạt và cấu hình hệ thống. Khi hệ thống bắt đầu hoạt động, nó sẽ kích hoạt hoạt động cho 2 lớp AI và UserControl. Khi người dùng muốn tùy chỉnh cấu hình cài đặt hệ thống thông qua lớp USerControl, </w:t>
      </w:r>
      <w:r w:rsidR="00923981">
        <w:t>nó sẽ xem xét và cấu hình lại cài đặt cho toàn hệ thống.</w:t>
      </w:r>
    </w:p>
    <w:p w:rsidR="00923981" w:rsidRDefault="00923981" w:rsidP="00B53367">
      <w:pPr>
        <w:pStyle w:val="ListParagraph"/>
        <w:numPr>
          <w:ilvl w:val="0"/>
          <w:numId w:val="16"/>
        </w:numPr>
        <w:ind w:left="0" w:firstLine="360"/>
      </w:pPr>
      <w:r w:rsidRPr="00B53367">
        <w:rPr>
          <w:b/>
        </w:rPr>
        <w:t>UserControl Layer</w:t>
      </w:r>
      <w:r>
        <w:t>: Là lớp đảm nhận chức năng hiển thị giao diện hệ thống, cũng như mô phỏng lại thao tác của User, để User có thể nhìn thấy kết quả thao tác của mình</w:t>
      </w:r>
    </w:p>
    <w:p w:rsidR="00B53367" w:rsidRDefault="00B53367" w:rsidP="00B53367">
      <w:pPr>
        <w:ind w:left="360"/>
      </w:pPr>
      <w:r>
        <w:t xml:space="preserve">Lớp UserControl được thiết kế thành 3 lớp nhỏ như mô tả trong hình 3.5 dưới đây. </w:t>
      </w:r>
    </w:p>
    <w:p w:rsidR="00B53367" w:rsidRDefault="00B53367" w:rsidP="00B53367">
      <w:pPr>
        <w:ind w:left="360"/>
        <w:jc w:val="center"/>
      </w:pPr>
      <w:r>
        <w:object w:dxaOrig="8011" w:dyaOrig="8266">
          <v:shape id="_x0000_i1032" type="#_x0000_t75" style="width:237pt;height:244.5pt" o:ole="">
            <v:imagedata r:id="rId44" o:title=""/>
          </v:shape>
          <o:OLEObject Type="Embed" ProgID="Visio.Drawing.15" ShapeID="_x0000_i1032" DrawAspect="Content" ObjectID="_1662052158" r:id="rId45"/>
        </w:object>
      </w:r>
    </w:p>
    <w:p w:rsidR="00B53367" w:rsidRDefault="00B53367" w:rsidP="002B1E1E">
      <w:pPr>
        <w:pStyle w:val="Picture"/>
      </w:pPr>
      <w:bookmarkStart w:id="47" w:name="_Toc51438652"/>
      <w:r>
        <w:t>Hình 3.5: Thiết kế lớp UserControl</w:t>
      </w:r>
      <w:bookmarkEnd w:id="47"/>
    </w:p>
    <w:p w:rsidR="00B53367" w:rsidRDefault="00B53367" w:rsidP="00B53367">
      <w:r>
        <w:tab/>
      </w:r>
      <w:r w:rsidR="00BE6CD2">
        <w:t xml:space="preserve">Lớp </w:t>
      </w:r>
      <w:r w:rsidR="00BE6CD2" w:rsidRPr="00BE6CD2">
        <w:rPr>
          <w:i/>
        </w:rPr>
        <w:t>Mouse Controller</w:t>
      </w:r>
      <w:r w:rsidR="00BE6CD2">
        <w:t>: Setup icon, cấu hình các event con trỏ chuột, giữ chuột trong sự điều khiển của hệ thống</w:t>
      </w:r>
      <w:r w:rsidR="00673366">
        <w:t>, bảng setup, cấu hình các event con trỏ chuột</w:t>
      </w:r>
      <w:r w:rsidR="00C53235">
        <w:t>. Dưới đây là bảng liệt kê cấu hình các Event và setup contror chuột</w:t>
      </w:r>
    </w:p>
    <w:p w:rsidR="00C53235" w:rsidRPr="00C53235" w:rsidRDefault="00673366" w:rsidP="002B1E1E">
      <w:pPr>
        <w:pStyle w:val="Tables"/>
      </w:pPr>
      <w:bookmarkStart w:id="48" w:name="_Toc38356823"/>
      <w:r>
        <w:t>Bảng 3.1: Cấ</w:t>
      </w:r>
      <w:r w:rsidR="007523D6">
        <w:t>u hình E</w:t>
      </w:r>
      <w:r>
        <w:t>vent</w:t>
      </w:r>
      <w:r w:rsidR="007523D6">
        <w:t>s</w:t>
      </w:r>
      <w:r>
        <w:t xml:space="preserve"> con trỏ chuột</w:t>
      </w:r>
      <w:bookmarkEnd w:id="48"/>
    </w:p>
    <w:tbl>
      <w:tblPr>
        <w:tblStyle w:val="TableGrid"/>
        <w:tblW w:w="0" w:type="auto"/>
        <w:tblInd w:w="260" w:type="dxa"/>
        <w:tblLook w:val="04A0" w:firstRow="1" w:lastRow="0" w:firstColumn="1" w:lastColumn="0" w:noHBand="0" w:noVBand="1"/>
      </w:tblPr>
      <w:tblGrid>
        <w:gridCol w:w="635"/>
        <w:gridCol w:w="1980"/>
        <w:gridCol w:w="5674"/>
      </w:tblGrid>
      <w:tr w:rsidR="00673366" w:rsidTr="007523D6">
        <w:tc>
          <w:tcPr>
            <w:tcW w:w="635" w:type="dxa"/>
          </w:tcPr>
          <w:p w:rsidR="00673366" w:rsidRPr="00673366" w:rsidRDefault="00673366" w:rsidP="00673366">
            <w:pPr>
              <w:pStyle w:val="TableofAuthorities"/>
              <w:ind w:left="0" w:firstLine="0"/>
              <w:rPr>
                <w:b/>
              </w:rPr>
            </w:pPr>
            <w:r w:rsidRPr="00673366">
              <w:rPr>
                <w:b/>
              </w:rPr>
              <w:t>No.</w:t>
            </w:r>
          </w:p>
        </w:tc>
        <w:tc>
          <w:tcPr>
            <w:tcW w:w="1980" w:type="dxa"/>
          </w:tcPr>
          <w:p w:rsidR="00673366" w:rsidRPr="00673366" w:rsidRDefault="00673366" w:rsidP="00673366">
            <w:pPr>
              <w:pStyle w:val="TableofAuthorities"/>
              <w:ind w:left="0" w:firstLine="0"/>
              <w:rPr>
                <w:b/>
              </w:rPr>
            </w:pPr>
            <w:r w:rsidRPr="00673366">
              <w:rPr>
                <w:b/>
              </w:rPr>
              <w:t>Cấu hình event</w:t>
            </w:r>
          </w:p>
        </w:tc>
        <w:tc>
          <w:tcPr>
            <w:tcW w:w="5674" w:type="dxa"/>
          </w:tcPr>
          <w:p w:rsidR="00673366" w:rsidRPr="00673366" w:rsidRDefault="00673366" w:rsidP="00673366">
            <w:pPr>
              <w:pStyle w:val="TableofAuthorities"/>
              <w:ind w:left="0" w:firstLine="0"/>
              <w:rPr>
                <w:b/>
              </w:rPr>
            </w:pPr>
            <w:r w:rsidRPr="00673366">
              <w:rPr>
                <w:b/>
              </w:rPr>
              <w:t>Hoạt động của mouse</w:t>
            </w:r>
          </w:p>
        </w:tc>
      </w:tr>
      <w:tr w:rsidR="00673366" w:rsidTr="007523D6">
        <w:tc>
          <w:tcPr>
            <w:tcW w:w="635" w:type="dxa"/>
          </w:tcPr>
          <w:p w:rsidR="00673366" w:rsidRDefault="00673366" w:rsidP="00673366">
            <w:pPr>
              <w:pStyle w:val="TableofAuthorities"/>
              <w:ind w:left="0" w:firstLine="0"/>
            </w:pPr>
            <w:r>
              <w:t>1</w:t>
            </w:r>
          </w:p>
        </w:tc>
        <w:tc>
          <w:tcPr>
            <w:tcW w:w="1980" w:type="dxa"/>
          </w:tcPr>
          <w:p w:rsidR="00673366" w:rsidRDefault="00673366" w:rsidP="00C53235">
            <w:pPr>
              <w:pStyle w:val="TableofAuthorities"/>
              <w:ind w:left="0" w:firstLine="0"/>
              <w:jc w:val="left"/>
            </w:pPr>
            <w:r>
              <w:t>Click</w:t>
            </w:r>
          </w:p>
        </w:tc>
        <w:tc>
          <w:tcPr>
            <w:tcW w:w="5674" w:type="dxa"/>
          </w:tcPr>
          <w:p w:rsidR="00673366" w:rsidRDefault="00673366" w:rsidP="00673366">
            <w:pPr>
              <w:pStyle w:val="TableofAuthorities"/>
              <w:ind w:left="0" w:firstLine="0"/>
            </w:pPr>
            <w:r>
              <w:t>Chuột sẽ được nhấn tại vị trí có event Click phát ra</w:t>
            </w:r>
          </w:p>
        </w:tc>
      </w:tr>
      <w:tr w:rsidR="00673366" w:rsidTr="007523D6">
        <w:tc>
          <w:tcPr>
            <w:tcW w:w="635" w:type="dxa"/>
          </w:tcPr>
          <w:p w:rsidR="00673366" w:rsidRDefault="00673366" w:rsidP="00673366">
            <w:pPr>
              <w:pStyle w:val="TableofAuthorities"/>
              <w:ind w:left="0" w:firstLine="0"/>
            </w:pPr>
            <w:r>
              <w:t>2</w:t>
            </w:r>
          </w:p>
        </w:tc>
        <w:tc>
          <w:tcPr>
            <w:tcW w:w="1980" w:type="dxa"/>
          </w:tcPr>
          <w:p w:rsidR="00673366" w:rsidRDefault="007523D6" w:rsidP="00C53235">
            <w:pPr>
              <w:pStyle w:val="TableofAuthorities"/>
              <w:ind w:left="0" w:firstLine="0"/>
              <w:jc w:val="left"/>
            </w:pPr>
            <w:r>
              <w:t>Move</w:t>
            </w:r>
          </w:p>
        </w:tc>
        <w:tc>
          <w:tcPr>
            <w:tcW w:w="5674" w:type="dxa"/>
          </w:tcPr>
          <w:p w:rsidR="00673366" w:rsidRDefault="007523D6" w:rsidP="00673366">
            <w:pPr>
              <w:pStyle w:val="TableofAuthorities"/>
              <w:ind w:left="0" w:firstLine="0"/>
            </w:pPr>
            <w:r>
              <w:t>Chuột sẽ di chuyển trên màn hình theo vị trí mà event gửi</w:t>
            </w:r>
          </w:p>
        </w:tc>
      </w:tr>
      <w:tr w:rsidR="00673366" w:rsidTr="007523D6">
        <w:tc>
          <w:tcPr>
            <w:tcW w:w="635" w:type="dxa"/>
          </w:tcPr>
          <w:p w:rsidR="00673366" w:rsidRDefault="00673366" w:rsidP="00673366">
            <w:pPr>
              <w:pStyle w:val="TableofAuthorities"/>
              <w:ind w:left="0" w:firstLine="0"/>
            </w:pPr>
            <w:r>
              <w:t>3</w:t>
            </w:r>
          </w:p>
        </w:tc>
        <w:tc>
          <w:tcPr>
            <w:tcW w:w="1980" w:type="dxa"/>
          </w:tcPr>
          <w:p w:rsidR="00673366" w:rsidRDefault="00C53235" w:rsidP="00C53235">
            <w:pPr>
              <w:pStyle w:val="TableofAuthorities"/>
              <w:ind w:left="0" w:firstLine="0"/>
              <w:jc w:val="left"/>
            </w:pPr>
            <w:r>
              <w:t xml:space="preserve">Setup </w:t>
            </w:r>
            <w:r w:rsidR="007523D6">
              <w:t>Hand Icon</w:t>
            </w:r>
          </w:p>
        </w:tc>
        <w:tc>
          <w:tcPr>
            <w:tcW w:w="5674" w:type="dxa"/>
          </w:tcPr>
          <w:p w:rsidR="007523D6" w:rsidRPr="007523D6" w:rsidRDefault="007523D6" w:rsidP="007523D6">
            <w:pPr>
              <w:pStyle w:val="TableofAuthorities"/>
              <w:ind w:left="0" w:firstLine="0"/>
            </w:pPr>
            <w:r>
              <w:t>Icon của chuột sẽ chuyển thành icon hand</w:t>
            </w:r>
          </w:p>
        </w:tc>
      </w:tr>
      <w:tr w:rsidR="00C53235" w:rsidTr="007523D6">
        <w:tc>
          <w:tcPr>
            <w:tcW w:w="635" w:type="dxa"/>
          </w:tcPr>
          <w:p w:rsidR="00C53235" w:rsidRDefault="00C53235" w:rsidP="00673366">
            <w:pPr>
              <w:pStyle w:val="TableofAuthorities"/>
              <w:ind w:left="0" w:firstLine="0"/>
            </w:pPr>
            <w:r>
              <w:t>4</w:t>
            </w:r>
          </w:p>
        </w:tc>
        <w:tc>
          <w:tcPr>
            <w:tcW w:w="1980" w:type="dxa"/>
          </w:tcPr>
          <w:p w:rsidR="00C53235" w:rsidRDefault="00C53235" w:rsidP="00C53235">
            <w:pPr>
              <w:pStyle w:val="TableofAuthorities"/>
              <w:ind w:left="0" w:firstLine="0"/>
              <w:jc w:val="left"/>
            </w:pPr>
            <w:r>
              <w:t>Se</w:t>
            </w:r>
            <w:r w:rsidR="00CB5AFB">
              <w:t>t</w:t>
            </w:r>
            <w:r>
              <w:t>up normal Icon</w:t>
            </w:r>
          </w:p>
        </w:tc>
        <w:tc>
          <w:tcPr>
            <w:tcW w:w="5674" w:type="dxa"/>
          </w:tcPr>
          <w:p w:rsidR="00C53235" w:rsidRDefault="00C53235" w:rsidP="007523D6">
            <w:pPr>
              <w:pStyle w:val="TableofAuthorities"/>
              <w:ind w:left="0" w:firstLine="0"/>
            </w:pPr>
            <w:r>
              <w:t>Icon của chuột sẽ chuyển về trạng thái bình thường</w:t>
            </w:r>
          </w:p>
        </w:tc>
      </w:tr>
      <w:tr w:rsidR="007523D6" w:rsidTr="007523D6">
        <w:tc>
          <w:tcPr>
            <w:tcW w:w="635" w:type="dxa"/>
          </w:tcPr>
          <w:p w:rsidR="007523D6" w:rsidRDefault="00C53235" w:rsidP="00673366">
            <w:pPr>
              <w:pStyle w:val="TableofAuthorities"/>
              <w:ind w:left="0" w:firstLine="0"/>
            </w:pPr>
            <w:r>
              <w:t>5</w:t>
            </w:r>
          </w:p>
        </w:tc>
        <w:tc>
          <w:tcPr>
            <w:tcW w:w="1980" w:type="dxa"/>
          </w:tcPr>
          <w:p w:rsidR="007523D6" w:rsidRDefault="007523D6" w:rsidP="00C53235">
            <w:pPr>
              <w:pStyle w:val="TableofAuthorities"/>
              <w:ind w:left="0" w:firstLine="0"/>
              <w:jc w:val="left"/>
            </w:pPr>
            <w:r>
              <w:t>S</w:t>
            </w:r>
            <w:r w:rsidRPr="007523D6">
              <w:t>croll</w:t>
            </w:r>
          </w:p>
        </w:tc>
        <w:tc>
          <w:tcPr>
            <w:tcW w:w="5674" w:type="dxa"/>
          </w:tcPr>
          <w:p w:rsidR="007523D6" w:rsidRDefault="007523D6" w:rsidP="007523D6">
            <w:pPr>
              <w:pStyle w:val="TableofAuthorities"/>
              <w:ind w:left="0" w:firstLine="0"/>
            </w:pPr>
            <w:r>
              <w:t>Chuột sẽ thực hiên action cuộn trang hoặc chuyển tab</w:t>
            </w:r>
          </w:p>
        </w:tc>
      </w:tr>
      <w:tr w:rsidR="007523D6" w:rsidTr="007523D6">
        <w:tc>
          <w:tcPr>
            <w:tcW w:w="635" w:type="dxa"/>
          </w:tcPr>
          <w:p w:rsidR="007523D6" w:rsidRDefault="002535F5" w:rsidP="00673366">
            <w:pPr>
              <w:pStyle w:val="TableofAuthorities"/>
              <w:ind w:left="0" w:firstLine="0"/>
            </w:pPr>
            <w:r>
              <w:t>6</w:t>
            </w:r>
          </w:p>
        </w:tc>
        <w:tc>
          <w:tcPr>
            <w:tcW w:w="1980" w:type="dxa"/>
          </w:tcPr>
          <w:p w:rsidR="007523D6" w:rsidRDefault="002535F5" w:rsidP="00673366">
            <w:pPr>
              <w:pStyle w:val="TableofAuthorities"/>
              <w:ind w:left="0" w:firstLine="0"/>
            </w:pPr>
            <w:r>
              <w:t>Nothing</w:t>
            </w:r>
          </w:p>
        </w:tc>
        <w:tc>
          <w:tcPr>
            <w:tcW w:w="5674" w:type="dxa"/>
          </w:tcPr>
          <w:p w:rsidR="007523D6" w:rsidRDefault="002535F5" w:rsidP="007523D6">
            <w:pPr>
              <w:pStyle w:val="TableofAuthorities"/>
              <w:ind w:left="0" w:firstLine="0"/>
            </w:pPr>
            <w:r>
              <w:t>Chuột sẽ không hoạt động theo event</w:t>
            </w:r>
          </w:p>
        </w:tc>
      </w:tr>
    </w:tbl>
    <w:p w:rsidR="00673366" w:rsidRPr="00673366" w:rsidRDefault="00673366" w:rsidP="00673366">
      <w:pPr>
        <w:pStyle w:val="TableofAuthorities"/>
      </w:pPr>
    </w:p>
    <w:p w:rsidR="00BE6CD2" w:rsidRDefault="00BE6CD2" w:rsidP="00BE6CD2">
      <w:r>
        <w:tab/>
        <w:t xml:space="preserve">Lớp </w:t>
      </w:r>
      <w:r w:rsidRPr="00BE6CD2">
        <w:rPr>
          <w:i/>
        </w:rPr>
        <w:t>Action Controller</w:t>
      </w:r>
      <w:r>
        <w:t>: Nhận dữ liệu thao tác bàn tay từ lớp AI Layer, mô phỏng thao tác đó thành các Mouse Event. Và gửi event đó đến lớp Mouse Controller</w:t>
      </w:r>
    </w:p>
    <w:p w:rsidR="00961870" w:rsidRDefault="00961870" w:rsidP="002B1E1E">
      <w:pPr>
        <w:pStyle w:val="Tables"/>
      </w:pPr>
      <w:bookmarkStart w:id="49" w:name="_Toc38356824"/>
      <w:r>
        <w:t xml:space="preserve">Bảng 3.2: </w:t>
      </w:r>
      <w:r w:rsidR="00CB5AFB">
        <w:t>Bảng cấu hình mô phỏng bàn tay tương ứng các event chuột</w:t>
      </w:r>
      <w:bookmarkEnd w:id="49"/>
    </w:p>
    <w:tbl>
      <w:tblPr>
        <w:tblStyle w:val="TableGrid"/>
        <w:tblW w:w="0" w:type="auto"/>
        <w:tblInd w:w="260" w:type="dxa"/>
        <w:tblLook w:val="04A0" w:firstRow="1" w:lastRow="0" w:firstColumn="1" w:lastColumn="0" w:noHBand="0" w:noVBand="1"/>
      </w:tblPr>
      <w:tblGrid>
        <w:gridCol w:w="995"/>
        <w:gridCol w:w="2250"/>
        <w:gridCol w:w="5044"/>
      </w:tblGrid>
      <w:tr w:rsidR="00CB5AFB" w:rsidTr="00CB5AFB">
        <w:tc>
          <w:tcPr>
            <w:tcW w:w="995" w:type="dxa"/>
          </w:tcPr>
          <w:p w:rsidR="00CB5AFB" w:rsidRPr="00CB5AFB" w:rsidRDefault="00CB5AFB" w:rsidP="00CB5AFB">
            <w:pPr>
              <w:pStyle w:val="TableofAuthorities"/>
              <w:ind w:left="0" w:firstLine="0"/>
              <w:rPr>
                <w:b/>
              </w:rPr>
            </w:pPr>
            <w:r w:rsidRPr="00CB5AFB">
              <w:rPr>
                <w:b/>
              </w:rPr>
              <w:lastRenderedPageBreak/>
              <w:t>No</w:t>
            </w:r>
          </w:p>
        </w:tc>
        <w:tc>
          <w:tcPr>
            <w:tcW w:w="2250" w:type="dxa"/>
          </w:tcPr>
          <w:p w:rsidR="00CB5AFB" w:rsidRPr="00CB5AFB" w:rsidRDefault="00CB5AFB" w:rsidP="00CB5AFB">
            <w:pPr>
              <w:pStyle w:val="TableofAuthorities"/>
              <w:ind w:left="0" w:firstLine="0"/>
              <w:rPr>
                <w:b/>
              </w:rPr>
            </w:pPr>
            <w:r w:rsidRPr="00CB5AFB">
              <w:rPr>
                <w:b/>
              </w:rPr>
              <w:t>Thao tác</w:t>
            </w:r>
          </w:p>
        </w:tc>
        <w:tc>
          <w:tcPr>
            <w:tcW w:w="5044" w:type="dxa"/>
          </w:tcPr>
          <w:p w:rsidR="00CB5AFB" w:rsidRPr="00CB5AFB" w:rsidRDefault="00CB5AFB" w:rsidP="00CB5AFB">
            <w:pPr>
              <w:pStyle w:val="TableofAuthorities"/>
              <w:ind w:left="0" w:firstLine="0"/>
              <w:rPr>
                <w:b/>
              </w:rPr>
            </w:pPr>
            <w:r w:rsidRPr="00CB5AFB">
              <w:rPr>
                <w:b/>
              </w:rPr>
              <w:t>Mô phỏng event</w:t>
            </w:r>
          </w:p>
        </w:tc>
      </w:tr>
      <w:tr w:rsidR="00CB5AFB" w:rsidTr="00CB5AFB">
        <w:tc>
          <w:tcPr>
            <w:tcW w:w="995" w:type="dxa"/>
          </w:tcPr>
          <w:p w:rsidR="00CB5AFB" w:rsidRDefault="00CB5AFB" w:rsidP="00CB5AFB">
            <w:pPr>
              <w:pStyle w:val="TableofAuthorities"/>
              <w:ind w:left="0" w:firstLine="0"/>
            </w:pPr>
            <w:r>
              <w:t>1</w:t>
            </w:r>
          </w:p>
        </w:tc>
        <w:tc>
          <w:tcPr>
            <w:tcW w:w="2250" w:type="dxa"/>
          </w:tcPr>
          <w:p w:rsidR="00CB5AFB" w:rsidRDefault="00CB5AFB" w:rsidP="00CB5AFB">
            <w:pPr>
              <w:pStyle w:val="TableofAuthorities"/>
              <w:ind w:left="0" w:firstLine="0"/>
            </w:pPr>
            <w:r>
              <w:t>Giơ cả bàn tay và di chuyển</w:t>
            </w:r>
          </w:p>
        </w:tc>
        <w:tc>
          <w:tcPr>
            <w:tcW w:w="5044" w:type="dxa"/>
          </w:tcPr>
          <w:p w:rsidR="00CB5AFB" w:rsidRDefault="00CB5AFB" w:rsidP="00CB5AFB">
            <w:pPr>
              <w:pStyle w:val="TableofAuthorities"/>
              <w:ind w:left="0" w:firstLine="0"/>
            </w:pPr>
            <w:r>
              <w:t>Move</w:t>
            </w:r>
          </w:p>
        </w:tc>
      </w:tr>
      <w:tr w:rsidR="00CB5AFB" w:rsidTr="00CB5AFB">
        <w:tc>
          <w:tcPr>
            <w:tcW w:w="995" w:type="dxa"/>
          </w:tcPr>
          <w:p w:rsidR="00CB5AFB" w:rsidRDefault="00CB5AFB" w:rsidP="00CB5AFB">
            <w:pPr>
              <w:pStyle w:val="TableofAuthorities"/>
              <w:ind w:left="0" w:firstLine="0"/>
            </w:pPr>
            <w:r>
              <w:t>2</w:t>
            </w:r>
          </w:p>
        </w:tc>
        <w:tc>
          <w:tcPr>
            <w:tcW w:w="2250" w:type="dxa"/>
          </w:tcPr>
          <w:p w:rsidR="00CB5AFB" w:rsidRDefault="00CB5AFB" w:rsidP="00CB5AFB">
            <w:pPr>
              <w:pStyle w:val="TableofAuthorities"/>
              <w:ind w:left="0" w:firstLine="0"/>
            </w:pPr>
            <w:r>
              <w:t xml:space="preserve">Giơ 1 ngón trỏ và di chuyển </w:t>
            </w:r>
          </w:p>
        </w:tc>
        <w:tc>
          <w:tcPr>
            <w:tcW w:w="5044" w:type="dxa"/>
          </w:tcPr>
          <w:p w:rsidR="00CB5AFB" w:rsidRDefault="00CB5AFB" w:rsidP="00CB5AFB">
            <w:pPr>
              <w:pStyle w:val="TableofAuthorities"/>
              <w:ind w:left="0" w:firstLine="0"/>
            </w:pPr>
            <w:r>
              <w:t>S</w:t>
            </w:r>
            <w:r w:rsidRPr="007523D6">
              <w:t>croll</w:t>
            </w:r>
          </w:p>
        </w:tc>
      </w:tr>
      <w:tr w:rsidR="00CB5AFB" w:rsidTr="00CB5AFB">
        <w:tc>
          <w:tcPr>
            <w:tcW w:w="995" w:type="dxa"/>
          </w:tcPr>
          <w:p w:rsidR="00CB5AFB" w:rsidRDefault="00CB5AFB" w:rsidP="00CB5AFB">
            <w:pPr>
              <w:pStyle w:val="TableofAuthorities"/>
              <w:ind w:left="0" w:firstLine="0"/>
            </w:pPr>
            <w:r>
              <w:t>3</w:t>
            </w:r>
          </w:p>
        </w:tc>
        <w:tc>
          <w:tcPr>
            <w:tcW w:w="2250" w:type="dxa"/>
          </w:tcPr>
          <w:p w:rsidR="00CB5AFB" w:rsidRDefault="00CB5AFB" w:rsidP="0059482C">
            <w:pPr>
              <w:pStyle w:val="TableofAuthorities"/>
              <w:ind w:left="0" w:firstLine="0"/>
              <w:jc w:val="left"/>
            </w:pPr>
            <w:r>
              <w:t>Nắm tay và giơ ngón cái</w:t>
            </w:r>
          </w:p>
        </w:tc>
        <w:tc>
          <w:tcPr>
            <w:tcW w:w="5044" w:type="dxa"/>
          </w:tcPr>
          <w:p w:rsidR="00CB5AFB" w:rsidRDefault="00CB5AFB" w:rsidP="00CB5AFB">
            <w:pPr>
              <w:pStyle w:val="TableofAuthorities"/>
              <w:ind w:left="0" w:firstLine="0"/>
            </w:pPr>
            <w:r>
              <w:t>Click</w:t>
            </w:r>
          </w:p>
        </w:tc>
      </w:tr>
      <w:tr w:rsidR="00CB5AFB" w:rsidTr="00CB5AFB">
        <w:tc>
          <w:tcPr>
            <w:tcW w:w="995" w:type="dxa"/>
          </w:tcPr>
          <w:p w:rsidR="00CB5AFB" w:rsidRDefault="002535F5" w:rsidP="00CB5AFB">
            <w:pPr>
              <w:pStyle w:val="TableofAuthorities"/>
              <w:ind w:left="0" w:firstLine="0"/>
            </w:pPr>
            <w:r>
              <w:t>4</w:t>
            </w:r>
          </w:p>
        </w:tc>
        <w:tc>
          <w:tcPr>
            <w:tcW w:w="2250" w:type="dxa"/>
          </w:tcPr>
          <w:p w:rsidR="00CB5AFB" w:rsidRDefault="002535F5" w:rsidP="00CB5AFB">
            <w:pPr>
              <w:pStyle w:val="TableofAuthorities"/>
              <w:ind w:left="0" w:firstLine="0"/>
            </w:pPr>
            <w:r>
              <w:t>Không xác định</w:t>
            </w:r>
          </w:p>
        </w:tc>
        <w:tc>
          <w:tcPr>
            <w:tcW w:w="5044" w:type="dxa"/>
          </w:tcPr>
          <w:p w:rsidR="00CB5AFB" w:rsidRDefault="002535F5" w:rsidP="00CB5AFB">
            <w:pPr>
              <w:pStyle w:val="TableofAuthorities"/>
              <w:ind w:left="0" w:firstLine="0"/>
            </w:pPr>
            <w:r>
              <w:t>Nothing (Default)</w:t>
            </w: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bl>
    <w:p w:rsidR="00CB5AFB" w:rsidRPr="00CB5AFB" w:rsidRDefault="00CB5AFB" w:rsidP="00CB5AFB">
      <w:pPr>
        <w:pStyle w:val="TableofAuthorities"/>
      </w:pPr>
    </w:p>
    <w:p w:rsidR="00BE6CD2" w:rsidRPr="00BE6CD2" w:rsidRDefault="00BE6CD2" w:rsidP="00BE6CD2">
      <w:r>
        <w:tab/>
        <w:t xml:space="preserve">Lớp </w:t>
      </w:r>
      <w:r w:rsidRPr="00BE6CD2">
        <w:rPr>
          <w:i/>
        </w:rPr>
        <w:t>App Gui Manager</w:t>
      </w:r>
      <w:r>
        <w:t>: Hiển thị giao diện hệ thống để giao tiếp với user</w:t>
      </w:r>
      <w:r w:rsidR="001D001E">
        <w:t>. User có thể quan sát trực quan hoạt động của hệ thống qua lớp này</w:t>
      </w:r>
    </w:p>
    <w:p w:rsidR="00A85105" w:rsidRDefault="00A85105" w:rsidP="002A576C">
      <w:pPr>
        <w:pStyle w:val="Heading3"/>
      </w:pPr>
      <w:bookmarkStart w:id="50" w:name="_Toc35545574"/>
      <w:r>
        <w:t>Thiết kế chi tiết hệ thống</w:t>
      </w:r>
      <w:bookmarkEnd w:id="50"/>
    </w:p>
    <w:p w:rsidR="005D0270" w:rsidRDefault="005D0270" w:rsidP="002A576C">
      <w:pPr>
        <w:pStyle w:val="Heading4"/>
      </w:pPr>
      <w:r>
        <w:t>Thiết kế chi tiế</w:t>
      </w:r>
      <w:r w:rsidR="00ED25DB">
        <w:t>t</w:t>
      </w:r>
      <w:r>
        <w:t xml:space="preserve"> lớp AI</w:t>
      </w:r>
      <w:r w:rsidR="00ED25DB">
        <w:t xml:space="preserve"> Layer</w:t>
      </w:r>
    </w:p>
    <w:p w:rsidR="00EE6684" w:rsidRDefault="00EE6684" w:rsidP="00EE6684">
      <w:r>
        <w:t xml:space="preserve">Lớp AI layer làm nhiệm vụ như một con mắt của hệ thống để theo dõi và phân tích các thao tác của người dùng. Hoạt động của lớp này được phân thành 2 </w:t>
      </w:r>
      <w:r w:rsidR="00AF0C07">
        <w:t>trạng thái</w:t>
      </w:r>
      <w:r>
        <w:t xml:space="preserve"> chính là Tracking On và Tracking Off:</w:t>
      </w:r>
    </w:p>
    <w:p w:rsidR="00EE6684" w:rsidRDefault="00EE6684" w:rsidP="00EE6684">
      <w:r>
        <w:t xml:space="preserve">Trong hoạt động Tracking On, lớp sẽ thực hiện các hoạt động: </w:t>
      </w:r>
    </w:p>
    <w:p w:rsidR="00EE6684" w:rsidRDefault="00EE6684" w:rsidP="00EE6684">
      <w:pPr>
        <w:pStyle w:val="ListParagraph"/>
        <w:numPr>
          <w:ilvl w:val="0"/>
          <w:numId w:val="16"/>
        </w:numPr>
      </w:pPr>
      <w:r>
        <w:t>Kiểm tra</w:t>
      </w:r>
      <w:r w:rsidR="00C850A9">
        <w:t xml:space="preserve"> sự khả dụng </w:t>
      </w:r>
      <w:r>
        <w:t>và khởi động camera</w:t>
      </w:r>
    </w:p>
    <w:p w:rsidR="00EE6684" w:rsidRDefault="00EE6684" w:rsidP="00EE6684">
      <w:pPr>
        <w:pStyle w:val="ListParagraph"/>
        <w:numPr>
          <w:ilvl w:val="0"/>
          <w:numId w:val="16"/>
        </w:numPr>
      </w:pPr>
      <w:r>
        <w:t>Get data frame từ camera để phân tích và phát hiện thao tác bàn tay của user</w:t>
      </w:r>
    </w:p>
    <w:p w:rsidR="00EE6684" w:rsidRDefault="00EE6684" w:rsidP="00EE6684">
      <w:pPr>
        <w:pStyle w:val="ListParagraph"/>
        <w:numPr>
          <w:ilvl w:val="0"/>
          <w:numId w:val="16"/>
        </w:numPr>
      </w:pPr>
      <w:r>
        <w:t>Nếu phát hiện có bàn tay, sẽ phân tích xem các thao tác đó ứng với trường hợp thao tac nào event đã có trong dữ liệu của hệ thống. Nếu thao tác đó tương ứng với event trong hệ thống, nó sẽ lấy vị trí bàn tay và gán event đó</w:t>
      </w:r>
    </w:p>
    <w:p w:rsidR="00EE6684" w:rsidRDefault="00EE6684" w:rsidP="00EE6684">
      <w:pPr>
        <w:pStyle w:val="ListParagraph"/>
        <w:numPr>
          <w:ilvl w:val="0"/>
          <w:numId w:val="16"/>
        </w:numPr>
      </w:pPr>
      <w:r>
        <w:t xml:space="preserve">Sau khi gán, </w:t>
      </w:r>
      <w:proofErr w:type="gramStart"/>
      <w:r>
        <w:t>Event</w:t>
      </w:r>
      <w:proofErr w:type="gramEnd"/>
      <w:r>
        <w:t xml:space="preserve"> sẽ đượ</w:t>
      </w:r>
      <w:r w:rsidR="009F2CBA">
        <w:t>c phát đi cho bên lớp UserController layer thực thi tiếp các công việc</w:t>
      </w:r>
    </w:p>
    <w:p w:rsidR="009F2CBA" w:rsidRDefault="009F2CBA" w:rsidP="00EE6684">
      <w:pPr>
        <w:pStyle w:val="ListParagraph"/>
        <w:numPr>
          <w:ilvl w:val="0"/>
          <w:numId w:val="16"/>
        </w:numPr>
      </w:pPr>
      <w:r>
        <w:t>Quá trình sẽ lặp đi lặp lại cho đến khi nó nhận được event tắt hệ thống hoặc event tracking off</w:t>
      </w:r>
    </w:p>
    <w:p w:rsidR="003E0E77" w:rsidRDefault="005D301E" w:rsidP="003E0E77">
      <w:r>
        <w:t>Hình 3.6 d</w:t>
      </w:r>
      <w:r w:rsidR="003E0E77">
        <w:t>ưới đây là sơ đồ mô tả hoạt động của lớp AI trong hoạt động Tracking On</w:t>
      </w:r>
      <w:r w:rsidR="009B68A7">
        <w:t>.</w:t>
      </w:r>
    </w:p>
    <w:p w:rsidR="007E013C" w:rsidRDefault="00EE6684" w:rsidP="00ED25DB">
      <w:pPr>
        <w:jc w:val="center"/>
      </w:pPr>
      <w:r>
        <w:object w:dxaOrig="19200" w:dyaOrig="28546">
          <v:shape id="_x0000_i1033" type="#_x0000_t75" style="width:404.25pt;height:510.75pt" o:ole="">
            <v:imagedata r:id="rId46" o:title=""/>
          </v:shape>
          <o:OLEObject Type="Embed" ProgID="Visio.Drawing.15" ShapeID="_x0000_i1033" DrawAspect="Content" ObjectID="_1662052159" r:id="rId47"/>
        </w:object>
      </w:r>
    </w:p>
    <w:p w:rsidR="00ED25DB" w:rsidRDefault="00ED25DB" w:rsidP="00ED25DB">
      <w:pPr>
        <w:pStyle w:val="Picture"/>
      </w:pPr>
      <w:bookmarkStart w:id="51" w:name="_Toc51438653"/>
      <w:r>
        <w:t>Hình 3.6: Hoạt động</w:t>
      </w:r>
      <w:r w:rsidR="009B68A7">
        <w:t xml:space="preserve"> Tracking O</w:t>
      </w:r>
      <w:r>
        <w:t>n của lớp AI</w:t>
      </w:r>
      <w:bookmarkEnd w:id="51"/>
    </w:p>
    <w:p w:rsidR="009B68A7" w:rsidRDefault="009B68A7" w:rsidP="009B68A7">
      <w:r>
        <w:t>Trong hoat động Tracking Off, lớp AI sẽ thực hiện các hoạt động sau</w:t>
      </w:r>
      <w:r w:rsidR="00C850A9">
        <w:t>.</w:t>
      </w:r>
    </w:p>
    <w:p w:rsidR="00C850A9" w:rsidRDefault="00C850A9" w:rsidP="00C850A9">
      <w:pPr>
        <w:pStyle w:val="ListParagraph"/>
        <w:numPr>
          <w:ilvl w:val="0"/>
          <w:numId w:val="16"/>
        </w:numPr>
      </w:pPr>
      <w:r>
        <w:t>Kiểm tra xem camera có khả dụng hay đang bật không</w:t>
      </w:r>
    </w:p>
    <w:p w:rsidR="00C850A9" w:rsidRDefault="00C850A9" w:rsidP="00C850A9">
      <w:pPr>
        <w:pStyle w:val="ListParagraph"/>
        <w:numPr>
          <w:ilvl w:val="0"/>
          <w:numId w:val="16"/>
        </w:numPr>
      </w:pPr>
      <w:r>
        <w:t xml:space="preserve">Thực hiện tắt camera </w:t>
      </w:r>
    </w:p>
    <w:p w:rsidR="00C850A9" w:rsidRDefault="00C850A9" w:rsidP="00C850A9">
      <w:pPr>
        <w:pStyle w:val="ListParagraph"/>
        <w:numPr>
          <w:ilvl w:val="0"/>
          <w:numId w:val="16"/>
        </w:numPr>
      </w:pPr>
      <w:r>
        <w:t xml:space="preserve">Phát đi event lớp AI đã </w:t>
      </w:r>
      <w:r w:rsidR="005D301E">
        <w:t>ở</w:t>
      </w:r>
      <w:r>
        <w:t xml:space="preserve"> trạng thái Tracking Off</w:t>
      </w:r>
    </w:p>
    <w:p w:rsidR="005D301E" w:rsidRPr="00C850A9" w:rsidRDefault="005D301E" w:rsidP="005D301E">
      <w:r>
        <w:t>Hình 3.7 dưới đây mô tả hoạt động của lớp AI trong trạng thái traking Off</w:t>
      </w:r>
    </w:p>
    <w:p w:rsidR="00ED25DB" w:rsidRDefault="00ED25DB" w:rsidP="00ED25DB">
      <w:pPr>
        <w:pStyle w:val="TableofFigures"/>
      </w:pPr>
      <w:r>
        <w:object w:dxaOrig="12346" w:dyaOrig="20806">
          <v:shape id="_x0000_i1034" type="#_x0000_t75" style="width:269.25pt;height:453.75pt" o:ole="">
            <v:imagedata r:id="rId48" o:title=""/>
          </v:shape>
          <o:OLEObject Type="Embed" ProgID="Visio.Drawing.15" ShapeID="_x0000_i1034" DrawAspect="Content" ObjectID="_1662052160" r:id="rId49"/>
        </w:object>
      </w:r>
    </w:p>
    <w:p w:rsidR="00ED25DB" w:rsidRPr="00ED25DB" w:rsidRDefault="00ED25DB" w:rsidP="00ED25DB">
      <w:pPr>
        <w:pStyle w:val="Picture"/>
      </w:pPr>
      <w:bookmarkStart w:id="52" w:name="_Toc51438654"/>
      <w:r>
        <w:t>Hình 3.7: Hoạt động</w:t>
      </w:r>
      <w:r w:rsidR="009B68A7">
        <w:t xml:space="preserve"> T</w:t>
      </w:r>
      <w:r>
        <w:t>racking Off của lớp AI</w:t>
      </w:r>
      <w:bookmarkEnd w:id="52"/>
    </w:p>
    <w:p w:rsidR="00ED25DB" w:rsidRPr="00ED25DB" w:rsidRDefault="00ED25DB" w:rsidP="00ED25DB">
      <w:pPr>
        <w:pStyle w:val="Picture"/>
      </w:pPr>
    </w:p>
    <w:p w:rsidR="005D0270" w:rsidRDefault="005D0270" w:rsidP="002A576C">
      <w:pPr>
        <w:pStyle w:val="Heading4"/>
      </w:pPr>
      <w:r>
        <w:t>Thiết kế chi tiết lớp UserControl</w:t>
      </w:r>
      <w:r w:rsidR="00ED25DB">
        <w:t xml:space="preserve"> Layer</w:t>
      </w:r>
    </w:p>
    <w:p w:rsidR="00AF0C07" w:rsidRDefault="00AF0C07" w:rsidP="00AF0C07">
      <w:r>
        <w:t>Lớp UserControl Layer làm nhiệm vụ kiểm soát giao diện và mô phỏng thao tác bàn tay người dùng từ dữ liệu mà nó nhận được từ lớp AI.</w:t>
      </w:r>
    </w:p>
    <w:p w:rsidR="00AF0C07" w:rsidRDefault="00AF0C07" w:rsidP="00AF0C07">
      <w:r>
        <w:t>Cũng như lớp AI, hoạt động của lớp UserControl Layer cũng được chia thành 2 trạng thái chính là Tracking On và Tracking Off</w:t>
      </w:r>
    </w:p>
    <w:p w:rsidR="00AF0C07" w:rsidRDefault="00AF0C07" w:rsidP="00AF0C07">
      <w:r>
        <w:t>Ở trạng thái Tracking On, lớp UserControl sẽ thực hiện các hoạt động sau</w:t>
      </w:r>
    </w:p>
    <w:p w:rsidR="00AF0C07" w:rsidRDefault="00AF0C07" w:rsidP="00AF0C07">
      <w:pPr>
        <w:pStyle w:val="ListParagraph"/>
        <w:numPr>
          <w:ilvl w:val="0"/>
          <w:numId w:val="16"/>
        </w:numPr>
      </w:pPr>
      <w:r>
        <w:t>Kiểm tra và hiển thị giao diện người dùng</w:t>
      </w:r>
    </w:p>
    <w:p w:rsidR="00AF0C07" w:rsidRDefault="00AF0C07" w:rsidP="00AF0C07">
      <w:pPr>
        <w:pStyle w:val="ListParagraph"/>
        <w:numPr>
          <w:ilvl w:val="0"/>
          <w:numId w:val="16"/>
        </w:numPr>
      </w:pPr>
      <w:r>
        <w:lastRenderedPageBreak/>
        <w:t>Lấy quyền admin và set hand icon cho con trỏ chuột</w:t>
      </w:r>
    </w:p>
    <w:p w:rsidR="00AF0C07" w:rsidRDefault="00AF0C07" w:rsidP="00AF0C07">
      <w:pPr>
        <w:pStyle w:val="ListParagraph"/>
        <w:numPr>
          <w:ilvl w:val="0"/>
          <w:numId w:val="16"/>
        </w:numPr>
      </w:pPr>
      <w:r>
        <w:t>Thực hiện quá trình tracking event hand action từ lớp AI layer. Nếu có event được gửi đến, sẽ thực hiện phân tích xem event đó là gì</w:t>
      </w:r>
    </w:p>
    <w:p w:rsidR="00AF0C07" w:rsidRDefault="00AF0C07" w:rsidP="00AF0C07">
      <w:pPr>
        <w:pStyle w:val="ListParagraph"/>
        <w:numPr>
          <w:ilvl w:val="0"/>
          <w:numId w:val="16"/>
        </w:numPr>
      </w:pPr>
      <w:r>
        <w:t>Thực hiện mô phỏng lại event đó cho thao tác con trỏ chuột</w:t>
      </w:r>
    </w:p>
    <w:p w:rsidR="00AF0C07" w:rsidRDefault="00AF0C07" w:rsidP="00AF0C07">
      <w:pPr>
        <w:pStyle w:val="ListParagraph"/>
        <w:numPr>
          <w:ilvl w:val="0"/>
          <w:numId w:val="16"/>
        </w:numPr>
      </w:pPr>
      <w:r>
        <w:t>Tiếp tục tracking các event tiếp theo</w:t>
      </w:r>
    </w:p>
    <w:p w:rsidR="00AF0C07" w:rsidRPr="00AF0C07" w:rsidRDefault="00AF0C07" w:rsidP="00AF0C07">
      <w:r>
        <w:t>Hình 3.8 dưới đây sẽ mô tả các hoạt động của lớp UserControl trong trạ</w:t>
      </w:r>
      <w:r w:rsidR="00A436F6">
        <w:t>ng thái Tracking O</w:t>
      </w:r>
      <w:r>
        <w:t>n</w:t>
      </w:r>
    </w:p>
    <w:p w:rsidR="00ED25DB" w:rsidRDefault="00AF0C07" w:rsidP="00B252FC">
      <w:pPr>
        <w:jc w:val="center"/>
      </w:pPr>
      <w:r>
        <w:object w:dxaOrig="13845" w:dyaOrig="29685">
          <v:shape id="_x0000_i1035" type="#_x0000_t75" style="width:291pt;height:518.25pt" o:ole="">
            <v:imagedata r:id="rId50" o:title=""/>
          </v:shape>
          <o:OLEObject Type="Embed" ProgID="Visio.Drawing.15" ShapeID="_x0000_i1035" DrawAspect="Content" ObjectID="_1662052161" r:id="rId51"/>
        </w:object>
      </w:r>
    </w:p>
    <w:p w:rsidR="00B252FC" w:rsidRDefault="00B252FC" w:rsidP="00B252FC">
      <w:pPr>
        <w:pStyle w:val="Picture"/>
      </w:pPr>
      <w:bookmarkStart w:id="53" w:name="_Toc51438655"/>
      <w:r>
        <w:t>Hình 3.8: Hoạt độ</w:t>
      </w:r>
      <w:r w:rsidR="009B68A7">
        <w:t>ng T</w:t>
      </w:r>
      <w:r>
        <w:t>racking On của lớp UserController Layer</w:t>
      </w:r>
      <w:bookmarkEnd w:id="53"/>
    </w:p>
    <w:p w:rsidR="00AF0C07" w:rsidRDefault="00AF0C07" w:rsidP="00AF0C07">
      <w:r>
        <w:lastRenderedPageBreak/>
        <w:t>Ở trạng thái Tracking Off, lớp UserControl layer sẽ thực hiện các hoạt động sau</w:t>
      </w:r>
    </w:p>
    <w:p w:rsidR="00A436F6" w:rsidRDefault="00A436F6" w:rsidP="00A436F6">
      <w:pPr>
        <w:pStyle w:val="ListParagraph"/>
        <w:numPr>
          <w:ilvl w:val="0"/>
          <w:numId w:val="16"/>
        </w:numPr>
      </w:pPr>
      <w:r>
        <w:t>Kiểm tra và tắt giao diện</w:t>
      </w:r>
    </w:p>
    <w:p w:rsidR="00A436F6" w:rsidRDefault="00A436F6" w:rsidP="00A436F6">
      <w:pPr>
        <w:pStyle w:val="ListParagraph"/>
        <w:numPr>
          <w:ilvl w:val="0"/>
          <w:numId w:val="16"/>
        </w:numPr>
      </w:pPr>
      <w:r>
        <w:t>Set icon con trỏ chuột trở lại trạng thái binh thường</w:t>
      </w:r>
    </w:p>
    <w:p w:rsidR="00A436F6" w:rsidRDefault="00A436F6" w:rsidP="00A436F6">
      <w:pPr>
        <w:pStyle w:val="ListParagraph"/>
        <w:numPr>
          <w:ilvl w:val="0"/>
          <w:numId w:val="16"/>
        </w:numPr>
      </w:pPr>
      <w:r>
        <w:t>Phát event lớp UserzControl layer đã ở trạng thái tracking Off</w:t>
      </w:r>
    </w:p>
    <w:p w:rsidR="00A436F6" w:rsidRPr="00A436F6" w:rsidRDefault="00A436F6" w:rsidP="00A436F6">
      <w:r>
        <w:t>Hình 3.9 dưới đây sẽ mô tả các hoạt động của lớp UserControl trong trạng thái Tracking Off</w:t>
      </w:r>
    </w:p>
    <w:p w:rsidR="00B252FC" w:rsidRDefault="00B252FC" w:rsidP="00B252FC">
      <w:pPr>
        <w:jc w:val="center"/>
      </w:pPr>
      <w:r>
        <w:object w:dxaOrig="10920" w:dyaOrig="20806">
          <v:shape id="_x0000_i1036" type="#_x0000_t75" style="width:240pt;height:459pt" o:ole="">
            <v:imagedata r:id="rId52" o:title=""/>
          </v:shape>
          <o:OLEObject Type="Embed" ProgID="Visio.Drawing.15" ShapeID="_x0000_i1036" DrawAspect="Content" ObjectID="_1662052162" r:id="rId53"/>
        </w:object>
      </w:r>
    </w:p>
    <w:p w:rsidR="00CA3DD9" w:rsidRPr="00CA3DD9" w:rsidRDefault="00B252FC" w:rsidP="00CA3DD9">
      <w:pPr>
        <w:pStyle w:val="Picture"/>
      </w:pPr>
      <w:bookmarkStart w:id="54" w:name="_Toc51438656"/>
      <w:r>
        <w:t>Hình 3.9: Hoạt độ</w:t>
      </w:r>
      <w:r w:rsidR="009B68A7">
        <w:t>ng T</w:t>
      </w:r>
      <w:r>
        <w:t>racking Off của lớp UserController Layer</w:t>
      </w:r>
      <w:bookmarkEnd w:id="54"/>
    </w:p>
    <w:p w:rsidR="009B2B67" w:rsidRDefault="005D0270" w:rsidP="009B2B67">
      <w:pPr>
        <w:pStyle w:val="Heading4"/>
      </w:pPr>
      <w:r>
        <w:t xml:space="preserve">Thiết kế chi tiết </w:t>
      </w:r>
      <w:r w:rsidR="00ED25DB">
        <w:t>lớp Connection Layer</w:t>
      </w:r>
    </w:p>
    <w:p w:rsidR="00CA3DD9" w:rsidRDefault="00EA7CC3" w:rsidP="00EA7CC3">
      <w:r>
        <w:t xml:space="preserve">Lớp Connection Layer làm nhiệm vụ kiểm soát bật tắt hệ thống, kiếm soát hoạt </w:t>
      </w:r>
    </w:p>
    <w:p w:rsidR="00EA7CC3" w:rsidRDefault="00EA7CC3" w:rsidP="00EA7CC3">
      <w:r>
        <w:lastRenderedPageBreak/>
        <w:t>động của 2 lớp AI và UserControl Layer. Lớp sẽ thực hiện các hoạt động sau.</w:t>
      </w:r>
    </w:p>
    <w:p w:rsidR="00EA7CC3" w:rsidRDefault="00EA7CC3" w:rsidP="00CA3DD9">
      <w:pPr>
        <w:pStyle w:val="ListParagraph"/>
        <w:numPr>
          <w:ilvl w:val="0"/>
          <w:numId w:val="16"/>
        </w:numPr>
      </w:pPr>
      <w:r>
        <w:t>Khi user bật hệ thống lên, Connection layer sẽ là lớp khởi động đầu tiên. Nó sẽ thực hiện khởi động hệ thống</w:t>
      </w:r>
    </w:p>
    <w:p w:rsidR="00EA7CC3" w:rsidRDefault="00EA7CC3" w:rsidP="00EA7CC3">
      <w:pPr>
        <w:pStyle w:val="ListParagraph"/>
        <w:numPr>
          <w:ilvl w:val="0"/>
          <w:numId w:val="16"/>
        </w:numPr>
      </w:pPr>
      <w:r>
        <w:t>Phát event kiểm tra tính sẵn sang hoạt động của 2 lớp AI và UserControl Layer. Nếu có lỗi, nó sẽ hiện thông báo lỗi và ngừng hoạt động của hệ thống</w:t>
      </w:r>
    </w:p>
    <w:p w:rsidR="00EA7CC3" w:rsidRDefault="00EA7CC3" w:rsidP="00EA7CC3">
      <w:pPr>
        <w:pStyle w:val="ListParagraph"/>
        <w:numPr>
          <w:ilvl w:val="0"/>
          <w:numId w:val="16"/>
        </w:numPr>
      </w:pPr>
      <w:r>
        <w:t xml:space="preserve">Tùy vào điều khiển của user, nó sẽ phát đi event </w:t>
      </w:r>
      <w:r w:rsidR="00CA3DD9">
        <w:t>hoạt</w:t>
      </w:r>
      <w:r w:rsidR="00CC2517">
        <w:t xml:space="preserve"> động Tracking On/ Off tới 2 lớp AI và UserControl layer</w:t>
      </w:r>
    </w:p>
    <w:p w:rsidR="00CA3DD9" w:rsidRPr="00EA7CC3" w:rsidRDefault="00CA3DD9" w:rsidP="00CA3DD9">
      <w:r>
        <w:t>Hình 3.10 dưới đây sẽ mô tả hoạt động của lớp Connection Layer.</w:t>
      </w:r>
    </w:p>
    <w:p w:rsidR="00A85105" w:rsidRDefault="00CA3DD9" w:rsidP="00D3329E">
      <w:pPr>
        <w:jc w:val="center"/>
      </w:pPr>
      <w:r>
        <w:object w:dxaOrig="16770" w:dyaOrig="27180">
          <v:shape id="_x0000_i1037" type="#_x0000_t75" style="width:349.5pt;height:475.5pt" o:ole="">
            <v:imagedata r:id="rId54" o:title=""/>
          </v:shape>
          <o:OLEObject Type="Embed" ProgID="Visio.Drawing.15" ShapeID="_x0000_i1037" DrawAspect="Content" ObjectID="_1662052163" r:id="rId55"/>
        </w:object>
      </w:r>
    </w:p>
    <w:p w:rsidR="00D3329E" w:rsidRPr="00D3329E" w:rsidRDefault="00D3329E" w:rsidP="00D3329E">
      <w:pPr>
        <w:pStyle w:val="Picture"/>
      </w:pPr>
      <w:bookmarkStart w:id="55" w:name="_Toc51438657"/>
      <w:r>
        <w:t>Hình 3.10: Hoạt động của lớp Connection Layer</w:t>
      </w:r>
      <w:bookmarkEnd w:id="55"/>
    </w:p>
    <w:p w:rsidR="00A85105" w:rsidRDefault="00A85105" w:rsidP="00A85105">
      <w:pPr>
        <w:pStyle w:val="Heading2"/>
      </w:pPr>
      <w:bookmarkStart w:id="56" w:name="_Toc35545575"/>
      <w:r>
        <w:lastRenderedPageBreak/>
        <w:t>Xây dựng ứng dụng và triển khai</w:t>
      </w:r>
      <w:bookmarkEnd w:id="56"/>
    </w:p>
    <w:p w:rsidR="00E66C13" w:rsidRPr="00E66C13" w:rsidRDefault="00E66C13" w:rsidP="00E66C13"/>
    <w:p w:rsidR="005D0270" w:rsidRDefault="005D0270" w:rsidP="005D0270">
      <w:pPr>
        <w:pStyle w:val="Heading3"/>
      </w:pPr>
      <w:bookmarkStart w:id="57" w:name="_Toc35545576"/>
      <w:r>
        <w:t>Xây dựng lớp AI</w:t>
      </w:r>
      <w:bookmarkEnd w:id="57"/>
    </w:p>
    <w:p w:rsidR="00E66C13" w:rsidRPr="00E66C13" w:rsidRDefault="00E66C13" w:rsidP="00E66C13"/>
    <w:p w:rsidR="005D0270" w:rsidRDefault="005D0270" w:rsidP="005D0270">
      <w:pPr>
        <w:pStyle w:val="Heading3"/>
      </w:pPr>
      <w:bookmarkStart w:id="58" w:name="_Toc35545577"/>
      <w:r>
        <w:t>Xây dựng lớp UserControl</w:t>
      </w:r>
      <w:bookmarkEnd w:id="58"/>
    </w:p>
    <w:p w:rsidR="005D0270" w:rsidRPr="005D0270" w:rsidRDefault="005D0270" w:rsidP="005D0270">
      <w:pPr>
        <w:pStyle w:val="Heading3"/>
      </w:pPr>
      <w:bookmarkStart w:id="59" w:name="_Toc35545578"/>
      <w:r>
        <w:t>Xây dựng giao tiếp AI-UserControl</w:t>
      </w:r>
      <w:bookmarkEnd w:id="59"/>
    </w:p>
    <w:p w:rsidR="005E410C" w:rsidRDefault="00786D36" w:rsidP="00786D36">
      <w:pPr>
        <w:pStyle w:val="Heading2"/>
      </w:pPr>
      <w:bookmarkStart w:id="60" w:name="_Toc35545579"/>
      <w:r>
        <w:t>Kết quả đạt được</w:t>
      </w:r>
      <w:bookmarkEnd w:id="60"/>
    </w:p>
    <w:p w:rsidR="00786D36" w:rsidRPr="00786D36" w:rsidRDefault="00786D36" w:rsidP="00786D36">
      <w:pPr>
        <w:pStyle w:val="Heading2"/>
      </w:pPr>
      <w:bookmarkStart w:id="61" w:name="_Toc35545580"/>
      <w:r>
        <w:t>Kết luận chương</w:t>
      </w:r>
      <w:bookmarkEnd w:id="61"/>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62" w:name="_Toc9864374"/>
      <w:bookmarkStart w:id="63" w:name="_Toc35545581"/>
      <w:r>
        <w:lastRenderedPageBreak/>
        <w:t>KẾT LUẬN</w:t>
      </w:r>
      <w:bookmarkEnd w:id="62"/>
      <w:bookmarkEnd w:id="63"/>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64" w:name="_Toc35545582"/>
      <w:r>
        <w:lastRenderedPageBreak/>
        <w:t>TÀI LIỆU THAM KHẢO</w:t>
      </w:r>
      <w:bookmarkEnd w:id="64"/>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proofErr w:type="gramStart"/>
      <w:r w:rsidRPr="00802629">
        <w:rPr>
          <w:szCs w:val="26"/>
        </w:rPr>
        <w:t>S..</w:t>
      </w:r>
      <w:proofErr w:type="gramEnd"/>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56"/>
          <w:footerReference w:type="default" r:id="rId57"/>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58"/>
      <w:footerReference w:type="default" r:id="rId59"/>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0AF0" w:rsidRDefault="00D00AF0" w:rsidP="00877142">
      <w:pPr>
        <w:spacing w:after="0" w:line="240" w:lineRule="auto"/>
      </w:pPr>
      <w:r>
        <w:separator/>
      </w:r>
    </w:p>
  </w:endnote>
  <w:endnote w:type="continuationSeparator" w:id="0">
    <w:p w:rsidR="00D00AF0" w:rsidRDefault="00D00AF0"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74F" w:rsidRDefault="0055474F">
    <w:pPr>
      <w:pStyle w:val="Footer"/>
    </w:pPr>
  </w:p>
  <w:p w:rsidR="0055474F" w:rsidRDefault="0055474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74F" w:rsidRDefault="0055474F">
    <w:pPr>
      <w:pStyle w:val="Footer"/>
      <w:jc w:val="right"/>
    </w:pPr>
  </w:p>
  <w:p w:rsidR="0055474F" w:rsidRDefault="0055474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55474F" w:rsidRDefault="0055474F">
        <w:pPr>
          <w:pStyle w:val="Footer"/>
        </w:pPr>
        <w:r>
          <w:rPr>
            <w:noProof/>
          </w:rPr>
          <w:fldChar w:fldCharType="begin"/>
        </w:r>
        <w:r>
          <w:rPr>
            <w:noProof/>
          </w:rPr>
          <w:instrText xml:space="preserve"> PAGE   \* MERGEFORMAT </w:instrText>
        </w:r>
        <w:r>
          <w:rPr>
            <w:noProof/>
          </w:rPr>
          <w:fldChar w:fldCharType="separate"/>
        </w:r>
        <w:r w:rsidR="00F257F1">
          <w:rPr>
            <w:noProof/>
          </w:rPr>
          <w:t>iv</w:t>
        </w:r>
        <w:r>
          <w:rPr>
            <w:noProof/>
          </w:rPr>
          <w:fldChar w:fldCharType="end"/>
        </w:r>
      </w:p>
    </w:sdtContent>
  </w:sdt>
  <w:p w:rsidR="0055474F" w:rsidRDefault="0055474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55474F" w:rsidRDefault="0055474F">
        <w:pPr>
          <w:pStyle w:val="Footer"/>
          <w:jc w:val="right"/>
        </w:pPr>
        <w:r>
          <w:rPr>
            <w:noProof/>
          </w:rPr>
          <w:fldChar w:fldCharType="begin"/>
        </w:r>
        <w:r>
          <w:rPr>
            <w:noProof/>
          </w:rPr>
          <w:instrText xml:space="preserve"> PAGE   \* MERGEFORMAT </w:instrText>
        </w:r>
        <w:r>
          <w:rPr>
            <w:noProof/>
          </w:rPr>
          <w:fldChar w:fldCharType="separate"/>
        </w:r>
        <w:r w:rsidR="00F257F1">
          <w:rPr>
            <w:noProof/>
          </w:rPr>
          <w:t>iii</w:t>
        </w:r>
        <w:r>
          <w:rPr>
            <w:noProof/>
          </w:rPr>
          <w:fldChar w:fldCharType="end"/>
        </w:r>
      </w:p>
    </w:sdtContent>
  </w:sdt>
  <w:p w:rsidR="0055474F" w:rsidRDefault="0055474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55474F" w:rsidRDefault="0055474F" w:rsidP="00D33F37">
        <w:pPr>
          <w:pStyle w:val="Footer"/>
          <w:jc w:val="center"/>
        </w:pPr>
        <w:r>
          <w:rPr>
            <w:noProof/>
          </w:rPr>
          <w:fldChar w:fldCharType="begin"/>
        </w:r>
        <w:r>
          <w:rPr>
            <w:noProof/>
          </w:rPr>
          <w:instrText xml:space="preserve"> PAGE   \* MERGEFORMAT </w:instrText>
        </w:r>
        <w:r>
          <w:rPr>
            <w:noProof/>
          </w:rPr>
          <w:fldChar w:fldCharType="separate"/>
        </w:r>
        <w:r w:rsidR="00F257F1">
          <w:rPr>
            <w:noProof/>
          </w:rPr>
          <w:t>30</w:t>
        </w:r>
        <w:r>
          <w:rPr>
            <w:noProof/>
          </w:rPr>
          <w:fldChar w:fldCharType="end"/>
        </w:r>
      </w:p>
    </w:sdtContent>
  </w:sdt>
  <w:p w:rsidR="0055474F" w:rsidRDefault="0055474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55474F" w:rsidRDefault="0055474F" w:rsidP="00D33F37">
        <w:pPr>
          <w:pStyle w:val="Footer"/>
          <w:jc w:val="center"/>
        </w:pPr>
        <w:r>
          <w:rPr>
            <w:noProof/>
          </w:rPr>
          <w:fldChar w:fldCharType="begin"/>
        </w:r>
        <w:r>
          <w:rPr>
            <w:noProof/>
          </w:rPr>
          <w:instrText xml:space="preserve"> PAGE   \* MERGEFORMAT </w:instrText>
        </w:r>
        <w:r>
          <w:rPr>
            <w:noProof/>
          </w:rPr>
          <w:fldChar w:fldCharType="separate"/>
        </w:r>
        <w:r w:rsidR="00F257F1">
          <w:rPr>
            <w:noProof/>
          </w:rPr>
          <w:t>31</w:t>
        </w:r>
        <w:r>
          <w:rPr>
            <w:noProof/>
          </w:rPr>
          <w:fldChar w:fldCharType="end"/>
        </w:r>
      </w:p>
    </w:sdtContent>
  </w:sdt>
  <w:p w:rsidR="0055474F" w:rsidRDefault="0055474F">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74F" w:rsidRDefault="0055474F">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74F" w:rsidRDefault="0055474F">
    <w:pPr>
      <w:pStyle w:val="Footer"/>
      <w:jc w:val="right"/>
    </w:pPr>
  </w:p>
  <w:p w:rsidR="0055474F" w:rsidRDefault="0055474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0AF0" w:rsidRDefault="00D00AF0" w:rsidP="00877142">
      <w:pPr>
        <w:spacing w:after="0" w:line="240" w:lineRule="auto"/>
      </w:pPr>
      <w:r>
        <w:separator/>
      </w:r>
    </w:p>
  </w:footnote>
  <w:footnote w:type="continuationSeparator" w:id="0">
    <w:p w:rsidR="00D00AF0" w:rsidRDefault="00D00AF0"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8"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4"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23"/>
  </w:num>
  <w:num w:numId="6">
    <w:abstractNumId w:val="10"/>
  </w:num>
  <w:num w:numId="7">
    <w:abstractNumId w:val="3"/>
  </w:num>
  <w:num w:numId="8">
    <w:abstractNumId w:val="20"/>
  </w:num>
  <w:num w:numId="9">
    <w:abstractNumId w:val="8"/>
  </w:num>
  <w:num w:numId="10">
    <w:abstractNumId w:val="19"/>
  </w:num>
  <w:num w:numId="11">
    <w:abstractNumId w:val="13"/>
  </w:num>
  <w:num w:numId="12">
    <w:abstractNumId w:val="26"/>
  </w:num>
  <w:num w:numId="13">
    <w:abstractNumId w:val="18"/>
  </w:num>
  <w:num w:numId="14">
    <w:abstractNumId w:val="5"/>
  </w:num>
  <w:num w:numId="15">
    <w:abstractNumId w:val="6"/>
  </w:num>
  <w:num w:numId="16">
    <w:abstractNumId w:val="25"/>
  </w:num>
  <w:num w:numId="17">
    <w:abstractNumId w:val="9"/>
  </w:num>
  <w:num w:numId="18">
    <w:abstractNumId w:val="17"/>
  </w:num>
  <w:num w:numId="19">
    <w:abstractNumId w:val="16"/>
  </w:num>
  <w:num w:numId="20">
    <w:abstractNumId w:val="14"/>
  </w:num>
  <w:num w:numId="21">
    <w:abstractNumId w:val="12"/>
  </w:num>
  <w:num w:numId="22">
    <w:abstractNumId w:val="24"/>
  </w:num>
  <w:num w:numId="23">
    <w:abstractNumId w:val="15"/>
  </w:num>
  <w:num w:numId="24">
    <w:abstractNumId w:val="11"/>
  </w:num>
  <w:num w:numId="25">
    <w:abstractNumId w:val="21"/>
  </w:num>
  <w:num w:numId="26">
    <w:abstractNumId w:val="7"/>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001E"/>
    <w:rsid w:val="001D207E"/>
    <w:rsid w:val="001D2968"/>
    <w:rsid w:val="001D320E"/>
    <w:rsid w:val="001D371D"/>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4077B"/>
    <w:rsid w:val="00340CE8"/>
    <w:rsid w:val="00341B06"/>
    <w:rsid w:val="00345315"/>
    <w:rsid w:val="0034781F"/>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6182"/>
    <w:rsid w:val="003E0964"/>
    <w:rsid w:val="003E0E77"/>
    <w:rsid w:val="003E1588"/>
    <w:rsid w:val="003E2F4B"/>
    <w:rsid w:val="003E3B5E"/>
    <w:rsid w:val="003E5AC6"/>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474F"/>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35B"/>
    <w:rsid w:val="008B3B5A"/>
    <w:rsid w:val="008B3D4D"/>
    <w:rsid w:val="008B466E"/>
    <w:rsid w:val="008B62BF"/>
    <w:rsid w:val="008B75EA"/>
    <w:rsid w:val="008C058F"/>
    <w:rsid w:val="008C09B7"/>
    <w:rsid w:val="008C0DE1"/>
    <w:rsid w:val="008C3560"/>
    <w:rsid w:val="008C4684"/>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27C5"/>
    <w:rsid w:val="00974262"/>
    <w:rsid w:val="00982D5F"/>
    <w:rsid w:val="00985569"/>
    <w:rsid w:val="00986B4A"/>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27B"/>
    <w:rsid w:val="00A25CA2"/>
    <w:rsid w:val="00A300C4"/>
    <w:rsid w:val="00A33210"/>
    <w:rsid w:val="00A341BE"/>
    <w:rsid w:val="00A34D60"/>
    <w:rsid w:val="00A357BF"/>
    <w:rsid w:val="00A35B67"/>
    <w:rsid w:val="00A436F6"/>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D4AEB"/>
    <w:rsid w:val="00BE36C3"/>
    <w:rsid w:val="00BE452B"/>
    <w:rsid w:val="00BE4B52"/>
    <w:rsid w:val="00BE5754"/>
    <w:rsid w:val="00BE6CD2"/>
    <w:rsid w:val="00BF06B7"/>
    <w:rsid w:val="00BF0A5E"/>
    <w:rsid w:val="00BF0F75"/>
    <w:rsid w:val="00BF1711"/>
    <w:rsid w:val="00BF2242"/>
    <w:rsid w:val="00BF2BA3"/>
    <w:rsid w:val="00BF37B9"/>
    <w:rsid w:val="00C03DAA"/>
    <w:rsid w:val="00C100A8"/>
    <w:rsid w:val="00C10738"/>
    <w:rsid w:val="00C11578"/>
    <w:rsid w:val="00C1227E"/>
    <w:rsid w:val="00C15C7A"/>
    <w:rsid w:val="00C166CB"/>
    <w:rsid w:val="00C17EBE"/>
    <w:rsid w:val="00C2012E"/>
    <w:rsid w:val="00C2021D"/>
    <w:rsid w:val="00C22CF5"/>
    <w:rsid w:val="00C2388E"/>
    <w:rsid w:val="00C238C0"/>
    <w:rsid w:val="00C251F9"/>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B07"/>
    <w:rsid w:val="00C850A9"/>
    <w:rsid w:val="00C85307"/>
    <w:rsid w:val="00C87F29"/>
    <w:rsid w:val="00C9135E"/>
    <w:rsid w:val="00C923CF"/>
    <w:rsid w:val="00C944DF"/>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5D451"/>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Tr%C3%AD_th%C3%B4ng_minh" TargetMode="External"/><Relationship Id="rId18" Type="http://schemas.openxmlformats.org/officeDocument/2006/relationships/package" Target="embeddings/Microsoft_Visio_Drawing1.vsdx"/><Relationship Id="rId26" Type="http://schemas.openxmlformats.org/officeDocument/2006/relationships/image" Target="media/image8.jpeg"/><Relationship Id="rId39" Type="http://schemas.openxmlformats.org/officeDocument/2006/relationships/package" Target="embeddings/Microsoft_Visio_Drawing4.vsdx"/><Relationship Id="rId21" Type="http://schemas.openxmlformats.org/officeDocument/2006/relationships/image" Target="media/image5.png"/><Relationship Id="rId34" Type="http://schemas.openxmlformats.org/officeDocument/2006/relationships/hyperlink" Target="https://docs.opencv.org/master/d7/d4d/tutorial_py_thresholding.html" TargetMode="External"/><Relationship Id="rId42" Type="http://schemas.openxmlformats.org/officeDocument/2006/relationships/image" Target="media/image19.emf"/><Relationship Id="rId47" Type="http://schemas.openxmlformats.org/officeDocument/2006/relationships/package" Target="embeddings/Microsoft_Visio_Drawing8.vsdx"/><Relationship Id="rId50" Type="http://schemas.openxmlformats.org/officeDocument/2006/relationships/image" Target="media/image23.emf"/><Relationship Id="rId55" Type="http://schemas.openxmlformats.org/officeDocument/2006/relationships/package" Target="embeddings/Microsoft_Visio_Drawing12.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hyperlink" Target="https://viettimes.vn/tri-tue-nhan-tao-va-quyen-rieng-tu-355392.html" TargetMode="External"/><Relationship Id="rId32" Type="http://schemas.openxmlformats.org/officeDocument/2006/relationships/image" Target="media/image14.png"/><Relationship Id="rId37" Type="http://schemas.openxmlformats.org/officeDocument/2006/relationships/package" Target="embeddings/Microsoft_Visio_Drawing3.vsdx"/><Relationship Id="rId40" Type="http://schemas.openxmlformats.org/officeDocument/2006/relationships/image" Target="media/image18.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emf"/><Relationship Id="rId14" Type="http://schemas.openxmlformats.org/officeDocument/2006/relationships/hyperlink" Target="https://vi.wikipedia.org/wiki/M%C3%A1y_m%C3%B3c"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www.robots.ox.ac.uk/~vgg/software/via/" TargetMode="External"/><Relationship Id="rId43" Type="http://schemas.openxmlformats.org/officeDocument/2006/relationships/package" Target="embeddings/Microsoft_Visio_Drawing6.vsdx"/><Relationship Id="rId48" Type="http://schemas.openxmlformats.org/officeDocument/2006/relationships/image" Target="media/image22.emf"/><Relationship Id="rId5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package" Target="embeddings/Microsoft_Visio_Drawing10.vsdx"/><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hyperlink" Target="https://viettimes.vn/tri-tue-nhan-tao-phat-hien-ung-thu-co-tu-cung-tot-hon-chuyen-gia-313171.html" TargetMode="External"/><Relationship Id="rId33" Type="http://schemas.openxmlformats.org/officeDocument/2006/relationships/image" Target="media/image15.jpeg"/><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footer" Target="footer8.xml"/><Relationship Id="rId20" Type="http://schemas.openxmlformats.org/officeDocument/2006/relationships/package" Target="embeddings/Microsoft_Visio_Drawing2.vsdx"/><Relationship Id="rId41" Type="http://schemas.openxmlformats.org/officeDocument/2006/relationships/package" Target="embeddings/Microsoft_Visio_Drawing5.vsdx"/><Relationship Id="rId54"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7.jpeg"/><Relationship Id="rId28" Type="http://schemas.openxmlformats.org/officeDocument/2006/relationships/image" Target="media/image10.png"/><Relationship Id="rId36" Type="http://schemas.openxmlformats.org/officeDocument/2006/relationships/image" Target="media/image16.emf"/><Relationship Id="rId49" Type="http://schemas.openxmlformats.org/officeDocument/2006/relationships/package" Target="embeddings/Microsoft_Visio_Drawing9.vsdx"/><Relationship Id="rId57" Type="http://schemas.openxmlformats.org/officeDocument/2006/relationships/footer" Target="footer6.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BA300-A780-45D9-AAB2-C2C168DFE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3230</TotalTime>
  <Pages>51</Pages>
  <Words>6956</Words>
  <Characters>39650</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103</cp:revision>
  <cp:lastPrinted>2019-05-16T15:57:00Z</cp:lastPrinted>
  <dcterms:created xsi:type="dcterms:W3CDTF">2020-03-10T13:59:00Z</dcterms:created>
  <dcterms:modified xsi:type="dcterms:W3CDTF">2020-09-19T13:22:00Z</dcterms:modified>
</cp:coreProperties>
</file>