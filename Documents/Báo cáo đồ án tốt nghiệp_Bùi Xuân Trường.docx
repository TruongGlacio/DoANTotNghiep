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4B55EB">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4B55EB">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4B55EB">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4B55EB">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4B55EB">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4B55EB">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7523D6" w:rsidRDefault="008A3C93" w:rsidP="002B1E1E">
      <w:pPr>
        <w:pStyle w:val="TableofFigures"/>
        <w:rPr>
          <w:rFonts w:asciiTheme="minorHAnsi" w:eastAsiaTheme="minorEastAsia" w:hAnsiTheme="minorHAnsi" w:cstheme="minorBidi"/>
          <w:kern w:val="0"/>
          <w:sz w:val="22"/>
          <w:szCs w:val="22"/>
        </w:rPr>
      </w:pPr>
      <w:r>
        <w:fldChar w:fldCharType="begin"/>
      </w:r>
      <w:r>
        <w:instrText xml:space="preserve"> TOC \f F \h \z \t "Picture" \c </w:instrText>
      </w:r>
      <w:r>
        <w:fldChar w:fldCharType="separate"/>
      </w:r>
      <w:hyperlink w:anchor="_Toc38356267" w:history="1">
        <w:r w:rsidR="007523D6" w:rsidRPr="009A4146">
          <w:rPr>
            <w:rStyle w:val="Hyperlink"/>
          </w:rPr>
          <w:t>Hình 1.1: Tổng hợp các lĩnh vực góp phần xây dựng một hệ thống AI</w:t>
        </w:r>
        <w:r w:rsidR="007523D6">
          <w:rPr>
            <w:webHidden/>
          </w:rPr>
          <w:tab/>
        </w:r>
        <w:r w:rsidR="007523D6">
          <w:rPr>
            <w:webHidden/>
          </w:rPr>
          <w:fldChar w:fldCharType="begin"/>
        </w:r>
        <w:r w:rsidR="007523D6">
          <w:rPr>
            <w:webHidden/>
          </w:rPr>
          <w:instrText xml:space="preserve"> PAGEREF _Toc38356267 \h </w:instrText>
        </w:r>
        <w:r w:rsidR="007523D6">
          <w:rPr>
            <w:webHidden/>
          </w:rPr>
        </w:r>
        <w:r w:rsidR="007523D6">
          <w:rPr>
            <w:webHidden/>
          </w:rPr>
          <w:fldChar w:fldCharType="separate"/>
        </w:r>
        <w:r w:rsidR="007523D6">
          <w:rPr>
            <w:webHidden/>
          </w:rPr>
          <w:t>2</w:t>
        </w:r>
        <w:r w:rsidR="007523D6">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68" w:history="1">
        <w:r w:rsidRPr="009A4146">
          <w:rPr>
            <w:rStyle w:val="Hyperlink"/>
            <w:lang w:val="de-DE"/>
          </w:rPr>
          <w:t>Hình 1.2: Các quá trình AI</w:t>
        </w:r>
        <w:r>
          <w:rPr>
            <w:webHidden/>
          </w:rPr>
          <w:tab/>
        </w:r>
        <w:r>
          <w:rPr>
            <w:webHidden/>
          </w:rPr>
          <w:fldChar w:fldCharType="begin"/>
        </w:r>
        <w:r>
          <w:rPr>
            <w:webHidden/>
          </w:rPr>
          <w:instrText xml:space="preserve"> PAGEREF _Toc38356268 \h </w:instrText>
        </w:r>
        <w:r>
          <w:rPr>
            <w:webHidden/>
          </w:rPr>
        </w:r>
        <w:r>
          <w:rPr>
            <w:webHidden/>
          </w:rPr>
          <w:fldChar w:fldCharType="separate"/>
        </w:r>
        <w:r>
          <w:rPr>
            <w:webHidden/>
          </w:rPr>
          <w:t>3</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69" w:history="1">
        <w:r w:rsidRPr="009A4146">
          <w:rPr>
            <w:rStyle w:val="Hyperlink"/>
          </w:rPr>
          <w:t>Hình 1.3: Các lĩ</w:t>
        </w:r>
        <w:r w:rsidRPr="009A4146">
          <w:rPr>
            <w:rStyle w:val="Hyperlink"/>
          </w:rPr>
          <w:t>n</w:t>
        </w:r>
        <w:r w:rsidRPr="009A4146">
          <w:rPr>
            <w:rStyle w:val="Hyperlink"/>
          </w:rPr>
          <w:t>h vực trong AI</w:t>
        </w:r>
        <w:r>
          <w:rPr>
            <w:webHidden/>
          </w:rPr>
          <w:tab/>
        </w:r>
        <w:r>
          <w:rPr>
            <w:webHidden/>
          </w:rPr>
          <w:fldChar w:fldCharType="begin"/>
        </w:r>
        <w:r>
          <w:rPr>
            <w:webHidden/>
          </w:rPr>
          <w:instrText xml:space="preserve"> PAGEREF _Toc38356269 \h </w:instrText>
        </w:r>
        <w:r>
          <w:rPr>
            <w:webHidden/>
          </w:rPr>
        </w:r>
        <w:r>
          <w:rPr>
            <w:webHidden/>
          </w:rPr>
          <w:fldChar w:fldCharType="separate"/>
        </w:r>
        <w:r>
          <w:rPr>
            <w:webHidden/>
          </w:rPr>
          <w:t>6</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70" w:history="1">
        <w:r w:rsidRPr="009A4146">
          <w:rPr>
            <w:rStyle w:val="Hyperlink"/>
          </w:rPr>
          <w:t>Hình 3.1 : Sơ đồ use case của hệ thống</w:t>
        </w:r>
        <w:r>
          <w:rPr>
            <w:webHidden/>
          </w:rPr>
          <w:tab/>
        </w:r>
        <w:r>
          <w:rPr>
            <w:webHidden/>
          </w:rPr>
          <w:fldChar w:fldCharType="begin"/>
        </w:r>
        <w:r>
          <w:rPr>
            <w:webHidden/>
          </w:rPr>
          <w:instrText xml:space="preserve"> PAGEREF _Toc38356270 \h </w:instrText>
        </w:r>
        <w:r>
          <w:rPr>
            <w:webHidden/>
          </w:rPr>
        </w:r>
        <w:r>
          <w:rPr>
            <w:webHidden/>
          </w:rPr>
          <w:fldChar w:fldCharType="separate"/>
        </w:r>
        <w:r>
          <w:rPr>
            <w:webHidden/>
          </w:rPr>
          <w:t>15</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71" w:history="1">
        <w:r w:rsidRPr="009A4146">
          <w:rPr>
            <w:rStyle w:val="Hyperlink"/>
          </w:rPr>
          <w:t>Hình 3.2: Sơ đồ user case chi tiết của hệ thống</w:t>
        </w:r>
        <w:r>
          <w:rPr>
            <w:webHidden/>
          </w:rPr>
          <w:tab/>
        </w:r>
        <w:r>
          <w:rPr>
            <w:webHidden/>
          </w:rPr>
          <w:fldChar w:fldCharType="begin"/>
        </w:r>
        <w:r>
          <w:rPr>
            <w:webHidden/>
          </w:rPr>
          <w:instrText xml:space="preserve"> PAGEREF _Toc38356271 \h </w:instrText>
        </w:r>
        <w:r>
          <w:rPr>
            <w:webHidden/>
          </w:rPr>
        </w:r>
        <w:r>
          <w:rPr>
            <w:webHidden/>
          </w:rPr>
          <w:fldChar w:fldCharType="separate"/>
        </w:r>
        <w:r>
          <w:rPr>
            <w:webHidden/>
          </w:rPr>
          <w:t>17</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72" w:history="1">
        <w:r w:rsidRPr="009A4146">
          <w:rPr>
            <w:rStyle w:val="Hyperlink"/>
          </w:rPr>
          <w:t>Hình 3.3: Sơ đồ thiết kế tổng qua hệ thống</w:t>
        </w:r>
        <w:r>
          <w:rPr>
            <w:webHidden/>
          </w:rPr>
          <w:tab/>
        </w:r>
        <w:r>
          <w:rPr>
            <w:webHidden/>
          </w:rPr>
          <w:fldChar w:fldCharType="begin"/>
        </w:r>
        <w:r>
          <w:rPr>
            <w:webHidden/>
          </w:rPr>
          <w:instrText xml:space="preserve"> PAGEREF _Toc38356272 \h </w:instrText>
        </w:r>
        <w:r>
          <w:rPr>
            <w:webHidden/>
          </w:rPr>
        </w:r>
        <w:r>
          <w:rPr>
            <w:webHidden/>
          </w:rPr>
          <w:fldChar w:fldCharType="separate"/>
        </w:r>
        <w:r>
          <w:rPr>
            <w:webHidden/>
          </w:rPr>
          <w:t>18</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73" w:history="1">
        <w:r w:rsidRPr="009A4146">
          <w:rPr>
            <w:rStyle w:val="Hyperlink"/>
          </w:rPr>
          <w:t>Hình 3.4: Thiết kế lớp AI layer</w:t>
        </w:r>
        <w:r>
          <w:rPr>
            <w:webHidden/>
          </w:rPr>
          <w:tab/>
        </w:r>
        <w:r>
          <w:rPr>
            <w:webHidden/>
          </w:rPr>
          <w:fldChar w:fldCharType="begin"/>
        </w:r>
        <w:r>
          <w:rPr>
            <w:webHidden/>
          </w:rPr>
          <w:instrText xml:space="preserve"> PAGEREF _Toc38356273 \h </w:instrText>
        </w:r>
        <w:r>
          <w:rPr>
            <w:webHidden/>
          </w:rPr>
        </w:r>
        <w:r>
          <w:rPr>
            <w:webHidden/>
          </w:rPr>
          <w:fldChar w:fldCharType="separate"/>
        </w:r>
        <w:r>
          <w:rPr>
            <w:webHidden/>
          </w:rPr>
          <w:t>18</w:t>
        </w:r>
        <w:r>
          <w:rPr>
            <w:webHidden/>
          </w:rPr>
          <w:fldChar w:fldCharType="end"/>
        </w:r>
      </w:hyperlink>
    </w:p>
    <w:p w:rsidR="007523D6" w:rsidRDefault="007523D6" w:rsidP="002B1E1E">
      <w:pPr>
        <w:pStyle w:val="TableofFigures"/>
        <w:rPr>
          <w:rFonts w:asciiTheme="minorHAnsi" w:eastAsiaTheme="minorEastAsia" w:hAnsiTheme="minorHAnsi" w:cstheme="minorBidi"/>
          <w:kern w:val="0"/>
          <w:sz w:val="22"/>
          <w:szCs w:val="22"/>
        </w:rPr>
      </w:pPr>
      <w:hyperlink w:anchor="_Toc38356274" w:history="1">
        <w:r w:rsidRPr="009A4146">
          <w:rPr>
            <w:rStyle w:val="Hyperlink"/>
          </w:rPr>
          <w:t>Hình 3.5: Thiết kế lớp UserControl</w:t>
        </w:r>
        <w:r>
          <w:rPr>
            <w:webHidden/>
          </w:rPr>
          <w:tab/>
        </w:r>
        <w:r>
          <w:rPr>
            <w:webHidden/>
          </w:rPr>
          <w:fldChar w:fldCharType="begin"/>
        </w:r>
        <w:r>
          <w:rPr>
            <w:webHidden/>
          </w:rPr>
          <w:instrText xml:space="preserve"> PAGEREF _Toc38356274 \h </w:instrText>
        </w:r>
        <w:r>
          <w:rPr>
            <w:webHidden/>
          </w:rPr>
        </w:r>
        <w:r>
          <w:rPr>
            <w:webHidden/>
          </w:rPr>
          <w:fldChar w:fldCharType="separate"/>
        </w:r>
        <w:r>
          <w:rPr>
            <w:webHidden/>
          </w:rPr>
          <w:t>19</w:t>
        </w:r>
        <w:r>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2B1E1E">
      <w:pPr>
        <w:pStyle w:val="TableofFigures"/>
        <w:rPr>
          <w:rFonts w:asciiTheme="minorHAnsi" w:eastAsiaTheme="minorEastAsia" w:hAnsiTheme="minorHAnsi" w:cstheme="minorBidi"/>
          <w:b w:val="0"/>
          <w:bCs w:val="0"/>
          <w:kern w:val="0"/>
          <w:sz w:val="22"/>
          <w:szCs w:val="22"/>
        </w:rPr>
      </w:pPr>
      <w:hyperlink w:anchor="_Toc38356824" w:history="1">
        <w:r w:rsidRPr="00726F0D">
          <w:rPr>
            <w:rStyle w:val="Hyperlink"/>
          </w:rPr>
          <w:t xml:space="preserve">Bảng 3.2: Bảng </w:t>
        </w:r>
        <w:r w:rsidRPr="00726F0D">
          <w:rPr>
            <w:rStyle w:val="Hyperlink"/>
          </w:rPr>
          <w:t>c</w:t>
        </w:r>
        <w:r w:rsidRPr="00726F0D">
          <w:rPr>
            <w:rStyle w:val="Hyperlink"/>
          </w:rPr>
          <w:t>ấu hình mô phỏng bàn tay tương ứng các event chuột</w:t>
        </w:r>
        <w:r>
          <w:rPr>
            <w:webHidden/>
          </w:rPr>
          <w:t xml:space="preserve"> </w:t>
        </w:r>
        <w:r>
          <w:rPr>
            <w:webHidden/>
          </w:rPr>
          <w:fldChar w:fldCharType="begin"/>
        </w:r>
        <w:r>
          <w:rPr>
            <w:webHidden/>
          </w:rPr>
          <w:instrText xml:space="preserve"> PAGEREF _Toc38356824 \h </w:instrText>
        </w:r>
        <w:r>
          <w:rPr>
            <w:webHidden/>
          </w:rPr>
        </w:r>
        <w:r>
          <w:rPr>
            <w:webHidden/>
          </w:rPr>
          <w:fldChar w:fldCharType="separate"/>
        </w:r>
        <w:r>
          <w:rPr>
            <w:webHidden/>
          </w:rPr>
          <w:t>20</w:t>
        </w:r>
        <w:r>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3" w:name="_Toc35545544"/>
      <w:r w:rsidRPr="003E2F4B">
        <w:lastRenderedPageBreak/>
        <w:t>TÓM TẮT ĐỒ ÁN</w:t>
      </w:r>
      <w:bookmarkEnd w:id="3"/>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4"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4"/>
    </w:p>
    <w:p w:rsidR="00D84378" w:rsidRPr="005D0270" w:rsidRDefault="000D72D2" w:rsidP="00E7754F">
      <w:pPr>
        <w:pStyle w:val="Heading2"/>
        <w:rPr>
          <w:lang w:val="de-DE"/>
        </w:rPr>
      </w:pPr>
      <w:bookmarkStart w:id="5" w:name="_Toc35545546"/>
      <w:r w:rsidRPr="005D0270">
        <w:rPr>
          <w:lang w:val="de-DE"/>
        </w:rPr>
        <w:t>Khái niệm về công nghệ AI</w:t>
      </w:r>
      <w:bookmarkEnd w:id="5"/>
      <w:r w:rsidRPr="005D0270">
        <w:rPr>
          <w:lang w:val="de-DE"/>
        </w:rPr>
        <w:t xml:space="preserve"> </w:t>
      </w:r>
    </w:p>
    <w:p w:rsidR="00B724E3" w:rsidRPr="005D0270" w:rsidRDefault="00B724E3" w:rsidP="00B724E3">
      <w:pPr>
        <w:pStyle w:val="Heading3"/>
        <w:rPr>
          <w:lang w:val="de-DE"/>
        </w:rPr>
      </w:pPr>
      <w:bookmarkStart w:id="6" w:name="_Toc35545547"/>
      <w:r w:rsidRPr="005D0270">
        <w:rPr>
          <w:lang w:val="de-DE"/>
        </w:rPr>
        <w:t>Khái niệm về công nghệ AI</w:t>
      </w:r>
      <w:bookmarkEnd w:id="6"/>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7" w:name="_Toc35545548"/>
      <w:r>
        <w:t>Mô hình của A</w:t>
      </w:r>
      <w:r w:rsidR="00BC2737">
        <w:t>I</w:t>
      </w:r>
      <w:bookmarkEnd w:id="7"/>
    </w:p>
    <w:p w:rsidR="00471575" w:rsidRDefault="00471575" w:rsidP="001A38A3">
      <w:pPr>
        <w:pStyle w:val="Heading3"/>
      </w:pPr>
      <w:bookmarkStart w:id="8" w:name="_Toc35545549"/>
      <w:r>
        <w:t>Các yếu tố xây dựng nên công nghệ AI</w:t>
      </w:r>
      <w:bookmarkEnd w:id="8"/>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4pt;height:222.1pt" o:ole="">
            <v:imagedata r:id="rId15" o:title=""/>
          </v:shape>
          <o:OLEObject Type="Embed" ProgID="Visio.Drawing.15" ShapeID="_x0000_i1025" DrawAspect="Content" ObjectID="_1648969638" r:id="rId16"/>
        </w:object>
      </w:r>
    </w:p>
    <w:p w:rsidR="00F3394A" w:rsidRPr="00C57B2C" w:rsidRDefault="00F3394A" w:rsidP="002B1E1E">
      <w:pPr>
        <w:pStyle w:val="Picture"/>
        <w:rPr>
          <w:lang w:val="de-DE"/>
        </w:rPr>
      </w:pPr>
      <w:bookmarkStart w:id="9" w:name="_Toc38356267"/>
      <w:r>
        <w:t>Hình 1</w:t>
      </w:r>
      <w:r w:rsidR="00315890">
        <w:t>.1</w:t>
      </w:r>
      <w:r>
        <w:t>: Tổ</w:t>
      </w:r>
      <w:r w:rsidR="008A3C93">
        <w:t>ng</w:t>
      </w:r>
      <w:r>
        <w:t xml:space="preserve"> hợp các lĩnh vực góp phần xây dựng một hệ thống AI</w:t>
      </w:r>
      <w:bookmarkEnd w:id="9"/>
    </w:p>
    <w:p w:rsidR="00471575" w:rsidRPr="00471575" w:rsidRDefault="00471575" w:rsidP="00471575">
      <w:pPr>
        <w:rPr>
          <w:lang w:val="de-DE"/>
        </w:rPr>
      </w:pPr>
    </w:p>
    <w:p w:rsidR="00417AD0" w:rsidRDefault="005E410C" w:rsidP="00D33F37">
      <w:pPr>
        <w:pStyle w:val="Heading3"/>
      </w:pPr>
      <w:bookmarkStart w:id="10" w:name="_Toc35545550"/>
      <w:r>
        <w:t>Lý thuyết sử dụng AI</w:t>
      </w:r>
      <w:bookmarkEnd w:id="10"/>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89.9pt;height:555.6pt" o:ole="">
            <v:imagedata r:id="rId17" o:title=""/>
          </v:shape>
          <o:OLEObject Type="Embed" ProgID="Visio.Drawing.15" ShapeID="_x0000_i1026" DrawAspect="Content" ObjectID="_1648969639" r:id="rId18"/>
        </w:object>
      </w:r>
    </w:p>
    <w:p w:rsidR="00186663" w:rsidRPr="002C6474" w:rsidRDefault="00186663" w:rsidP="002B1E1E">
      <w:pPr>
        <w:pStyle w:val="Picture"/>
        <w:rPr>
          <w:lang w:val="de-DE"/>
        </w:rPr>
      </w:pPr>
      <w:bookmarkStart w:id="11" w:name="_Toc38356268"/>
      <w:r w:rsidRPr="00801247">
        <w:rPr>
          <w:lang w:val="de-DE"/>
        </w:rPr>
        <w:t xml:space="preserve">Hình </w:t>
      </w:r>
      <w:r w:rsidR="00315890">
        <w:rPr>
          <w:lang w:val="de-DE"/>
        </w:rPr>
        <w:t>1.</w:t>
      </w:r>
      <w:r w:rsidRPr="00801247">
        <w:rPr>
          <w:lang w:val="de-DE"/>
        </w:rPr>
        <w:t>2: Các quá trình AI</w:t>
      </w:r>
      <w:bookmarkEnd w:id="11"/>
    </w:p>
    <w:p w:rsidR="001A38A3" w:rsidRPr="00186663" w:rsidRDefault="002C6474" w:rsidP="00D33F37">
      <w:pPr>
        <w:pStyle w:val="Heading3"/>
        <w:rPr>
          <w:lang w:val="de-DE"/>
        </w:rPr>
      </w:pPr>
      <w:bookmarkStart w:id="12" w:name="_Toc35545551"/>
      <w:r w:rsidRPr="00186663">
        <w:rPr>
          <w:lang w:val="de-DE"/>
        </w:rPr>
        <w:lastRenderedPageBreak/>
        <w:t>Phân lại công nghệ AI</w:t>
      </w:r>
      <w:bookmarkEnd w:id="12"/>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3" w:name="_Toc35545552"/>
      <w:r>
        <w:t>AI và các lĩnh vực con.</w:t>
      </w:r>
      <w:bookmarkEnd w:id="13"/>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206E95" w:rsidP="00206E95">
      <w:pPr>
        <w:jc w:val="center"/>
      </w:pPr>
      <w:r>
        <w:object w:dxaOrig="16471" w:dyaOrig="16471">
          <v:shape id="_x0000_i1027" type="#_x0000_t75" style="width:325.35pt;height:325.35pt" o:ole="">
            <v:imagedata r:id="rId19" o:title=""/>
          </v:shape>
          <o:OLEObject Type="Embed" ProgID="Visio.Drawing.15" ShapeID="_x0000_i1027" DrawAspect="Content" ObjectID="_1648969640" r:id="rId20"/>
        </w:object>
      </w:r>
    </w:p>
    <w:p w:rsidR="00206E95" w:rsidRDefault="008A3C93" w:rsidP="002B1E1E">
      <w:pPr>
        <w:pStyle w:val="Picture"/>
        <w:rPr>
          <w:rFonts w:cs="Times New Roman"/>
          <w:color w:val="000000" w:themeColor="text1"/>
          <w:szCs w:val="26"/>
          <w:shd w:val="clear" w:color="auto" w:fill="FFFFFF"/>
        </w:rPr>
      </w:pPr>
      <w:bookmarkStart w:id="14" w:name="_Toc38356269"/>
      <w:r>
        <w:lastRenderedPageBreak/>
        <w:t xml:space="preserve">Hình </w:t>
      </w:r>
      <w:r w:rsidR="00315890">
        <w:t>1.</w:t>
      </w:r>
      <w:r>
        <w:t>3</w:t>
      </w:r>
      <w:r w:rsidR="00206E95">
        <w:t xml:space="preserve">: Các lĩnh vực </w:t>
      </w:r>
      <w:r>
        <w:t>tr</w:t>
      </w:r>
      <w:r w:rsidR="00206E95">
        <w:t>on</w:t>
      </w:r>
      <w:r>
        <w:t xml:space="preserve">g </w:t>
      </w:r>
      <w:r w:rsidR="00206E95">
        <w:t>AI</w:t>
      </w:r>
      <w:bookmarkEnd w:id="14"/>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5" w:name="_Toc35545553"/>
      <w:r>
        <w:rPr>
          <w:rFonts w:eastAsiaTheme="minorHAnsi"/>
        </w:rPr>
        <w:t>Ưu điểm và nhược điểm</w:t>
      </w:r>
      <w:bookmarkEnd w:id="15"/>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6" w:name="_Toc35545554"/>
      <w:r>
        <w:t>Phạm vi và các l</w:t>
      </w:r>
      <w:r w:rsidR="00786D36">
        <w:t>ĩ</w:t>
      </w:r>
      <w:r>
        <w:t>nh vực ứng dụng AI</w:t>
      </w:r>
      <w:bookmarkEnd w:id="16"/>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7" w:name="_Toc35545555"/>
      <w:r>
        <w:t>Kết luận chương</w:t>
      </w:r>
      <w:bookmarkEnd w:id="17"/>
    </w:p>
    <w:p w:rsidR="00786D36" w:rsidRDefault="00786D36" w:rsidP="00786D36"/>
    <w:p w:rsidR="00EA4B55" w:rsidRPr="00786D36" w:rsidRDefault="00EA4B55" w:rsidP="00786D36">
      <w:r>
        <w:br w:type="page"/>
      </w:r>
    </w:p>
    <w:p w:rsidR="005202D3" w:rsidRDefault="00252426" w:rsidP="00CE570D">
      <w:pPr>
        <w:pStyle w:val="Heading1"/>
      </w:pPr>
      <w:bookmarkStart w:id="18"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18"/>
      <w:r w:rsidR="00FE6EBE">
        <w:t>I</w:t>
      </w:r>
    </w:p>
    <w:p w:rsidR="00F64CA2" w:rsidRDefault="00F64CA2" w:rsidP="00EA4B55">
      <w:pPr>
        <w:pStyle w:val="Heading2"/>
      </w:pPr>
      <w:bookmarkStart w:id="19" w:name="_Toc35545557"/>
      <w:r>
        <w:t>Vấn đề đặt ra.</w:t>
      </w:r>
      <w:bookmarkEnd w:id="19"/>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 xml:space="preserve">Chúng ta rất quen làm việc với máy tính thông qua “công cụ” bàn phím và chuột. Với tiến bộ công nghệ đáng kinh ngạc đã tạo nên những cách tương tác mới giữa người và máy, nổi bật như màn hình chạm (như iPhone, </w:t>
      </w:r>
      <w:proofErr w:type="gramStart"/>
      <w:r w:rsidR="00482B4E" w:rsidRPr="00482B4E">
        <w:rPr>
          <w:rFonts w:cs="Times New Roman"/>
          <w:color w:val="000000" w:themeColor="text1"/>
          <w:shd w:val="clear" w:color="auto" w:fill="FFFFFF"/>
        </w:rPr>
        <w:t>iPad</w:t>
      </w:r>
      <w:r w:rsidR="00625190">
        <w:rPr>
          <w:rFonts w:cs="Times New Roman"/>
          <w:color w:val="000000" w:themeColor="text1"/>
          <w:shd w:val="clear" w:color="auto" w:fill="FFFFFF"/>
        </w:rPr>
        <w:t>,điện</w:t>
      </w:r>
      <w:proofErr w:type="gramEnd"/>
      <w:r w:rsidR="00625190">
        <w:rPr>
          <w:rFonts w:cs="Times New Roman"/>
          <w:color w:val="000000" w:themeColor="text1"/>
          <w:shd w:val="clear" w:color="auto" w:fill="FFFFFF"/>
        </w:rPr>
        <w:t xml:space="preserve">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0"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1" w:name="_Các_phương_pháp"/>
      <w:bookmarkEnd w:id="21"/>
      <w:r>
        <w:t xml:space="preserve">Các phương </w:t>
      </w:r>
      <w:r w:rsidR="00F64CA2">
        <w:t xml:space="preserve">pháp </w:t>
      </w:r>
      <w:r>
        <w:t xml:space="preserve">giúp mô tả lại ngôn ngữ </w:t>
      </w:r>
      <w:r w:rsidR="00F467FE">
        <w:t>cử chỉ</w:t>
      </w:r>
      <w:r>
        <w:t xml:space="preserve"> (các giải pháp ngoài dùng AI)</w:t>
      </w:r>
      <w:bookmarkEnd w:id="20"/>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w:t>
      </w:r>
      <w:proofErr w:type="gramStart"/>
      <w:r w:rsidR="00257BB0">
        <w:t xml:space="preserve">như </w:t>
      </w:r>
      <w:r w:rsidR="00356A15">
        <w:t>:</w:t>
      </w:r>
      <w:proofErr w:type="gramEnd"/>
      <w:r w:rsidR="00356A15">
        <w:t xml:space="preserve"> </w:t>
      </w:r>
    </w:p>
    <w:p w:rsidR="00356A15" w:rsidRDefault="00356A15" w:rsidP="00356A15">
      <w:pPr>
        <w:ind w:firstLine="720"/>
      </w:pPr>
      <w:r>
        <w:t>+ D</w:t>
      </w:r>
      <w:r w:rsidR="00257BB0">
        <w:t>ùng điều khiển trên tivi, dùng chuộ</w:t>
      </w:r>
      <w:r>
        <w:t xml:space="preserve">t(mouse) cho PC, laptop, </w:t>
      </w:r>
      <w:proofErr w:type="gramStart"/>
      <w:r>
        <w:t>tivi..</w:t>
      </w:r>
      <w:proofErr w:type="gramEnd"/>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2" w:name="_Toc35545559"/>
      <w:r>
        <w:lastRenderedPageBreak/>
        <w:t>Hiệu quả và s</w:t>
      </w:r>
      <w:r w:rsidR="00252426">
        <w:t>ự cần thiết của việc ứng dụng AI</w:t>
      </w:r>
      <w:r>
        <w:t xml:space="preserve"> trong việc mô tả lại ngôn ngữ c</w:t>
      </w:r>
      <w:bookmarkEnd w:id="22"/>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3"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3"/>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 xml:space="preserve">Các ngân hàng, tổ chức tài chính đang ứng dụng AI trong việc xử lí các hoạt động tài chính, tiền đầu tư và cổ phiếu, quản lí các tài sản khác </w:t>
      </w:r>
      <w:proofErr w:type="gramStart"/>
      <w:r w:rsidRPr="00923B5F">
        <w:rPr>
          <w:rFonts w:eastAsia="Times New Roman" w:cs="Times New Roman"/>
          <w:color w:val="000000" w:themeColor="text1"/>
          <w:kern w:val="0"/>
          <w:szCs w:val="26"/>
          <w:lang w:val="fr-FR" w:eastAsia="ko-KR"/>
        </w:rPr>
        <w:t>nhau,dự</w:t>
      </w:r>
      <w:proofErr w:type="gramEnd"/>
      <w:r w:rsidRPr="00923B5F">
        <w:rPr>
          <w:rFonts w:eastAsia="Times New Roman" w:cs="Times New Roman"/>
          <w:color w:val="000000" w:themeColor="text1"/>
          <w:kern w:val="0"/>
          <w:szCs w:val="26"/>
          <w:lang w:val="fr-FR" w:eastAsia="ko-KR"/>
        </w:rPr>
        <w:t xml:space="preserve">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w:t>
      </w:r>
      <w:proofErr w:type="gramStart"/>
      <w:r w:rsidRPr="00AB4717">
        <w:rPr>
          <w:color w:val="000000" w:themeColor="text1"/>
          <w:shd w:val="clear" w:color="auto" w:fill="FFFFFF"/>
          <w:lang w:val="fr-FR"/>
        </w:rPr>
        <w:t>với</w:t>
      </w:r>
      <w:proofErr w:type="gramEnd"/>
      <w:r w:rsidRPr="00AB4717">
        <w:rPr>
          <w:color w:val="000000" w:themeColor="text1"/>
          <w:shd w:val="clear" w:color="auto" w:fill="FFFFFF"/>
          <w:lang w:val="fr-FR"/>
        </w:rPr>
        <w:t xml:space="preserve">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 xml:space="preserve">Trong hoạt động của kinh doanh, marketing, AI xuất hiện dưới những ứng dụng vào các công cụ tìm kiếm, bán hang và thanh toán tự động, quảng cáo tự động, hay chatbox thay thế người hỗ </w:t>
      </w:r>
      <w:proofErr w:type="gramStart"/>
      <w:r>
        <w:rPr>
          <w:color w:val="000000" w:themeColor="text1"/>
          <w:shd w:val="clear" w:color="auto" w:fill="FFFFFF"/>
        </w:rPr>
        <w:t>trợ..</w:t>
      </w:r>
      <w:proofErr w:type="gramEnd"/>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4" w:name="_Toc35545566"/>
      <w:r>
        <w:t>B</w:t>
      </w:r>
      <w:r w:rsidR="00FD5C50">
        <w:t>ản quyền</w:t>
      </w:r>
      <w:r>
        <w:t xml:space="preserve"> kết quả nghiên cứu</w:t>
      </w:r>
      <w:bookmarkEnd w:id="24"/>
    </w:p>
    <w:p w:rsidR="005E410C" w:rsidRDefault="00F66DE4" w:rsidP="005E410C">
      <w:pPr>
        <w:pStyle w:val="Heading1"/>
      </w:pPr>
      <w:r>
        <w:br w:type="page"/>
      </w:r>
      <w:bookmarkStart w:id="25" w:name="_Toc35545567"/>
      <w:r w:rsidR="00252426">
        <w:lastRenderedPageBreak/>
        <w:t>XÂY DỰNG PHẦN MỀM THAO TÁC BẰNG CỬ CHỈ BÀN TAY SỬ DỤNG AI</w:t>
      </w:r>
      <w:bookmarkEnd w:id="25"/>
    </w:p>
    <w:p w:rsidR="00401A1D" w:rsidRPr="00401A1D" w:rsidRDefault="00401A1D" w:rsidP="00401A1D">
      <w:r>
        <w:t xml:space="preserve">Như đã nêu trong chương I và chương II của tài liệu này, nội dung đồ án nói về việc ứng dụng của AI trong mô phỏng lại cử chỉ của con người. Trong chương này, em xây dựng ứng </w:t>
      </w:r>
      <w:proofErr w:type="gramStart"/>
      <w:r>
        <w:t>dụng  phần</w:t>
      </w:r>
      <w:proofErr w:type="gramEnd"/>
      <w:r>
        <w:t xml:space="preserve">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26" w:name="_Toc35545568"/>
      <w:r>
        <w:t>Đặt v</w:t>
      </w:r>
      <w:r w:rsidR="00F64CA2">
        <w:t>ấn đề</w:t>
      </w:r>
      <w:r>
        <w:t xml:space="preserve"> và định hướng</w:t>
      </w:r>
      <w:bookmarkEnd w:id="26"/>
    </w:p>
    <w:p w:rsidR="00401A1D" w:rsidRPr="00401A1D" w:rsidRDefault="00401A1D" w:rsidP="00401A1D">
      <w:r>
        <w:t>Phần này sẽ đưa ra các vấn đề cần giải quyết xuất phát từ yeu cầu thực tế đối với ứng dụng, xác định khó khăn, từ đó định hướng đưa ra giải pháp xử lý và xây dựng.</w:t>
      </w:r>
    </w:p>
    <w:p w:rsidR="00A85105" w:rsidRDefault="00A85105" w:rsidP="002A576C">
      <w:pPr>
        <w:pStyle w:val="Heading3"/>
      </w:pPr>
      <w:bookmarkStart w:id="27" w:name="_Toc35545569"/>
      <w:r>
        <w:t>Đặt vấn đề</w:t>
      </w:r>
      <w:bookmarkEnd w:id="27"/>
    </w:p>
    <w:p w:rsidR="00401A1D" w:rsidRDefault="006A67AF" w:rsidP="00401A1D">
      <w:r>
        <w:t>Hệ thống</w:t>
      </w:r>
      <w:r w:rsidR="00401A1D">
        <w:t xml:space="preserve"> cần đáp ứng các nghiệp vụ cụ thể sau:</w:t>
      </w:r>
    </w:p>
    <w:p w:rsidR="00401A1D" w:rsidRDefault="006A67AF" w:rsidP="006A67AF">
      <w:pPr>
        <w:pStyle w:val="ListParagraph"/>
        <w:numPr>
          <w:ilvl w:val="0"/>
          <w:numId w:val="16"/>
        </w:numPr>
      </w:pPr>
      <w:r>
        <w:t>Phát hiện được bàn tay khi user đứng trước camera</w:t>
      </w:r>
    </w:p>
    <w:p w:rsidR="006A67AF" w:rsidRDefault="006A67AF" w:rsidP="006A67AF">
      <w:pPr>
        <w:pStyle w:val="ListParagraph"/>
        <w:numPr>
          <w:ilvl w:val="0"/>
          <w:numId w:val="16"/>
        </w:numPr>
      </w:pPr>
      <w:r>
        <w:t xml:space="preserve">Xác </w:t>
      </w:r>
      <w:proofErr w:type="gramStart"/>
      <w:r>
        <w:t>định  được</w:t>
      </w:r>
      <w:proofErr w:type="gramEnd"/>
      <w:r>
        <w:t xml:space="preserve"> vị trí và di chuyển của của bàn tay </w:t>
      </w:r>
    </w:p>
    <w:p w:rsidR="006A67AF" w:rsidRDefault="006A67AF" w:rsidP="006A67AF">
      <w:pPr>
        <w:pStyle w:val="ListParagraph"/>
        <w:numPr>
          <w:ilvl w:val="0"/>
          <w:numId w:val="16"/>
        </w:numPr>
      </w:pPr>
      <w:r>
        <w:t>Xác định được các thao tác cử chỉ của bàn tay (giơ cả năm ngón, năm tay, giơ 1 ngón, 2 ngón…)</w:t>
      </w:r>
    </w:p>
    <w:p w:rsidR="006A67AF" w:rsidRPr="006A67AF" w:rsidRDefault="006A67AF" w:rsidP="006A67AF">
      <w:pPr>
        <w:pStyle w:val="ListParagraph"/>
        <w:numPr>
          <w:ilvl w:val="0"/>
          <w:numId w:val="16"/>
        </w:numPr>
      </w:pPr>
      <w:r>
        <w:t>Dùng thao tác của bàn tay điều khiển lớp UserControl của hệ thống</w:t>
      </w:r>
    </w:p>
    <w:p w:rsidR="00401A1D" w:rsidRPr="00401A1D" w:rsidRDefault="00401A1D" w:rsidP="00401A1D"/>
    <w:p w:rsidR="007D3B18" w:rsidRDefault="00A85105" w:rsidP="007D3B18">
      <w:pPr>
        <w:pStyle w:val="Heading3"/>
      </w:pPr>
      <w:bookmarkStart w:id="28" w:name="_Toc35545570"/>
      <w:r>
        <w:t>Định hướng và xây dựng ứng dụng</w:t>
      </w:r>
      <w:bookmarkEnd w:id="28"/>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6A67AF" w:rsidP="006A67AF">
      <w:pPr>
        <w:pStyle w:val="ListParagraph"/>
        <w:numPr>
          <w:ilvl w:val="0"/>
          <w:numId w:val="16"/>
        </w:numPr>
      </w:pPr>
      <w:r>
        <w:t>Thuật toán detect và xử lý thao tác bàn tay ban đầu chưa được chuẩn xác</w:t>
      </w:r>
    </w:p>
    <w:p w:rsidR="006A67AF" w:rsidRDefault="006A67AF" w:rsidP="006A67AF">
      <w:pPr>
        <w:pStyle w:val="ListParagraph"/>
        <w:numPr>
          <w:ilvl w:val="0"/>
          <w:numId w:val="16"/>
        </w:numPr>
      </w:pPr>
      <w:r>
        <w:t>Do thuật toán AI 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lastRenderedPageBreak/>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AI và thuật toán xử lý ảnh </w:t>
      </w:r>
    </w:p>
    <w:p w:rsidR="00CB2CB2" w:rsidRPr="00CB2CB2" w:rsidRDefault="00CB2CB2" w:rsidP="00CB2CB2">
      <w:pPr>
        <w:pStyle w:val="ListParagraph"/>
        <w:numPr>
          <w:ilvl w:val="0"/>
          <w:numId w:val="16"/>
        </w:numPr>
      </w:pPr>
      <w:r>
        <w:t>Đầu tư một phần cứng mạnh hơn để đáp ứng yêu cầu bào toán</w:t>
      </w:r>
    </w:p>
    <w:p w:rsidR="00401A1D" w:rsidRPr="00401A1D" w:rsidRDefault="00401A1D" w:rsidP="00401A1D"/>
    <w:p w:rsidR="005E410C" w:rsidRDefault="00F64CA2" w:rsidP="002A576C">
      <w:pPr>
        <w:pStyle w:val="Heading2"/>
      </w:pPr>
      <w:bookmarkStart w:id="29" w:name="_Toc35545571"/>
      <w:r>
        <w:t>Ph</w:t>
      </w:r>
      <w:r w:rsidR="00A85105">
        <w:t>ân tích và thiết kế hệ thống</w:t>
      </w:r>
      <w:bookmarkEnd w:id="29"/>
    </w:p>
    <w:p w:rsidR="00A85105" w:rsidRDefault="00A85105" w:rsidP="002A576C">
      <w:pPr>
        <w:pStyle w:val="Heading3"/>
      </w:pPr>
      <w:bookmarkStart w:id="30" w:name="_Toc35545572"/>
      <w:r>
        <w:t>Mô hình hóa các yêu cầu</w:t>
      </w:r>
      <w:bookmarkEnd w:id="30"/>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180F60" w:rsidRDefault="00930FE6" w:rsidP="00930FE6">
      <w:pPr>
        <w:pStyle w:val="ListParagraph"/>
        <w:numPr>
          <w:ilvl w:val="0"/>
          <w:numId w:val="16"/>
        </w:numPr>
      </w:pPr>
      <w:r>
        <w:t xml:space="preserve">Di chuyển chuột theo di chuyển của bàn tay </w:t>
      </w:r>
    </w:p>
    <w:p w:rsidR="00930FE6" w:rsidRDefault="00930FE6" w:rsidP="00930FE6">
      <w:pPr>
        <w:pStyle w:val="ListParagraph"/>
        <w:numPr>
          <w:ilvl w:val="0"/>
          <w:numId w:val="16"/>
        </w:numPr>
      </w:pPr>
      <w:r>
        <w:t>Click chuột theo thao tác bàn tay</w:t>
      </w:r>
    </w:p>
    <w:p w:rsidR="00930FE6" w:rsidRDefault="00930FE6" w:rsidP="00930FE6">
      <w:pPr>
        <w:pStyle w:val="ListParagraph"/>
        <w:numPr>
          <w:ilvl w:val="0"/>
          <w:numId w:val="16"/>
        </w:numPr>
      </w:pPr>
      <w:r>
        <w:t>Thực hiện các chức năng khác theo thao tác bàn tay và ngón tay</w:t>
      </w:r>
    </w:p>
    <w:p w:rsidR="00930FE6" w:rsidRDefault="00315890" w:rsidP="00930FE6">
      <w:r>
        <w:t xml:space="preserve">Các chức năng này được thể hiện ở sơ đồ hình vẽ 3.1 dưới đây </w:t>
      </w:r>
    </w:p>
    <w:p w:rsidR="00315890" w:rsidRDefault="00315890" w:rsidP="007523D6">
      <w:pPr>
        <w:jc w:val="center"/>
      </w:pPr>
      <w:r w:rsidRPr="007523D6">
        <w:object w:dxaOrig="10831" w:dyaOrig="11761">
          <v:shape id="_x0000_i1028" type="#_x0000_t75" style="width:298.2pt;height:324pt" o:ole="">
            <v:imagedata r:id="rId21" o:title=""/>
          </v:shape>
          <o:OLEObject Type="Embed" ProgID="Visio.Drawing.15" ShapeID="_x0000_i1028" DrawAspect="Content" ObjectID="_1648969641" r:id="rId22"/>
        </w:object>
      </w:r>
    </w:p>
    <w:p w:rsidR="00315890" w:rsidRPr="007523D6" w:rsidRDefault="00315890" w:rsidP="002B1E1E">
      <w:pPr>
        <w:pStyle w:val="Picture"/>
      </w:pPr>
      <w:bookmarkStart w:id="31" w:name="_Toc38356270"/>
      <w:r w:rsidRPr="007523D6">
        <w:t>Hình 3.1 : Sơ đồ use case của hệ thống</w:t>
      </w:r>
      <w:bookmarkEnd w:id="31"/>
    </w:p>
    <w:p w:rsidR="00315890" w:rsidRDefault="00315890" w:rsidP="002B1E1E">
      <w:pPr>
        <w:pStyle w:val="TableofFigures"/>
      </w:pPr>
    </w:p>
    <w:p w:rsidR="00315890" w:rsidRPr="00315890" w:rsidRDefault="00315890" w:rsidP="00315890">
      <w:r>
        <w:lastRenderedPageBreak/>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7pt;height:348.45pt" o:ole="">
            <v:imagedata r:id="rId23" o:title=""/>
          </v:shape>
          <o:OLEObject Type="Embed" ProgID="Visio.Drawing.15" ShapeID="_x0000_i1029" DrawAspect="Content" ObjectID="_1648969642" r:id="rId24"/>
        </w:object>
      </w:r>
    </w:p>
    <w:p w:rsidR="00340CE8" w:rsidRDefault="00340CE8" w:rsidP="002B1E1E">
      <w:pPr>
        <w:pStyle w:val="Picture"/>
      </w:pPr>
      <w:bookmarkStart w:id="32" w:name="_Toc38356271"/>
      <w:r>
        <w:t>Hình 3.2: Sơ đồ user case chi tiết của hệ thống</w:t>
      </w:r>
      <w:bookmarkEnd w:id="32"/>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t>Xác định framwork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B65310" w:rsidRPr="00B65310" w:rsidRDefault="00B65310" w:rsidP="00B65310">
      <w:pPr>
        <w:pStyle w:val="ListParagraph"/>
        <w:numPr>
          <w:ilvl w:val="0"/>
          <w:numId w:val="16"/>
        </w:numPr>
      </w:pPr>
      <w:r>
        <w:t>Các thư viện sử dụng: Dlib c++, Opencv c++</w:t>
      </w:r>
    </w:p>
    <w:p w:rsidR="005D0270" w:rsidRDefault="00A85105" w:rsidP="002A576C">
      <w:pPr>
        <w:pStyle w:val="Heading3"/>
      </w:pPr>
      <w:bookmarkStart w:id="33" w:name="_Toc35545573"/>
      <w:r>
        <w:t>Thiết kế kiến trúc hệ thố</w:t>
      </w:r>
      <w:r w:rsidR="005D0270">
        <w:t>ng –tổng quan hệ thống</w:t>
      </w:r>
      <w:bookmarkEnd w:id="33"/>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w:t>
      </w:r>
      <w:r>
        <w:lastRenderedPageBreak/>
        <w:t xml:space="preserve">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7" type="#_x0000_t75" style="width:427.25pt;height:169.15pt" o:ole="">
            <v:imagedata r:id="rId25" o:title=""/>
          </v:shape>
          <o:OLEObject Type="Embed" ProgID="Visio.Drawing.15" ShapeID="_x0000_i1037" DrawAspect="Content" ObjectID="_1648969643" r:id="rId26"/>
        </w:object>
      </w:r>
    </w:p>
    <w:p w:rsidR="000B3C5F" w:rsidRDefault="008157AB" w:rsidP="002B1E1E">
      <w:pPr>
        <w:pStyle w:val="Picture"/>
      </w:pPr>
      <w:bookmarkStart w:id="34" w:name="_Toc38356272"/>
      <w:r>
        <w:t>Hình 3.3: Sơ đồ thiết kế tổng qua hệ thống</w:t>
      </w:r>
      <w:bookmarkEnd w:id="34"/>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 xml:space="preserve">AI </w:t>
      </w:r>
      <w:proofErr w:type="gramStart"/>
      <w:r w:rsidRPr="00B53367">
        <w:rPr>
          <w:b/>
        </w:rPr>
        <w:t>Layer</w:t>
      </w:r>
      <w:r>
        <w:t xml:space="preserve"> :</w:t>
      </w:r>
      <w:proofErr w:type="gramEnd"/>
      <w:r>
        <w:t xml:space="preserve">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47" type="#_x0000_t75" style="width:228.9pt;height:215.3pt" o:ole="">
            <v:imagedata r:id="rId27" o:title=""/>
          </v:shape>
          <o:OLEObject Type="Embed" ProgID="Visio.Drawing.15" ShapeID="_x0000_i1047" DrawAspect="Content" ObjectID="_1648969644" r:id="rId28"/>
        </w:object>
      </w:r>
    </w:p>
    <w:p w:rsidR="00BE452B" w:rsidRDefault="00BE452B" w:rsidP="002B1E1E">
      <w:pPr>
        <w:pStyle w:val="Picture"/>
      </w:pPr>
      <w:bookmarkStart w:id="35" w:name="_Toc38356273"/>
      <w:r>
        <w:t>Hình 3.4: Thiết kế lớp AI layer</w:t>
      </w:r>
      <w:bookmarkEnd w:id="35"/>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lastRenderedPageBreak/>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48" type="#_x0000_t75" style="width:237.05pt;height:244.55pt" o:ole="">
            <v:imagedata r:id="rId29" o:title=""/>
          </v:shape>
          <o:OLEObject Type="Embed" ProgID="Visio.Drawing.15" ShapeID="_x0000_i1048" DrawAspect="Content" ObjectID="_1648969645" r:id="rId30"/>
        </w:object>
      </w:r>
    </w:p>
    <w:p w:rsidR="00B53367" w:rsidRDefault="00B53367" w:rsidP="002B1E1E">
      <w:pPr>
        <w:pStyle w:val="Picture"/>
      </w:pPr>
      <w:bookmarkStart w:id="36" w:name="_Toc38356274"/>
      <w:r>
        <w:t>Hình 3.5: Thiết kế lớp UserControl</w:t>
      </w:r>
      <w:bookmarkEnd w:id="36"/>
    </w:p>
    <w:p w:rsidR="00B53367" w:rsidRDefault="00B53367" w:rsidP="00B53367">
      <w:r>
        <w:lastRenderedPageBreak/>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37" w:name="_Toc38356823"/>
      <w:r>
        <w:t>Bảng 3.1: Cấ</w:t>
      </w:r>
      <w:r w:rsidR="007523D6">
        <w:t>u hình E</w:t>
      </w:r>
      <w:r>
        <w:t>vent</w:t>
      </w:r>
      <w:r w:rsidR="007523D6">
        <w:t>s</w:t>
      </w:r>
      <w:r>
        <w:t xml:space="preserve"> con trỏ chuột</w:t>
      </w:r>
      <w:bookmarkEnd w:id="37"/>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7523D6" w:rsidP="00673366">
            <w:pPr>
              <w:pStyle w:val="TableofAuthorities"/>
              <w:ind w:left="0" w:firstLine="0"/>
            </w:pPr>
          </w:p>
        </w:tc>
        <w:tc>
          <w:tcPr>
            <w:tcW w:w="1980" w:type="dxa"/>
          </w:tcPr>
          <w:p w:rsidR="007523D6" w:rsidRDefault="007523D6" w:rsidP="00673366">
            <w:pPr>
              <w:pStyle w:val="TableofAuthorities"/>
              <w:ind w:left="0" w:firstLine="0"/>
            </w:pPr>
          </w:p>
        </w:tc>
        <w:tc>
          <w:tcPr>
            <w:tcW w:w="5674" w:type="dxa"/>
          </w:tcPr>
          <w:p w:rsidR="007523D6" w:rsidRDefault="007523D6" w:rsidP="007523D6">
            <w:pPr>
              <w:pStyle w:val="TableofAuthorities"/>
              <w:ind w:left="0" w:firstLine="0"/>
            </w:pP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38" w:name="_Toc38356824"/>
      <w:r>
        <w:t xml:space="preserve">Bảng 3.2: </w:t>
      </w:r>
      <w:r w:rsidR="00CB5AFB">
        <w:t>Bảng cấu hình mô phỏng bàn tay tương ứng các event chuột</w:t>
      </w:r>
      <w:bookmarkEnd w:id="38"/>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CB5AFB">
            <w:pPr>
              <w:pStyle w:val="TableofAuthorities"/>
              <w:ind w:left="0" w:firstLine="0"/>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p>
    <w:p w:rsidR="00A85105" w:rsidRDefault="00A85105" w:rsidP="002A576C">
      <w:pPr>
        <w:pStyle w:val="Heading3"/>
      </w:pPr>
      <w:bookmarkStart w:id="39" w:name="_Toc35545574"/>
      <w:r>
        <w:lastRenderedPageBreak/>
        <w:t>Thiết k</w:t>
      </w:r>
      <w:bookmarkStart w:id="40" w:name="_GoBack"/>
      <w:bookmarkEnd w:id="40"/>
      <w:r>
        <w:t>ế chi tiết hệ thống</w:t>
      </w:r>
      <w:bookmarkEnd w:id="39"/>
    </w:p>
    <w:p w:rsidR="005D0270" w:rsidRDefault="005D0270" w:rsidP="002A576C">
      <w:pPr>
        <w:pStyle w:val="Heading4"/>
      </w:pPr>
      <w:r>
        <w:t xml:space="preserve">Thiết kế chi </w:t>
      </w:r>
      <w:proofErr w:type="gramStart"/>
      <w:r>
        <w:t>tiết  lớp</w:t>
      </w:r>
      <w:proofErr w:type="gramEnd"/>
      <w:r>
        <w:t xml:space="preserve"> AI</w:t>
      </w:r>
    </w:p>
    <w:p w:rsidR="005D0270" w:rsidRDefault="005D0270" w:rsidP="002A576C">
      <w:pPr>
        <w:pStyle w:val="Heading4"/>
      </w:pPr>
      <w:r>
        <w:t>Thiết kế chi tiết lớp UserControl</w:t>
      </w:r>
    </w:p>
    <w:p w:rsidR="005D0270" w:rsidRPr="005D0270" w:rsidRDefault="005D0270" w:rsidP="002A576C">
      <w:pPr>
        <w:pStyle w:val="Heading4"/>
      </w:pPr>
      <w:r>
        <w:t>Thiết kế chi tiết giao tiếp AI-UserControl</w:t>
      </w:r>
    </w:p>
    <w:p w:rsidR="00A85105" w:rsidRPr="00A85105" w:rsidRDefault="00A85105" w:rsidP="00A85105"/>
    <w:p w:rsidR="00A85105" w:rsidRDefault="00A85105" w:rsidP="00A85105">
      <w:pPr>
        <w:pStyle w:val="Heading2"/>
      </w:pPr>
      <w:bookmarkStart w:id="41" w:name="_Toc35545575"/>
      <w:r>
        <w:t>Xây dựng ứng dụng và triển khai</w:t>
      </w:r>
      <w:bookmarkEnd w:id="41"/>
    </w:p>
    <w:p w:rsidR="005D0270" w:rsidRDefault="005D0270" w:rsidP="005D0270">
      <w:pPr>
        <w:pStyle w:val="Heading3"/>
      </w:pPr>
      <w:bookmarkStart w:id="42" w:name="_Toc35545576"/>
      <w:r>
        <w:t>Xây dựng lớp AI</w:t>
      </w:r>
      <w:bookmarkEnd w:id="42"/>
    </w:p>
    <w:p w:rsidR="005D0270" w:rsidRDefault="005D0270" w:rsidP="005D0270">
      <w:pPr>
        <w:pStyle w:val="Heading3"/>
      </w:pPr>
      <w:bookmarkStart w:id="43" w:name="_Toc35545577"/>
      <w:r>
        <w:t>Xây dựng lớp UserControl</w:t>
      </w:r>
      <w:bookmarkEnd w:id="43"/>
    </w:p>
    <w:p w:rsidR="005D0270" w:rsidRPr="005D0270" w:rsidRDefault="005D0270" w:rsidP="005D0270">
      <w:pPr>
        <w:pStyle w:val="Heading3"/>
      </w:pPr>
      <w:bookmarkStart w:id="44" w:name="_Toc35545578"/>
      <w:r>
        <w:t>Xây dựng giao tiếp AI-UserControl</w:t>
      </w:r>
      <w:bookmarkEnd w:id="44"/>
    </w:p>
    <w:p w:rsidR="005E410C" w:rsidRDefault="00786D36" w:rsidP="00786D36">
      <w:pPr>
        <w:pStyle w:val="Heading2"/>
      </w:pPr>
      <w:bookmarkStart w:id="45" w:name="_Toc35545579"/>
      <w:r>
        <w:t>Kết quả đạt được</w:t>
      </w:r>
      <w:bookmarkEnd w:id="45"/>
    </w:p>
    <w:p w:rsidR="00786D36" w:rsidRPr="00786D36" w:rsidRDefault="00786D36" w:rsidP="00786D36">
      <w:pPr>
        <w:pStyle w:val="Heading2"/>
      </w:pPr>
      <w:bookmarkStart w:id="46" w:name="_Toc35545580"/>
      <w:r>
        <w:t>Kết luận chương</w:t>
      </w:r>
      <w:bookmarkEnd w:id="46"/>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7" w:name="_Toc9864374"/>
      <w:bookmarkStart w:id="48" w:name="_Toc35545581"/>
      <w:r>
        <w:t>KẾT LUẬN</w:t>
      </w:r>
      <w:bookmarkEnd w:id="47"/>
      <w:bookmarkEnd w:id="48"/>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9" w:name="_Toc35545582"/>
      <w:r>
        <w:lastRenderedPageBreak/>
        <w:t>TÀI LIỆU THAM KHẢO</w:t>
      </w:r>
      <w:bookmarkEnd w:id="49"/>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31"/>
          <w:footerReference w:type="default" r:id="rId3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33"/>
      <w:footerReference w:type="default" r:id="rId3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D04" w:rsidRDefault="00667D04" w:rsidP="00877142">
      <w:pPr>
        <w:spacing w:after="0" w:line="240" w:lineRule="auto"/>
      </w:pPr>
      <w:r>
        <w:separator/>
      </w:r>
    </w:p>
  </w:endnote>
  <w:endnote w:type="continuationSeparator" w:id="0">
    <w:p w:rsidR="00667D04" w:rsidRDefault="00667D0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55EB" w:rsidRDefault="004B55EB">
    <w:pPr>
      <w:pStyle w:val="Footer"/>
    </w:pPr>
  </w:p>
  <w:p w:rsidR="004B55EB" w:rsidRDefault="004B55E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55EB" w:rsidRDefault="004B55EB">
    <w:pPr>
      <w:pStyle w:val="Footer"/>
      <w:jc w:val="right"/>
    </w:pPr>
  </w:p>
  <w:p w:rsidR="004B55EB" w:rsidRDefault="004B55E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4B55EB" w:rsidRDefault="004B55EB">
        <w:pPr>
          <w:pStyle w:val="Footer"/>
        </w:pPr>
        <w:r>
          <w:rPr>
            <w:noProof/>
          </w:rPr>
          <w:fldChar w:fldCharType="begin"/>
        </w:r>
        <w:r>
          <w:rPr>
            <w:noProof/>
          </w:rPr>
          <w:instrText xml:space="preserve"> PAGE   \* MERGEFORMAT </w:instrText>
        </w:r>
        <w:r>
          <w:rPr>
            <w:noProof/>
          </w:rPr>
          <w:fldChar w:fldCharType="separate"/>
        </w:r>
        <w:r w:rsidR="002B1E1E">
          <w:rPr>
            <w:noProof/>
          </w:rPr>
          <w:t>ii</w:t>
        </w:r>
        <w:r>
          <w:rPr>
            <w:noProof/>
          </w:rPr>
          <w:fldChar w:fldCharType="end"/>
        </w:r>
      </w:p>
    </w:sdtContent>
  </w:sdt>
  <w:p w:rsidR="004B55EB" w:rsidRDefault="004B55E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4B55EB" w:rsidRDefault="004B55EB">
        <w:pPr>
          <w:pStyle w:val="Footer"/>
          <w:jc w:val="right"/>
        </w:pPr>
        <w:r>
          <w:rPr>
            <w:noProof/>
          </w:rPr>
          <w:fldChar w:fldCharType="begin"/>
        </w:r>
        <w:r>
          <w:rPr>
            <w:noProof/>
          </w:rPr>
          <w:instrText xml:space="preserve"> PAGE   \* MERGEFORMAT </w:instrText>
        </w:r>
        <w:r>
          <w:rPr>
            <w:noProof/>
          </w:rPr>
          <w:fldChar w:fldCharType="separate"/>
        </w:r>
        <w:r w:rsidR="002B1E1E">
          <w:rPr>
            <w:noProof/>
          </w:rPr>
          <w:t>iii</w:t>
        </w:r>
        <w:r>
          <w:rPr>
            <w:noProof/>
          </w:rPr>
          <w:fldChar w:fldCharType="end"/>
        </w:r>
      </w:p>
    </w:sdtContent>
  </w:sdt>
  <w:p w:rsidR="004B55EB" w:rsidRDefault="004B55EB">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4B55EB" w:rsidRDefault="004B55EB" w:rsidP="00D33F37">
        <w:pPr>
          <w:pStyle w:val="Footer"/>
          <w:jc w:val="center"/>
        </w:pPr>
        <w:r>
          <w:rPr>
            <w:noProof/>
          </w:rPr>
          <w:fldChar w:fldCharType="begin"/>
        </w:r>
        <w:r>
          <w:rPr>
            <w:noProof/>
          </w:rPr>
          <w:instrText xml:space="preserve"> PAGE   \* MERGEFORMAT </w:instrText>
        </w:r>
        <w:r>
          <w:rPr>
            <w:noProof/>
          </w:rPr>
          <w:fldChar w:fldCharType="separate"/>
        </w:r>
        <w:r w:rsidR="002B1E1E">
          <w:rPr>
            <w:noProof/>
          </w:rPr>
          <w:t>20</w:t>
        </w:r>
        <w:r>
          <w:rPr>
            <w:noProof/>
          </w:rPr>
          <w:fldChar w:fldCharType="end"/>
        </w:r>
      </w:p>
    </w:sdtContent>
  </w:sdt>
  <w:p w:rsidR="004B55EB" w:rsidRDefault="004B55E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4B55EB" w:rsidRDefault="004B55EB" w:rsidP="00D33F37">
        <w:pPr>
          <w:pStyle w:val="Footer"/>
          <w:jc w:val="center"/>
        </w:pPr>
        <w:r>
          <w:rPr>
            <w:noProof/>
          </w:rPr>
          <w:fldChar w:fldCharType="begin"/>
        </w:r>
        <w:r>
          <w:rPr>
            <w:noProof/>
          </w:rPr>
          <w:instrText xml:space="preserve"> PAGE   \* MERGEFORMAT </w:instrText>
        </w:r>
        <w:r>
          <w:rPr>
            <w:noProof/>
          </w:rPr>
          <w:fldChar w:fldCharType="separate"/>
        </w:r>
        <w:r w:rsidR="002B1E1E">
          <w:rPr>
            <w:noProof/>
          </w:rPr>
          <w:t>21</w:t>
        </w:r>
        <w:r>
          <w:rPr>
            <w:noProof/>
          </w:rPr>
          <w:fldChar w:fldCharType="end"/>
        </w:r>
      </w:p>
    </w:sdtContent>
  </w:sdt>
  <w:p w:rsidR="004B55EB" w:rsidRDefault="004B55EB">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55EB" w:rsidRDefault="004B55E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55EB" w:rsidRDefault="004B55EB">
    <w:pPr>
      <w:pStyle w:val="Footer"/>
      <w:jc w:val="right"/>
    </w:pPr>
  </w:p>
  <w:p w:rsidR="004B55EB" w:rsidRDefault="004B55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D04" w:rsidRDefault="00667D04" w:rsidP="00877142">
      <w:pPr>
        <w:spacing w:after="0" w:line="240" w:lineRule="auto"/>
      </w:pPr>
      <w:r>
        <w:separator/>
      </w:r>
    </w:p>
  </w:footnote>
  <w:footnote w:type="continuationSeparator" w:id="0">
    <w:p w:rsidR="00667D04" w:rsidRDefault="00667D04"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3"/>
  </w:num>
  <w:num w:numId="6">
    <w:abstractNumId w:val="8"/>
  </w:num>
  <w:num w:numId="7">
    <w:abstractNumId w:val="3"/>
  </w:num>
  <w:num w:numId="8">
    <w:abstractNumId w:val="12"/>
  </w:num>
  <w:num w:numId="9">
    <w:abstractNumId w:val="7"/>
  </w:num>
  <w:num w:numId="10">
    <w:abstractNumId w:val="11"/>
  </w:num>
  <w:num w:numId="11">
    <w:abstractNumId w:val="9"/>
  </w:num>
  <w:num w:numId="12">
    <w:abstractNumId w:val="15"/>
  </w:num>
  <w:num w:numId="13">
    <w:abstractNumId w:val="10"/>
  </w:num>
  <w:num w:numId="14">
    <w:abstractNumId w:val="5"/>
  </w:num>
  <w:num w:numId="15">
    <w:abstractNumId w:val="6"/>
  </w:num>
  <w:num w:numId="1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D1E68"/>
    <w:rsid w:val="008D26B0"/>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1870"/>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B5BFA"/>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327B"/>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E452B"/>
    <w:rsid w:val="00BE4B52"/>
    <w:rsid w:val="00BE5754"/>
    <w:rsid w:val="00BE6CD2"/>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BB8"/>
    <w:rsid w:val="00C5730C"/>
    <w:rsid w:val="00C57B2C"/>
    <w:rsid w:val="00C60C86"/>
    <w:rsid w:val="00C61D8F"/>
    <w:rsid w:val="00C64F68"/>
    <w:rsid w:val="00C71F66"/>
    <w:rsid w:val="00C7219E"/>
    <w:rsid w:val="00C72AFC"/>
    <w:rsid w:val="00C7709D"/>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2CB2"/>
    <w:rsid w:val="00CB34D1"/>
    <w:rsid w:val="00CB5023"/>
    <w:rsid w:val="00CB5AFB"/>
    <w:rsid w:val="00CB7C4E"/>
    <w:rsid w:val="00CC2714"/>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7B54"/>
    <w:rsid w:val="00E713E7"/>
    <w:rsid w:val="00E7754F"/>
    <w:rsid w:val="00E81C97"/>
    <w:rsid w:val="00E83E67"/>
    <w:rsid w:val="00E84E7E"/>
    <w:rsid w:val="00E85203"/>
    <w:rsid w:val="00E85EDF"/>
    <w:rsid w:val="00E934B9"/>
    <w:rsid w:val="00E93610"/>
    <w:rsid w:val="00E94C3D"/>
    <w:rsid w:val="00E975E6"/>
    <w:rsid w:val="00EA0306"/>
    <w:rsid w:val="00EA352F"/>
    <w:rsid w:val="00EA3BF8"/>
    <w:rsid w:val="00EA4B55"/>
    <w:rsid w:val="00EB23CD"/>
    <w:rsid w:val="00EB2734"/>
    <w:rsid w:val="00EB6F96"/>
    <w:rsid w:val="00EC1FE1"/>
    <w:rsid w:val="00EC4274"/>
    <w:rsid w:val="00EC5F0B"/>
    <w:rsid w:val="00EC75CA"/>
    <w:rsid w:val="00ED29EB"/>
    <w:rsid w:val="00ED3BC2"/>
    <w:rsid w:val="00ED499C"/>
    <w:rsid w:val="00ED50C4"/>
    <w:rsid w:val="00ED7A1C"/>
    <w:rsid w:val="00EE0300"/>
    <w:rsid w:val="00EE2422"/>
    <w:rsid w:val="00EE2C08"/>
    <w:rsid w:val="00EE43A2"/>
    <w:rsid w:val="00EE50A3"/>
    <w:rsid w:val="00EE539C"/>
    <w:rsid w:val="00EE7877"/>
    <w:rsid w:val="00EF1AFE"/>
    <w:rsid w:val="00EF4972"/>
    <w:rsid w:val="00EF566C"/>
    <w:rsid w:val="00EF5C12"/>
    <w:rsid w:val="00F002E0"/>
    <w:rsid w:val="00F01F61"/>
    <w:rsid w:val="00F026CD"/>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847B2"/>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package" Target="embeddings/Microsoft_Visio_Drawing5.vsdx"/><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Drawing4.vsdx"/><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Drawing6.vsdx"/><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package" Target="embeddings/Microsoft_Visio_Drawing3.vsdx"/><Relationship Id="rId27" Type="http://schemas.openxmlformats.org/officeDocument/2006/relationships/image" Target="media/image8.emf"/><Relationship Id="rId30" Type="http://schemas.openxmlformats.org/officeDocument/2006/relationships/package" Target="embeddings/Microsoft_Visio_Drawing7.vsdx"/><Relationship Id="rId35" Type="http://schemas.openxmlformats.org/officeDocument/2006/relationships/fontTable" Target="fontTable.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347C2-776A-422A-B280-556F1FDEA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2351</TotalTime>
  <Pages>38</Pages>
  <Words>4933</Words>
  <Characters>28122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74</cp:revision>
  <cp:lastPrinted>2019-05-16T15:57:00Z</cp:lastPrinted>
  <dcterms:created xsi:type="dcterms:W3CDTF">2020-03-10T13:59:00Z</dcterms:created>
  <dcterms:modified xsi:type="dcterms:W3CDTF">2020-04-21T03:20:00Z</dcterms:modified>
</cp:coreProperties>
</file>