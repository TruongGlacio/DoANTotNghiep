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lang w:eastAsia="ko-KR"/>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AB4717">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AB4717">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AB4717">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AB4717">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AB4717">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AB4717">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TS. NGUYỄN QUANG MINH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A6502E">
              <w:rPr>
                <w:sz w:val="28"/>
                <w:szCs w:val="28"/>
                <w:lang w:val="de-DE"/>
              </w:rPr>
              <w:t xml:space="preserve"> 3</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lang w:eastAsia="ko-KR"/>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AB4717">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TS. NGUYỄN QUANG MINH</w:t>
                  </w:r>
                </w:p>
              </w:tc>
            </w:tr>
            <w:tr w:rsidR="00A6502E" w:rsidRPr="00AB4717" w:rsidTr="00031AF6">
              <w:trPr>
                <w:trHeight w:val="246"/>
                <w:jc w:val="center"/>
              </w:trPr>
              <w:tc>
                <w:tcPr>
                  <w:tcW w:w="2835"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AB4717">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Pr>
                <w:sz w:val="28"/>
                <w:szCs w:val="28"/>
                <w:lang w:val="de-DE"/>
              </w:rPr>
              <w:t>i, 3</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6E6B86" w:rsidRDefault="00C11578" w:rsidP="009D1BD9">
      <w:pPr>
        <w:ind w:firstLine="720"/>
        <w:rPr>
          <w:rFonts w:cs="Times New Roman"/>
          <w:szCs w:val="26"/>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 xml:space="preserve">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Xuất phát từ nhu cầu thực tế đó, em thực hiện đề tài đồ án tốt nghiệp “</w:t>
      </w:r>
      <w:r w:rsidR="00986B4A" w:rsidRPr="00986B4A">
        <w:rPr>
          <w:b/>
          <w:sz w:val="28"/>
          <w:szCs w:val="28"/>
          <w:lang w:val="de-DE"/>
        </w:rPr>
        <w:t>Nghiên cứu và xây dựng phần mềm thao tác bằng cử chỉ bàn tay sử dụng AI</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986B4A" w:rsidRPr="006E6B86">
        <w:rPr>
          <w:rFonts w:cs="Times New Roman"/>
          <w:b/>
          <w:szCs w:val="26"/>
          <w:lang w:val="de-DE"/>
        </w:rPr>
        <w:t>Nguyễn Quang Minh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986B4A" w:rsidRPr="006E6B86">
        <w:rPr>
          <w:rFonts w:cs="Times New Roman"/>
          <w:szCs w:val="26"/>
          <w:lang w:val="de-DE"/>
        </w:rPr>
        <w:t>i, tháng 03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Em xin cam đoan đây là công trình nghiên cứu của riêng mình dưới sự hướng dẫn của TS. Nguyễn Quang Minh.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B74B88"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B74B88">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B74B88">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B74B88" w:rsidRDefault="008A3C93">
      <w:pPr>
        <w:pStyle w:val="TableofFigures"/>
        <w:tabs>
          <w:tab w:val="right" w:leader="dot" w:pos="8461"/>
        </w:tabs>
        <w:rPr>
          <w:rFonts w:asciiTheme="minorHAnsi" w:eastAsiaTheme="minorEastAsia" w:hAnsiTheme="minorHAnsi" w:cstheme="minorBidi"/>
          <w:kern w:val="0"/>
          <w:sz w:val="22"/>
          <w:szCs w:val="22"/>
          <w:lang w:eastAsia="ko-KR"/>
        </w:rPr>
      </w:pPr>
      <w:r>
        <w:fldChar w:fldCharType="begin"/>
      </w:r>
      <w:r>
        <w:instrText xml:space="preserve"> TOC \f F \h \z \t "Picture" \c </w:instrText>
      </w:r>
      <w:r>
        <w:fldChar w:fldCharType="separate"/>
      </w:r>
      <w:hyperlink w:anchor="_Toc35773540" w:history="1">
        <w:r w:rsidR="00B74B88" w:rsidRPr="007D3033">
          <w:rPr>
            <w:rStyle w:val="Hyperlink"/>
          </w:rPr>
          <w:t>Hình 1: Tổng hợp các lĩnh vực góp phần xây dựng một hệ thống AI</w:t>
        </w:r>
        <w:r w:rsidR="00B74B88">
          <w:rPr>
            <w:webHidden/>
          </w:rPr>
          <w:tab/>
        </w:r>
        <w:r w:rsidR="00B74B88">
          <w:rPr>
            <w:webHidden/>
          </w:rPr>
          <w:fldChar w:fldCharType="begin"/>
        </w:r>
        <w:r w:rsidR="00B74B88">
          <w:rPr>
            <w:webHidden/>
          </w:rPr>
          <w:instrText xml:space="preserve"> PAGEREF _Toc35773540 \h </w:instrText>
        </w:r>
        <w:r w:rsidR="00B74B88">
          <w:rPr>
            <w:webHidden/>
          </w:rPr>
        </w:r>
        <w:r w:rsidR="00B74B88">
          <w:rPr>
            <w:webHidden/>
          </w:rPr>
          <w:fldChar w:fldCharType="separate"/>
        </w:r>
        <w:r w:rsidR="00B74B88">
          <w:rPr>
            <w:webHidden/>
          </w:rPr>
          <w:t>2</w:t>
        </w:r>
        <w:r w:rsidR="00B74B88">
          <w:rPr>
            <w:webHidden/>
          </w:rPr>
          <w:fldChar w:fldCharType="end"/>
        </w:r>
      </w:hyperlink>
    </w:p>
    <w:p w:rsidR="00B74B88" w:rsidRDefault="00B74B88">
      <w:pPr>
        <w:pStyle w:val="TableofFigures"/>
        <w:tabs>
          <w:tab w:val="right" w:leader="dot" w:pos="8461"/>
        </w:tabs>
        <w:rPr>
          <w:rFonts w:asciiTheme="minorHAnsi" w:eastAsiaTheme="minorEastAsia" w:hAnsiTheme="minorHAnsi" w:cstheme="minorBidi"/>
          <w:kern w:val="0"/>
          <w:sz w:val="22"/>
          <w:szCs w:val="22"/>
          <w:lang w:eastAsia="ko-KR"/>
        </w:rPr>
      </w:pPr>
      <w:hyperlink w:anchor="_Toc35773541" w:history="1">
        <w:r w:rsidRPr="007D3033">
          <w:rPr>
            <w:rStyle w:val="Hyperlink"/>
            <w:lang w:val="de-DE"/>
          </w:rPr>
          <w:t>Hình 2: Các quá trình AI</w:t>
        </w:r>
        <w:r>
          <w:rPr>
            <w:webHidden/>
          </w:rPr>
          <w:tab/>
        </w:r>
        <w:r>
          <w:rPr>
            <w:webHidden/>
          </w:rPr>
          <w:fldChar w:fldCharType="begin"/>
        </w:r>
        <w:r>
          <w:rPr>
            <w:webHidden/>
          </w:rPr>
          <w:instrText xml:space="preserve"> PAGEREF _Toc35773541 \h </w:instrText>
        </w:r>
        <w:r>
          <w:rPr>
            <w:webHidden/>
          </w:rPr>
        </w:r>
        <w:r>
          <w:rPr>
            <w:webHidden/>
          </w:rPr>
          <w:fldChar w:fldCharType="separate"/>
        </w:r>
        <w:r>
          <w:rPr>
            <w:webHidden/>
          </w:rPr>
          <w:t>3</w:t>
        </w:r>
        <w:r>
          <w:rPr>
            <w:webHidden/>
          </w:rPr>
          <w:fldChar w:fldCharType="end"/>
        </w:r>
      </w:hyperlink>
    </w:p>
    <w:p w:rsidR="00B74B88" w:rsidRDefault="00B74B88">
      <w:pPr>
        <w:pStyle w:val="TableofFigures"/>
        <w:tabs>
          <w:tab w:val="right" w:leader="dot" w:pos="8461"/>
        </w:tabs>
        <w:rPr>
          <w:rFonts w:asciiTheme="minorHAnsi" w:eastAsiaTheme="minorEastAsia" w:hAnsiTheme="minorHAnsi" w:cstheme="minorBidi"/>
          <w:kern w:val="0"/>
          <w:sz w:val="22"/>
          <w:szCs w:val="22"/>
          <w:lang w:eastAsia="ko-KR"/>
        </w:rPr>
      </w:pPr>
      <w:hyperlink w:anchor="_Toc35773542" w:history="1">
        <w:r w:rsidRPr="007D3033">
          <w:rPr>
            <w:rStyle w:val="Hyperlink"/>
          </w:rPr>
          <w:t>Hình 3: Các lĩnh vực trong AI</w:t>
        </w:r>
        <w:r>
          <w:rPr>
            <w:webHidden/>
          </w:rPr>
          <w:tab/>
        </w:r>
        <w:r>
          <w:rPr>
            <w:webHidden/>
          </w:rPr>
          <w:fldChar w:fldCharType="begin"/>
        </w:r>
        <w:r>
          <w:rPr>
            <w:webHidden/>
          </w:rPr>
          <w:instrText xml:space="preserve"> PAGEREF _Toc35773542 \h </w:instrText>
        </w:r>
        <w:r>
          <w:rPr>
            <w:webHidden/>
          </w:rPr>
        </w:r>
        <w:r>
          <w:rPr>
            <w:webHidden/>
          </w:rPr>
          <w:fldChar w:fldCharType="separate"/>
        </w:r>
        <w:r>
          <w:rPr>
            <w:webHidden/>
          </w:rPr>
          <w:t>6</w:t>
        </w:r>
        <w:r>
          <w:rPr>
            <w:webHidden/>
          </w:rPr>
          <w:fldChar w:fldCharType="end"/>
        </w:r>
      </w:hyperlink>
    </w:p>
    <w:p w:rsidR="00251D11" w:rsidRPr="007F7646" w:rsidRDefault="008A3C93" w:rsidP="008A3C93">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B74B88" w:rsidRDefault="00B74B88">
      <w:pPr>
        <w:pStyle w:val="TableofFigures"/>
        <w:tabs>
          <w:tab w:val="right" w:leader="dot" w:pos="8461"/>
        </w:tabs>
        <w:rPr>
          <w:rFonts w:asciiTheme="minorHAnsi" w:eastAsiaTheme="minorEastAsia" w:hAnsiTheme="minorHAnsi" w:cstheme="minorBidi"/>
          <w:b w:val="0"/>
          <w:bCs w:val="0"/>
          <w:kern w:val="0"/>
          <w:sz w:val="22"/>
          <w:szCs w:val="22"/>
          <w:lang w:eastAsia="ko-KR"/>
        </w:rPr>
      </w:pPr>
      <w:r>
        <w:fldChar w:fldCharType="begin"/>
      </w:r>
      <w:r>
        <w:instrText xml:space="preserve"> TOC \f F \p " " \h \z \t "Tables" \c </w:instrText>
      </w:r>
      <w:r>
        <w:fldChar w:fldCharType="separate"/>
      </w:r>
      <w:hyperlink w:anchor="_Toc35773686" w:history="1">
        <w:r w:rsidRPr="006230C1">
          <w:rPr>
            <w:rStyle w:val="Hyperlink"/>
          </w:rPr>
          <w:t xml:space="preserve">(Xem thêm </w:t>
        </w:r>
        <w:r w:rsidRPr="006230C1">
          <w:rPr>
            <w:rStyle w:val="Hyperlink"/>
          </w:rPr>
          <w:t>M</w:t>
        </w:r>
        <w:r w:rsidRPr="006230C1">
          <w:rPr>
            <w:rStyle w:val="Hyperlink"/>
          </w:rPr>
          <w:t>ục 1.3.8)</w:t>
        </w:r>
        <w:r>
          <w:rPr>
            <w:webHidden/>
          </w:rPr>
          <w:t xml:space="preserve"> </w:t>
        </w:r>
        <w:r>
          <w:rPr>
            <w:webHidden/>
          </w:rPr>
          <w:fldChar w:fldCharType="begin"/>
        </w:r>
        <w:r>
          <w:rPr>
            <w:webHidden/>
          </w:rPr>
          <w:instrText xml:space="preserve"> PAGEREF _Toc35773686 \h </w:instrText>
        </w:r>
        <w:r>
          <w:rPr>
            <w:webHidden/>
          </w:rPr>
        </w:r>
        <w:r>
          <w:rPr>
            <w:webHidden/>
          </w:rPr>
          <w:fldChar w:fldCharType="separate"/>
        </w:r>
        <w:r>
          <w:rPr>
            <w:webHidden/>
          </w:rPr>
          <w:t>iii</w:t>
        </w:r>
        <w:r>
          <w:rPr>
            <w:webHidden/>
          </w:rPr>
          <w:fldChar w:fldCharType="end"/>
        </w:r>
      </w:hyperlink>
    </w:p>
    <w:p w:rsidR="00AF5019" w:rsidRDefault="00B74B88" w:rsidP="00B74B88">
      <w:pPr>
        <w:pStyle w:val="Tables"/>
      </w:pPr>
      <w:r>
        <w:fldChar w:fldCharType="end"/>
      </w:r>
      <w:bookmarkStart w:id="3" w:name="_Toc35773686"/>
      <w:r w:rsidR="007B396C">
        <w:t>(</w:t>
      </w:r>
      <w:r w:rsidR="008A6229">
        <w:t>Xem</w:t>
      </w:r>
      <w:r w:rsidR="007B396C">
        <w:t xml:space="preserve"> thêm</w:t>
      </w:r>
      <w:r w:rsidR="008A6229">
        <w:t xml:space="preserve"> Mục </w:t>
      </w:r>
      <w:r w:rsidR="00206164">
        <w:fldChar w:fldCharType="begin"/>
      </w:r>
      <w:r w:rsidR="008A6229">
        <w:instrText xml:space="preserve"> REF _Ref8907008 \r \h </w:instrText>
      </w:r>
      <w:r w:rsidR="00206164">
        <w:fldChar w:fldCharType="separate"/>
      </w:r>
      <w:r w:rsidR="000704C0">
        <w:t>1.3</w:t>
      </w:r>
      <w:r w:rsidR="000704C0">
        <w:t>.</w:t>
      </w:r>
      <w:r w:rsidR="000704C0">
        <w:t>8</w:t>
      </w:r>
      <w:r w:rsidR="00206164">
        <w:fldChar w:fldCharType="end"/>
      </w:r>
      <w:r w:rsidR="007B396C">
        <w:t>)</w:t>
      </w:r>
      <w:bookmarkStart w:id="4" w:name="_GoBack"/>
      <w:bookmarkEnd w:id="3"/>
      <w:bookmarkEnd w:id="4"/>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5" w:name="_Toc35545544"/>
      <w:r w:rsidRPr="003E2F4B">
        <w:lastRenderedPageBreak/>
        <w:t>TÓM TẮT ĐỒ ÁN</w:t>
      </w:r>
      <w:bookmarkEnd w:id="5"/>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2C6474" w:rsidP="004B32F2">
      <w:pPr>
        <w:pStyle w:val="Heading1"/>
        <w:rPr>
          <w:lang w:val="de-DE"/>
        </w:rPr>
      </w:pPr>
      <w:bookmarkStart w:id="6" w:name="_Toc35545545"/>
      <w:r>
        <w:rPr>
          <w:lang w:val="de-DE"/>
        </w:rPr>
        <w:lastRenderedPageBreak/>
        <w:t>TRÌNH B</w:t>
      </w:r>
      <w:r w:rsidR="000D72D2" w:rsidRPr="00B724E3">
        <w:rPr>
          <w:lang w:val="de-DE"/>
        </w:rPr>
        <w:t>ÀY TỒNG QUAN VỀ CÔNG NGHỆ</w:t>
      </w:r>
      <w:r w:rsidR="00B724E3" w:rsidRPr="00B724E3">
        <w:rPr>
          <w:lang w:val="de-DE"/>
        </w:rPr>
        <w:t xml:space="preserve"> AI</w:t>
      </w:r>
      <w:bookmarkEnd w:id="6"/>
    </w:p>
    <w:p w:rsidR="00D84378" w:rsidRPr="005D0270" w:rsidRDefault="000D72D2" w:rsidP="00E7754F">
      <w:pPr>
        <w:pStyle w:val="Heading2"/>
        <w:rPr>
          <w:lang w:val="de-DE"/>
        </w:rPr>
      </w:pPr>
      <w:bookmarkStart w:id="7" w:name="_Toc35545546"/>
      <w:r w:rsidRPr="005D0270">
        <w:rPr>
          <w:lang w:val="de-DE"/>
        </w:rPr>
        <w:t>Khái niệm về công nghệ AI</w:t>
      </w:r>
      <w:bookmarkEnd w:id="7"/>
      <w:r w:rsidRPr="005D0270">
        <w:rPr>
          <w:lang w:val="de-DE"/>
        </w:rPr>
        <w:t xml:space="preserve"> </w:t>
      </w:r>
    </w:p>
    <w:p w:rsidR="00B724E3" w:rsidRPr="005D0270" w:rsidRDefault="00B724E3" w:rsidP="00B724E3">
      <w:pPr>
        <w:pStyle w:val="Heading3"/>
        <w:rPr>
          <w:lang w:val="de-DE"/>
        </w:rPr>
      </w:pPr>
      <w:bookmarkStart w:id="8" w:name="_Toc35545547"/>
      <w:r w:rsidRPr="005D0270">
        <w:rPr>
          <w:lang w:val="de-DE"/>
        </w:rPr>
        <w:t>Khái niệm về công nghệ AI</w:t>
      </w:r>
      <w:bookmarkEnd w:id="8"/>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9" w:name="_Toc35545548"/>
      <w:r>
        <w:t>Mô hình của A</w:t>
      </w:r>
      <w:r w:rsidR="00BC2737">
        <w:t>I</w:t>
      </w:r>
      <w:bookmarkEnd w:id="9"/>
    </w:p>
    <w:p w:rsidR="00471575" w:rsidRDefault="00471575" w:rsidP="001A38A3">
      <w:pPr>
        <w:pStyle w:val="Heading3"/>
      </w:pPr>
      <w:bookmarkStart w:id="10" w:name="_Toc35545549"/>
      <w:r>
        <w:t>Các yếu tố xây dựng nên công nghệ AI</w:t>
      </w:r>
      <w:bookmarkEnd w:id="10"/>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5" o:title=""/>
          </v:shape>
          <o:OLEObject Type="Embed" ProgID="Visio.Drawing.15" ShapeID="_x0000_i1025" DrawAspect="Content" ObjectID="_1646386455" r:id="rId16"/>
        </w:object>
      </w:r>
    </w:p>
    <w:p w:rsidR="00F3394A" w:rsidRPr="00C57B2C" w:rsidRDefault="00F3394A" w:rsidP="00F3394A">
      <w:pPr>
        <w:pStyle w:val="Picture"/>
        <w:rPr>
          <w:lang w:val="de-DE"/>
        </w:rPr>
      </w:pPr>
      <w:bookmarkStart w:id="11" w:name="_Toc35773540"/>
      <w:r>
        <w:t>Hình 1: Tổ</w:t>
      </w:r>
      <w:r w:rsidR="008A3C93">
        <w:t>ng</w:t>
      </w:r>
      <w:r>
        <w:t xml:space="preserve"> hợp các lĩnh vực góp phần xây dựng một hệ thống AI</w:t>
      </w:r>
      <w:bookmarkEnd w:id="11"/>
    </w:p>
    <w:p w:rsidR="00471575" w:rsidRPr="00471575" w:rsidRDefault="00471575" w:rsidP="00471575">
      <w:pPr>
        <w:rPr>
          <w:lang w:val="de-DE"/>
        </w:rPr>
      </w:pPr>
    </w:p>
    <w:p w:rsidR="00417AD0" w:rsidRDefault="005E410C" w:rsidP="00D33F37">
      <w:pPr>
        <w:pStyle w:val="Heading3"/>
      </w:pPr>
      <w:bookmarkStart w:id="12" w:name="_Toc35545550"/>
      <w:r>
        <w:t>Lý thuyết sử dụng AI</w:t>
      </w:r>
      <w:bookmarkEnd w:id="12"/>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17" o:title=""/>
          </v:shape>
          <o:OLEObject Type="Embed" ProgID="Visio.Drawing.15" ShapeID="_x0000_i1026" DrawAspect="Content" ObjectID="_1646386456" r:id="rId18"/>
        </w:object>
      </w:r>
    </w:p>
    <w:p w:rsidR="00186663" w:rsidRPr="002C6474" w:rsidRDefault="00186663" w:rsidP="00186663">
      <w:pPr>
        <w:pStyle w:val="Picture"/>
        <w:rPr>
          <w:lang w:val="de-DE"/>
        </w:rPr>
      </w:pPr>
      <w:bookmarkStart w:id="13" w:name="_Toc35773541"/>
      <w:r w:rsidRPr="00801247">
        <w:rPr>
          <w:lang w:val="de-DE"/>
        </w:rPr>
        <w:t>Hình 2: Các quá trình AI</w:t>
      </w:r>
      <w:bookmarkEnd w:id="13"/>
    </w:p>
    <w:p w:rsidR="001A38A3" w:rsidRPr="00186663" w:rsidRDefault="002C6474" w:rsidP="00D33F37">
      <w:pPr>
        <w:pStyle w:val="Heading3"/>
        <w:rPr>
          <w:lang w:val="de-DE"/>
        </w:rPr>
      </w:pPr>
      <w:bookmarkStart w:id="14" w:name="_Toc35545551"/>
      <w:r w:rsidRPr="00186663">
        <w:rPr>
          <w:lang w:val="de-DE"/>
        </w:rPr>
        <w:lastRenderedPageBreak/>
        <w:t>Phân lại công nghệ AI</w:t>
      </w:r>
      <w:bookmarkEnd w:id="14"/>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5" w:name="_Toc35545552"/>
      <w:r>
        <w:t>AI và các lĩnh vực con.</w:t>
      </w:r>
      <w:bookmarkEnd w:id="15"/>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206E95" w:rsidP="00206E95">
      <w:pPr>
        <w:jc w:val="center"/>
      </w:pPr>
      <w:r>
        <w:object w:dxaOrig="16471" w:dyaOrig="16471">
          <v:shape id="_x0000_i1027" type="#_x0000_t75" style="width:325.5pt;height:325.5pt" o:ole="">
            <v:imagedata r:id="rId19" o:title=""/>
          </v:shape>
          <o:OLEObject Type="Embed" ProgID="Visio.Drawing.15" ShapeID="_x0000_i1027" DrawAspect="Content" ObjectID="_1646386457" r:id="rId20"/>
        </w:object>
      </w:r>
    </w:p>
    <w:p w:rsidR="00206E95" w:rsidRDefault="008A3C93" w:rsidP="00206E95">
      <w:pPr>
        <w:pStyle w:val="Picture"/>
        <w:rPr>
          <w:rFonts w:cs="Times New Roman"/>
          <w:color w:val="000000" w:themeColor="text1"/>
          <w:szCs w:val="26"/>
          <w:shd w:val="clear" w:color="auto" w:fill="FFFFFF"/>
        </w:rPr>
      </w:pPr>
      <w:bookmarkStart w:id="16" w:name="_Toc35773542"/>
      <w:r>
        <w:lastRenderedPageBreak/>
        <w:t>Hình 3</w:t>
      </w:r>
      <w:r w:rsidR="00206E95">
        <w:t xml:space="preserve">: Các lĩnh vực </w:t>
      </w:r>
      <w:r>
        <w:t>tr</w:t>
      </w:r>
      <w:r w:rsidR="00206E95">
        <w:t>on</w:t>
      </w:r>
      <w:r>
        <w:t xml:space="preserve">g </w:t>
      </w:r>
      <w:r w:rsidR="00206E95">
        <w:t>AI</w:t>
      </w:r>
      <w:bookmarkEnd w:id="16"/>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7" w:name="_Toc35545553"/>
      <w:r>
        <w:rPr>
          <w:rFonts w:eastAsiaTheme="minorHAnsi"/>
        </w:rPr>
        <w:t>Ưu điểm và nhược điểm</w:t>
      </w:r>
      <w:bookmarkEnd w:id="17"/>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8" w:name="_Toc35545554"/>
      <w:r>
        <w:t>Phạm vi và các l</w:t>
      </w:r>
      <w:r w:rsidR="00786D36">
        <w:t>ĩ</w:t>
      </w:r>
      <w:r>
        <w:t>nh vực ứng dụng AI</w:t>
      </w:r>
      <w:bookmarkEnd w:id="18"/>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Quản trị viên, trợ lý ảo: Những chát box trên các trang web, những trợ lý ảo trên các hệ điều hành, hay những hệ thống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786D36" w:rsidRDefault="00786D36" w:rsidP="002A576C">
      <w:pPr>
        <w:pStyle w:val="Heading2"/>
      </w:pPr>
      <w:bookmarkStart w:id="19" w:name="_Toc35545555"/>
      <w:r>
        <w:t>Kết luận chương</w:t>
      </w:r>
      <w:bookmarkEnd w:id="19"/>
    </w:p>
    <w:p w:rsidR="00786D36" w:rsidRDefault="00786D36" w:rsidP="00786D36"/>
    <w:p w:rsidR="00EA4B55" w:rsidRPr="00786D36" w:rsidRDefault="00EA4B55" w:rsidP="00786D36">
      <w:r>
        <w:br w:type="page"/>
      </w:r>
    </w:p>
    <w:p w:rsidR="005202D3" w:rsidRDefault="00252426" w:rsidP="00CE570D">
      <w:pPr>
        <w:pStyle w:val="Heading1"/>
      </w:pPr>
      <w:bookmarkStart w:id="20" w:name="_Toc35545556"/>
      <w:r>
        <w:lastRenderedPageBreak/>
        <w:t xml:space="preserve">ỨNG DỤNG CỦA AI </w:t>
      </w:r>
      <w:r w:rsidR="00F64CA2">
        <w:t xml:space="preserve">TRONG MÔ TẢ </w:t>
      </w:r>
      <w:r w:rsidR="00875407">
        <w:t xml:space="preserve">LẠI </w:t>
      </w:r>
      <w:r w:rsidR="00F64CA2">
        <w:t xml:space="preserve">NGÔN NGỮ </w:t>
      </w:r>
      <w:r w:rsidR="00F467FE">
        <w:t xml:space="preserve">CỬ CHỈ </w:t>
      </w:r>
      <w:r w:rsidR="00F64CA2">
        <w:t>CỦA CON NGƯỜ</w:t>
      </w:r>
      <w:bookmarkEnd w:id="20"/>
      <w:r w:rsidR="00FE6EBE">
        <w:t>I</w:t>
      </w:r>
    </w:p>
    <w:p w:rsidR="00F64CA2" w:rsidRDefault="00F64CA2" w:rsidP="00EA4B55">
      <w:pPr>
        <w:pStyle w:val="Heading2"/>
      </w:pPr>
      <w:bookmarkStart w:id="21" w:name="_Toc35545557"/>
      <w:r>
        <w:t>Vấn đề đặt ra.</w:t>
      </w:r>
      <w:bookmarkEnd w:id="21"/>
    </w:p>
    <w:p w:rsidR="00625190" w:rsidRDefault="00EA4B55" w:rsidP="002A576C">
      <w:pPr>
        <w:ind w:firstLine="720"/>
        <w:rPr>
          <w:rFonts w:cs="Times New Roman"/>
          <w:color w:val="000000" w:themeColor="text1"/>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482B4E" w:rsidRPr="00482B4E">
        <w:rPr>
          <w:rFonts w:cs="Times New Roman"/>
          <w:color w:val="000000" w:themeColor="text1"/>
          <w:shd w:val="clear" w:color="auto" w:fill="FFFFFF"/>
        </w:rPr>
        <w:t>Chúng ta rất quen làm việc với máy tính thông qua “công cụ” bàn phím và chuột. Với tiến bộ công nghệ đáng kinh ngạc đã tạo nên những cách tương tác mới giữa người và máy, nổi bật như màn hình chạm (như iPhone, iPad</w:t>
      </w:r>
      <w:r w:rsidR="00625190">
        <w:rPr>
          <w:rFonts w:cs="Times New Roman"/>
          <w:color w:val="000000" w:themeColor="text1"/>
          <w:shd w:val="clear" w:color="auto" w:fill="FFFFFF"/>
        </w:rPr>
        <w:t>,điện thoại android..</w:t>
      </w:r>
      <w:r w:rsidR="00482B4E" w:rsidRPr="00482B4E">
        <w:rPr>
          <w:rFonts w:cs="Times New Roman"/>
          <w:color w:val="000000" w:themeColor="text1"/>
          <w:shd w:val="clear" w:color="auto" w:fill="FFFFFF"/>
        </w:rPr>
        <w:t>) và cử động (như Nintendo Wii), rồi đến công nghệ điều khiển bằng giọng nói (như Siri). Nhiều thiết bị “thông minh” hiện nay còn cho phép người dùng “nhập” văn bản trực tiếp bằng cách đọc (nhờ phần mềm nhận dạng giọng nói). Để việc tương tác người-máy ngày càng tự nhiên và thoải mái, người ta đã phát triển các công nghệ cho phép sử dụng cử chỉ để điều khiển máy tính và các thiết bị số khác.</w:t>
      </w:r>
      <w:r w:rsidR="00482B4E" w:rsidRPr="00482B4E">
        <w:rPr>
          <w:rFonts w:cs="Times New Roman"/>
          <w:color w:val="000000" w:themeColor="text1"/>
        </w:rPr>
        <w:t xml:space="preserve"> </w:t>
      </w:r>
      <w:r w:rsidR="00625190" w:rsidRPr="00625190">
        <w:rPr>
          <w:rFonts w:cs="Times New Roman"/>
          <w:color w:val="000000" w:themeColor="text1"/>
          <w:shd w:val="clear" w:color="auto" w:fill="FFFFFF"/>
        </w:rPr>
        <w:t>Cử chỉ - ngôn ngữ của cơ thể thông tin về thái độ của người điều khiển, là công cụ giao tiếp hiệu quả, có thể cung cấp thông tin cần thiết để điều khiển hoặc cung cấp “dữ liệu đầu vào” cho thiết bị.</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Ban đầu, “tín hiệu cử chỉ” chỉ dùng để điều khiển máy tính, cải thiện việc tương tác giữa người và máy tính. Nhưng với sự phổ biến của các thiết bị thông minh, nhiều hoạt động đời thường hiện giờ cũng sử dụng kỹ thuật điều khiển bằng cử chỉ.</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Ví dụ</w:t>
      </w:r>
      <w:r w:rsidR="00B730E5">
        <w:rPr>
          <w:rFonts w:cs="Times New Roman"/>
          <w:color w:val="000000" w:themeColor="text1"/>
          <w:shd w:val="clear" w:color="auto" w:fill="FFFFFF"/>
        </w:rPr>
        <w:t xml:space="preserve"> như xem tivi, n</w:t>
      </w:r>
      <w:r w:rsidRPr="00625190">
        <w:rPr>
          <w:rFonts w:cs="Times New Roman"/>
          <w:color w:val="000000" w:themeColor="text1"/>
          <w:shd w:val="clear" w:color="auto" w:fill="FFFFFF"/>
        </w:rPr>
        <w:t>gười dùng có thể dùng tay ra lệnh bật/tắt tivi, thay đổi kênh, tăng/giảm âm lượng và làm nhiều thứ khác. Với những chiếc tivi thông minh đời mới có khả năng chơi game và lướt web, việc điều khiển bằng cử chỉ thoải mái hơn hẳn chiếc remote. Và còn một điều không kém quan trọng</w:t>
      </w:r>
      <w:r>
        <w:rPr>
          <w:rFonts w:cs="Times New Roman"/>
          <w:color w:val="000000" w:themeColor="text1"/>
          <w:shd w:val="clear" w:color="auto" w:fill="FFFFFF"/>
        </w:rPr>
        <w:t>, là ta không phải tiếp năng lượng cho các thiết bị điều khiển, và việc di động cũng dễ dàng hơn.</w:t>
      </w:r>
    </w:p>
    <w:p w:rsidR="002A576C" w:rsidRDefault="005D6B4B" w:rsidP="002A576C">
      <w:pPr>
        <w:ind w:firstLine="720"/>
        <w:rPr>
          <w:rFonts w:cs="Times New Roman"/>
          <w:color w:val="000000" w:themeColor="text1"/>
          <w:shd w:val="clear" w:color="auto" w:fill="FFFFFF"/>
        </w:rPr>
      </w:pPr>
      <w:r w:rsidRPr="005D6B4B">
        <w:rPr>
          <w:rFonts w:cs="Times New Roman"/>
          <w:color w:val="000000" w:themeColor="text1"/>
          <w:shd w:val="clear" w:color="auto" w:fill="FFFFFF"/>
        </w:rPr>
        <w:t xml:space="preserve">Kỹ thuật điều khiển bằng cử chỉ cũng đã được sử dụng cho các thiết bị </w:t>
      </w:r>
      <w:r>
        <w:rPr>
          <w:rFonts w:cs="Times New Roman"/>
          <w:color w:val="000000" w:themeColor="text1"/>
          <w:shd w:val="clear" w:color="auto" w:fill="FFFFFF"/>
        </w:rPr>
        <w:t>chuyên dụng mô phỏng mới. Người dùng</w:t>
      </w:r>
      <w:r w:rsidRPr="005D6B4B">
        <w:rPr>
          <w:rFonts w:cs="Times New Roman"/>
          <w:color w:val="000000" w:themeColor="text1"/>
          <w:shd w:val="clear" w:color="auto" w:fill="FFFFFF"/>
        </w:rPr>
        <w:t xml:space="preserve"> </w:t>
      </w:r>
      <w:r>
        <w:rPr>
          <w:rFonts w:cs="Times New Roman"/>
          <w:color w:val="000000" w:themeColor="text1"/>
          <w:shd w:val="clear" w:color="auto" w:fill="FFFFFF"/>
        </w:rPr>
        <w:t xml:space="preserve">sẽ </w:t>
      </w:r>
      <w:r w:rsidRPr="005D6B4B">
        <w:rPr>
          <w:rFonts w:cs="Times New Roman"/>
          <w:color w:val="000000" w:themeColor="text1"/>
          <w:shd w:val="clear" w:color="auto" w:fill="FFFFFF"/>
        </w:rPr>
        <w:t xml:space="preserve">thực hiện tất cả chuyển động mà họ muốn </w:t>
      </w:r>
      <w:r>
        <w:rPr>
          <w:rFonts w:cs="Times New Roman"/>
          <w:color w:val="000000" w:themeColor="text1"/>
          <w:shd w:val="clear" w:color="auto" w:fill="FFFFFF"/>
        </w:rPr>
        <w:t xml:space="preserve">và hệ thống sẽ thu hình, đánh dấu hình ảnh động tác cơ thể của người mô tả </w:t>
      </w:r>
      <w:r>
        <w:rPr>
          <w:rFonts w:cs="Times New Roman"/>
          <w:color w:val="000000" w:themeColor="text1"/>
          <w:shd w:val="clear" w:color="auto" w:fill="FFFFFF"/>
        </w:rPr>
        <w:lastRenderedPageBreak/>
        <w:t>và mô tả lại. Đ</w:t>
      </w:r>
      <w:r w:rsidRPr="005D6B4B">
        <w:rPr>
          <w:rFonts w:cs="Times New Roman"/>
          <w:color w:val="000000" w:themeColor="text1"/>
          <w:shd w:val="clear" w:color="auto" w:fill="FFFFFF"/>
        </w:rPr>
        <w:t xml:space="preserve">iều này đồng nghĩa với việc </w:t>
      </w:r>
      <w:r>
        <w:rPr>
          <w:rFonts w:cs="Times New Roman"/>
          <w:color w:val="000000" w:themeColor="text1"/>
          <w:shd w:val="clear" w:color="auto" w:fill="FFFFFF"/>
        </w:rPr>
        <w:t>hệ thống có thể hiểu được những gì người dung muốn thể hiệ</w:t>
      </w:r>
      <w:r w:rsidR="00203E24">
        <w:rPr>
          <w:rFonts w:cs="Times New Roman"/>
          <w:color w:val="000000" w:themeColor="text1"/>
          <w:shd w:val="clear" w:color="auto" w:fill="FFFFFF"/>
        </w:rPr>
        <w:t>n, t</w:t>
      </w:r>
      <w:r>
        <w:rPr>
          <w:rFonts w:cs="Times New Roman"/>
          <w:color w:val="000000" w:themeColor="text1"/>
          <w:shd w:val="clear" w:color="auto" w:fill="FFFFFF"/>
        </w:rPr>
        <w:t xml:space="preserve">ừ đó có thể điều khiển hệ thống theo ý mình. </w:t>
      </w:r>
      <w:r w:rsidR="006E2214">
        <w:rPr>
          <w:rFonts w:cs="Times New Roman"/>
          <w:color w:val="000000" w:themeColor="text1"/>
          <w:shd w:val="clear" w:color="auto" w:fill="FFFFFF"/>
        </w:rPr>
        <w:t>Đặc điểm này được ứng dụng nhiều trong các trò chơi mô phỏng nhân vật, giúp mang người cảm giác thực cho người chơi khi họ chơi game</w:t>
      </w:r>
      <w:bookmarkStart w:id="22" w:name="_Toc35545558"/>
      <w:r w:rsidR="00BC258D">
        <w:rPr>
          <w:rFonts w:cs="Times New Roman"/>
          <w:color w:val="000000" w:themeColor="text1"/>
          <w:shd w:val="clear" w:color="auto" w:fill="FFFFFF"/>
        </w:rPr>
        <w:t>.</w:t>
      </w:r>
    </w:p>
    <w:p w:rsidR="00BC258D" w:rsidRDefault="00BC258D" w:rsidP="002A576C">
      <w:pPr>
        <w:ind w:firstLine="720"/>
        <w:rPr>
          <w:rFonts w:cs="Times New Roman"/>
          <w:color w:val="000000" w:themeColor="text1"/>
          <w:shd w:val="clear" w:color="auto" w:fill="FFFFFF"/>
        </w:rPr>
      </w:pPr>
      <w:r w:rsidRPr="00BC258D">
        <w:rPr>
          <w:rFonts w:cs="Times New Roman"/>
          <w:color w:val="000000" w:themeColor="text1"/>
          <w:shd w:val="clear" w:color="auto" w:fill="FFFFFF"/>
        </w:rPr>
        <w:t>Ngoài ra, kỹ thuật điều khiển bằng cử chỉ còn được sử dụng trong các lĩnh vực đặc biệt như điều khiển không lưu, điều khiển cần cẩu, huấn luyện trong thể thao, phẫu thuật trong y tế…</w:t>
      </w:r>
    </w:p>
    <w:p w:rsid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r w:rsidRPr="00BC258D">
        <w:rPr>
          <w:rFonts w:eastAsia="Times New Roman" w:cs="Times New Roman"/>
          <w:color w:val="000000" w:themeColor="text1"/>
          <w:kern w:val="0"/>
          <w:szCs w:val="26"/>
          <w:lang w:eastAsia="ko-KR"/>
        </w:rPr>
        <w:t>Việc điều khiển bằng cử chỉ không hẳn sẽ thay thế hoàn toàn các “thiết bị nhập” như bàn phím hay màn hình cảm ứng; và không phải luôn có thể sử dụng. Không có giải pháp nào là tốt cho tất cả. Nhưng kết hợp nhiều “kênh giao tiếp”, việc tương tác giữa người và máy sẽ “uyển chuyển”</w:t>
      </w:r>
      <w:r w:rsidR="00356A15">
        <w:rPr>
          <w:rFonts w:eastAsia="Times New Roman" w:cs="Times New Roman"/>
          <w:color w:val="000000" w:themeColor="text1"/>
          <w:kern w:val="0"/>
          <w:szCs w:val="26"/>
          <w:lang w:eastAsia="ko-KR"/>
        </w:rPr>
        <w:t>, đa dạng</w:t>
      </w:r>
      <w:r w:rsidRPr="00BC258D">
        <w:rPr>
          <w:rFonts w:eastAsia="Times New Roman" w:cs="Times New Roman"/>
          <w:color w:val="000000" w:themeColor="text1"/>
          <w:kern w:val="0"/>
          <w:szCs w:val="26"/>
          <w:lang w:eastAsia="ko-KR"/>
        </w:rPr>
        <w:t xml:space="preserve"> và hiệu quả hơn.</w:t>
      </w:r>
    </w:p>
    <w:p w:rsidR="00BC258D" w:rsidRP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p>
    <w:p w:rsidR="00F64CA2" w:rsidRDefault="00875407" w:rsidP="002A576C">
      <w:pPr>
        <w:pStyle w:val="Heading2"/>
      </w:pPr>
      <w:bookmarkStart w:id="23" w:name="_Các_phương_pháp"/>
      <w:bookmarkEnd w:id="23"/>
      <w:r>
        <w:t xml:space="preserve">Các phương </w:t>
      </w:r>
      <w:r w:rsidR="00F64CA2">
        <w:t xml:space="preserve">pháp </w:t>
      </w:r>
      <w:r>
        <w:t xml:space="preserve">giúp mô tả lại ngôn ngữ </w:t>
      </w:r>
      <w:r w:rsidR="00F467FE">
        <w:t>cử chỉ</w:t>
      </w:r>
      <w:r>
        <w:t xml:space="preserve"> (các giải pháp ngoài dùng AI)</w:t>
      </w:r>
      <w:bookmarkEnd w:id="22"/>
      <w:r w:rsidR="00625190">
        <w:t>.</w:t>
      </w:r>
    </w:p>
    <w:p w:rsidR="00356A15" w:rsidRDefault="00F467FE" w:rsidP="00F467FE">
      <w:r>
        <w:t>Trong giao tiếp người-máy, chúng ta đã sử dụng nhiều cách thức mô tả để máy tính hiểu được cử chỉ của con người</w:t>
      </w:r>
      <w:r w:rsidR="00257BB0">
        <w:t xml:space="preserve"> như </w:t>
      </w:r>
      <w:r w:rsidR="00356A15">
        <w:t xml:space="preserve">: </w:t>
      </w:r>
    </w:p>
    <w:p w:rsidR="00356A15" w:rsidRDefault="00356A15" w:rsidP="00356A15">
      <w:pPr>
        <w:ind w:firstLine="720"/>
      </w:pPr>
      <w:r>
        <w:t>+ D</w:t>
      </w:r>
      <w:r w:rsidR="00257BB0">
        <w:t>ùng điều khiển trên tivi, dùng chuộ</w:t>
      </w:r>
      <w:r>
        <w:t>t(mouse) cho PC, laptop, tivi..</w:t>
      </w:r>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4" w:name="_Toc35545559"/>
      <w:r>
        <w:lastRenderedPageBreak/>
        <w:t>Hiệu quả và s</w:t>
      </w:r>
      <w:r w:rsidR="00252426">
        <w:t>ự cần thiết của việc ứng dụng AI</w:t>
      </w:r>
      <w:r>
        <w:t xml:space="preserve"> trong việc mô tả lại ngôn ngữ c</w:t>
      </w:r>
      <w:bookmarkEnd w:id="24"/>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Ứng dụng của AI trong mô tả lại ngôn ngữ cử chỉ</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5" w:name="_Toc35545562"/>
      <w:r>
        <w:rPr>
          <w:lang w:val="fr-FR"/>
        </w:rPr>
        <w:lastRenderedPageBreak/>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5"/>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Các ngân hàng, tổ chức tài chính đang ứng dụng AI trong việc xử lí các hoạt động tài chính, tiền đầu tư và cổ phiếu, quản lí các tài sản khác nhau,dự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với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Trong hoạt động của kinh doanh, marketing, AI xuất hiện dưới những ứng dụng vào các công cụ tìm kiếm, bán hang và thanh toán tự động, quảng cáo tự động, hay chatbox thay thế người hỗ trợ..</w:t>
      </w:r>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lastRenderedPageBreak/>
        <w:t>Gần đây, AI 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26" w:name="_Toc35545566"/>
      <w:r>
        <w:t>B</w:t>
      </w:r>
      <w:r w:rsidR="00FD5C50">
        <w:t>ản quyền</w:t>
      </w:r>
      <w:r>
        <w:t xml:space="preserve"> kết quả nghiên cứu</w:t>
      </w:r>
      <w:bookmarkEnd w:id="26"/>
    </w:p>
    <w:p w:rsidR="005E410C" w:rsidRDefault="00F66DE4" w:rsidP="005E410C">
      <w:pPr>
        <w:pStyle w:val="Heading1"/>
      </w:pPr>
      <w:r>
        <w:br w:type="page"/>
      </w:r>
      <w:bookmarkStart w:id="27" w:name="_Toc35545567"/>
      <w:r w:rsidR="00252426">
        <w:lastRenderedPageBreak/>
        <w:t>XÂY DỰNG PHẦN MỀM THAO TÁC BẰNG CỬ CHỈ BÀN TAY SỬ DỤNG AI</w:t>
      </w:r>
      <w:bookmarkEnd w:id="27"/>
    </w:p>
    <w:p w:rsidR="005E410C" w:rsidRDefault="00A85105" w:rsidP="002A576C">
      <w:pPr>
        <w:pStyle w:val="Heading2"/>
      </w:pPr>
      <w:bookmarkStart w:id="28" w:name="_Toc35545568"/>
      <w:r>
        <w:t>Đặt v</w:t>
      </w:r>
      <w:r w:rsidR="00F64CA2">
        <w:t>ấn đề</w:t>
      </w:r>
      <w:r>
        <w:t xml:space="preserve"> và định hướng</w:t>
      </w:r>
      <w:bookmarkEnd w:id="28"/>
    </w:p>
    <w:p w:rsidR="00A85105" w:rsidRDefault="00A85105" w:rsidP="002A576C">
      <w:pPr>
        <w:pStyle w:val="Heading3"/>
      </w:pPr>
      <w:bookmarkStart w:id="29" w:name="_Toc35545569"/>
      <w:r>
        <w:t>Đặt vấn đề</w:t>
      </w:r>
      <w:bookmarkEnd w:id="29"/>
    </w:p>
    <w:p w:rsidR="00A85105" w:rsidRPr="00A85105" w:rsidRDefault="00A85105" w:rsidP="002A576C">
      <w:pPr>
        <w:pStyle w:val="Heading3"/>
      </w:pPr>
      <w:bookmarkStart w:id="30" w:name="_Toc35545570"/>
      <w:r>
        <w:t>Định hướng và xây dựng ứng dụng</w:t>
      </w:r>
      <w:bookmarkEnd w:id="30"/>
    </w:p>
    <w:p w:rsidR="005E410C" w:rsidRDefault="00F64CA2" w:rsidP="002A576C">
      <w:pPr>
        <w:pStyle w:val="Heading2"/>
      </w:pPr>
      <w:bookmarkStart w:id="31" w:name="_Toc35545571"/>
      <w:r>
        <w:t>Ph</w:t>
      </w:r>
      <w:r w:rsidR="00A85105">
        <w:t>ân tích và thiết kế hệ thống</w:t>
      </w:r>
      <w:bookmarkEnd w:id="31"/>
    </w:p>
    <w:p w:rsidR="00A85105" w:rsidRDefault="00A85105" w:rsidP="002A576C">
      <w:pPr>
        <w:pStyle w:val="Heading3"/>
      </w:pPr>
      <w:bookmarkStart w:id="32" w:name="_Toc35545572"/>
      <w:r>
        <w:t>Mô hình hóa các yêu cầu</w:t>
      </w:r>
      <w:bookmarkEnd w:id="32"/>
    </w:p>
    <w:p w:rsidR="00A85105" w:rsidRDefault="00A85105" w:rsidP="002A576C">
      <w:pPr>
        <w:pStyle w:val="Heading4"/>
      </w:pPr>
      <w:r>
        <w:t>Phân tích chức năng lớp AI</w:t>
      </w:r>
    </w:p>
    <w:p w:rsidR="00A85105" w:rsidRDefault="00A85105" w:rsidP="002A576C">
      <w:pPr>
        <w:pStyle w:val="Heading4"/>
      </w:pPr>
      <w:r>
        <w:t>Phân tích chức năng lớp UserControl</w:t>
      </w:r>
    </w:p>
    <w:p w:rsidR="005D0270" w:rsidRPr="005D0270" w:rsidRDefault="005D0270" w:rsidP="002A576C">
      <w:pPr>
        <w:pStyle w:val="Heading4"/>
      </w:pPr>
      <w:r>
        <w:t>Xác định framwork sử dụng và những điều kiện cần thiết để xây dụng hệ thống</w:t>
      </w:r>
    </w:p>
    <w:p w:rsidR="005D0270" w:rsidRPr="005D0270" w:rsidRDefault="00A85105" w:rsidP="002A576C">
      <w:pPr>
        <w:pStyle w:val="Heading3"/>
      </w:pPr>
      <w:bookmarkStart w:id="33" w:name="_Toc35545573"/>
      <w:r>
        <w:t>Thiết kế kiến trúc hệ thố</w:t>
      </w:r>
      <w:r w:rsidR="005D0270">
        <w:t>ng –tổng quan hệ thống</w:t>
      </w:r>
      <w:bookmarkEnd w:id="33"/>
    </w:p>
    <w:p w:rsidR="00A85105" w:rsidRDefault="00A85105" w:rsidP="002A576C">
      <w:pPr>
        <w:pStyle w:val="Heading3"/>
      </w:pPr>
      <w:bookmarkStart w:id="34" w:name="_Toc35545574"/>
      <w:r>
        <w:t>Thiết kế chi tiết hệ thống</w:t>
      </w:r>
      <w:bookmarkEnd w:id="34"/>
    </w:p>
    <w:p w:rsidR="005D0270" w:rsidRDefault="005D0270" w:rsidP="002A576C">
      <w:pPr>
        <w:pStyle w:val="Heading4"/>
      </w:pPr>
      <w:r>
        <w:t>Thiết kế chi tiết  lớp AI</w:t>
      </w:r>
    </w:p>
    <w:p w:rsidR="005D0270" w:rsidRDefault="005D0270" w:rsidP="002A576C">
      <w:pPr>
        <w:pStyle w:val="Heading4"/>
      </w:pPr>
      <w:r>
        <w:t>Thiết kế chi tiết lớp UserControl</w:t>
      </w:r>
    </w:p>
    <w:p w:rsidR="005D0270" w:rsidRPr="005D0270" w:rsidRDefault="005D0270" w:rsidP="002A576C">
      <w:pPr>
        <w:pStyle w:val="Heading4"/>
      </w:pPr>
      <w:r>
        <w:t>Thiết kế chi tiết giao tiếp AI-UserControl</w:t>
      </w:r>
    </w:p>
    <w:p w:rsidR="00A85105" w:rsidRPr="00A85105" w:rsidRDefault="00A85105" w:rsidP="00A85105"/>
    <w:p w:rsidR="00A85105" w:rsidRDefault="00A85105" w:rsidP="00A85105">
      <w:pPr>
        <w:pStyle w:val="Heading2"/>
      </w:pPr>
      <w:bookmarkStart w:id="35" w:name="_Toc35545575"/>
      <w:r>
        <w:lastRenderedPageBreak/>
        <w:t>Xây dựng ứng dụng và triển khai</w:t>
      </w:r>
      <w:bookmarkEnd w:id="35"/>
    </w:p>
    <w:p w:rsidR="005D0270" w:rsidRDefault="005D0270" w:rsidP="005D0270">
      <w:pPr>
        <w:pStyle w:val="Heading3"/>
      </w:pPr>
      <w:bookmarkStart w:id="36" w:name="_Toc35545576"/>
      <w:r>
        <w:t>Xây dựng lớp AI</w:t>
      </w:r>
      <w:bookmarkEnd w:id="36"/>
    </w:p>
    <w:p w:rsidR="005D0270" w:rsidRDefault="005D0270" w:rsidP="005D0270">
      <w:pPr>
        <w:pStyle w:val="Heading3"/>
      </w:pPr>
      <w:bookmarkStart w:id="37" w:name="_Toc35545577"/>
      <w:r>
        <w:t>Xây dựng lớp UserControl</w:t>
      </w:r>
      <w:bookmarkEnd w:id="37"/>
    </w:p>
    <w:p w:rsidR="005D0270" w:rsidRPr="005D0270" w:rsidRDefault="005D0270" w:rsidP="005D0270">
      <w:pPr>
        <w:pStyle w:val="Heading3"/>
      </w:pPr>
      <w:bookmarkStart w:id="38" w:name="_Toc35545578"/>
      <w:r>
        <w:t>Xây dựng giao tiếp AI-UserControl</w:t>
      </w:r>
      <w:bookmarkEnd w:id="38"/>
    </w:p>
    <w:p w:rsidR="005E410C" w:rsidRDefault="00786D36" w:rsidP="00786D36">
      <w:pPr>
        <w:pStyle w:val="Heading2"/>
      </w:pPr>
      <w:bookmarkStart w:id="39" w:name="_Toc35545579"/>
      <w:r>
        <w:t>Kết quả đạt được</w:t>
      </w:r>
      <w:bookmarkEnd w:id="39"/>
    </w:p>
    <w:p w:rsidR="00786D36" w:rsidRPr="00786D36" w:rsidRDefault="00786D36" w:rsidP="00786D36">
      <w:pPr>
        <w:pStyle w:val="Heading2"/>
      </w:pPr>
      <w:bookmarkStart w:id="40" w:name="_Toc35545580"/>
      <w:r>
        <w:t>Kết luận chương</w:t>
      </w:r>
      <w:bookmarkEnd w:id="40"/>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1" w:name="_Toc9864374"/>
      <w:bookmarkStart w:id="42" w:name="_Toc35545581"/>
      <w:r>
        <w:lastRenderedPageBreak/>
        <w:t>KẾT LUẬN</w:t>
      </w:r>
      <w:bookmarkEnd w:id="41"/>
      <w:bookmarkEnd w:id="42"/>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3" w:name="_Toc35545582"/>
      <w:r>
        <w:lastRenderedPageBreak/>
        <w:t>TÀI LIỆU THAM KHẢO</w:t>
      </w:r>
      <w:bookmarkEnd w:id="43"/>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S..</w:t>
      </w:r>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21"/>
          <w:footerReference w:type="default" r:id="rId2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23"/>
      <w:footerReference w:type="default" r:id="rId2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5B1" w:rsidRDefault="001765B1" w:rsidP="00877142">
      <w:pPr>
        <w:spacing w:after="0" w:line="240" w:lineRule="auto"/>
      </w:pPr>
      <w:r>
        <w:separator/>
      </w:r>
    </w:p>
  </w:endnote>
  <w:endnote w:type="continuationSeparator" w:id="0">
    <w:p w:rsidR="001765B1" w:rsidRDefault="001765B1"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pPr>
  </w:p>
  <w:p w:rsidR="00B74B88" w:rsidRDefault="00B74B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jc w:val="right"/>
    </w:pPr>
  </w:p>
  <w:p w:rsidR="00B74B88" w:rsidRDefault="00B74B8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B74B88" w:rsidRDefault="00B74B88">
        <w:pPr>
          <w:pStyle w:val="Footer"/>
        </w:pPr>
        <w:r>
          <w:rPr>
            <w:noProof/>
          </w:rPr>
          <w:fldChar w:fldCharType="begin"/>
        </w:r>
        <w:r>
          <w:rPr>
            <w:noProof/>
          </w:rPr>
          <w:instrText xml:space="preserve"> PAGE   \* MERGEFORMAT </w:instrText>
        </w:r>
        <w:r>
          <w:rPr>
            <w:noProof/>
          </w:rPr>
          <w:fldChar w:fldCharType="separate"/>
        </w:r>
        <w:r w:rsidR="00530619">
          <w:rPr>
            <w:noProof/>
          </w:rPr>
          <w:t>iv</w:t>
        </w:r>
        <w:r>
          <w:rPr>
            <w:noProof/>
          </w:rPr>
          <w:fldChar w:fldCharType="end"/>
        </w:r>
      </w:p>
    </w:sdtContent>
  </w:sdt>
  <w:p w:rsidR="00B74B88" w:rsidRDefault="00B74B8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B74B88" w:rsidRDefault="00B74B88">
        <w:pPr>
          <w:pStyle w:val="Footer"/>
          <w:jc w:val="right"/>
        </w:pPr>
        <w:r>
          <w:rPr>
            <w:noProof/>
          </w:rPr>
          <w:fldChar w:fldCharType="begin"/>
        </w:r>
        <w:r>
          <w:rPr>
            <w:noProof/>
          </w:rPr>
          <w:instrText xml:space="preserve"> PAGE   \* MERGEFORMAT </w:instrText>
        </w:r>
        <w:r>
          <w:rPr>
            <w:noProof/>
          </w:rPr>
          <w:fldChar w:fldCharType="separate"/>
        </w:r>
        <w:r w:rsidR="00530619">
          <w:rPr>
            <w:noProof/>
          </w:rPr>
          <w:t>iii</w:t>
        </w:r>
        <w:r>
          <w:rPr>
            <w:noProof/>
          </w:rPr>
          <w:fldChar w:fldCharType="end"/>
        </w:r>
      </w:p>
    </w:sdtContent>
  </w:sdt>
  <w:p w:rsidR="00B74B88" w:rsidRDefault="00B74B8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B74B88" w:rsidRDefault="00B74B88" w:rsidP="00D33F37">
        <w:pPr>
          <w:pStyle w:val="Footer"/>
          <w:jc w:val="center"/>
        </w:pPr>
        <w:r>
          <w:rPr>
            <w:noProof/>
          </w:rPr>
          <w:fldChar w:fldCharType="begin"/>
        </w:r>
        <w:r>
          <w:rPr>
            <w:noProof/>
          </w:rPr>
          <w:instrText xml:space="preserve"> PAGE   \* MERGEFORMAT </w:instrText>
        </w:r>
        <w:r>
          <w:rPr>
            <w:noProof/>
          </w:rPr>
          <w:fldChar w:fldCharType="separate"/>
        </w:r>
        <w:r>
          <w:rPr>
            <w:noProof/>
          </w:rPr>
          <w:t>10</w:t>
        </w:r>
        <w:r>
          <w:rPr>
            <w:noProof/>
          </w:rPr>
          <w:fldChar w:fldCharType="end"/>
        </w:r>
      </w:p>
    </w:sdtContent>
  </w:sdt>
  <w:p w:rsidR="00B74B88" w:rsidRDefault="00B74B8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B74B88" w:rsidRDefault="00B74B88" w:rsidP="00D33F37">
        <w:pPr>
          <w:pStyle w:val="Footer"/>
          <w:jc w:val="center"/>
        </w:pPr>
        <w:r>
          <w:rPr>
            <w:noProof/>
          </w:rPr>
          <w:fldChar w:fldCharType="begin"/>
        </w:r>
        <w:r>
          <w:rPr>
            <w:noProof/>
          </w:rPr>
          <w:instrText xml:space="preserve"> PAGE   \* MERGEFORMAT </w:instrText>
        </w:r>
        <w:r>
          <w:rPr>
            <w:noProof/>
          </w:rPr>
          <w:fldChar w:fldCharType="separate"/>
        </w:r>
        <w:r>
          <w:rPr>
            <w:noProof/>
          </w:rPr>
          <w:t>9</w:t>
        </w:r>
        <w:r>
          <w:rPr>
            <w:noProof/>
          </w:rPr>
          <w:fldChar w:fldCharType="end"/>
        </w:r>
      </w:p>
    </w:sdtContent>
  </w:sdt>
  <w:p w:rsidR="00B74B88" w:rsidRDefault="00B74B8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jc w:val="right"/>
    </w:pPr>
  </w:p>
  <w:p w:rsidR="00B74B88" w:rsidRDefault="00B74B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5B1" w:rsidRDefault="001765B1" w:rsidP="00877142">
      <w:pPr>
        <w:spacing w:after="0" w:line="240" w:lineRule="auto"/>
      </w:pPr>
      <w:r>
        <w:separator/>
      </w:r>
    </w:p>
  </w:footnote>
  <w:footnote w:type="continuationSeparator" w:id="0">
    <w:p w:rsidR="001765B1" w:rsidRDefault="001765B1"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2"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1"/>
  </w:num>
  <w:num w:numId="6">
    <w:abstractNumId w:val="6"/>
  </w:num>
  <w:num w:numId="7">
    <w:abstractNumId w:val="3"/>
  </w:num>
  <w:num w:numId="8">
    <w:abstractNumId w:val="10"/>
  </w:num>
  <w:num w:numId="9">
    <w:abstractNumId w:val="5"/>
  </w:num>
  <w:num w:numId="10">
    <w:abstractNumId w:val="9"/>
  </w:num>
  <w:num w:numId="11">
    <w:abstractNumId w:val="7"/>
  </w:num>
  <w:num w:numId="12">
    <w:abstractNumId w:val="12"/>
  </w:num>
  <w:num w:numId="13">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806D1"/>
    <w:rsid w:val="00180B97"/>
    <w:rsid w:val="00180C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D76"/>
    <w:rsid w:val="003170C4"/>
    <w:rsid w:val="00320609"/>
    <w:rsid w:val="00322ECF"/>
    <w:rsid w:val="0033051E"/>
    <w:rsid w:val="003306AB"/>
    <w:rsid w:val="0033392C"/>
    <w:rsid w:val="00334CD6"/>
    <w:rsid w:val="0034077B"/>
    <w:rsid w:val="00341B06"/>
    <w:rsid w:val="00345315"/>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1588"/>
    <w:rsid w:val="003E2F4B"/>
    <w:rsid w:val="003E3B5E"/>
    <w:rsid w:val="003E5AC6"/>
    <w:rsid w:val="003F38D0"/>
    <w:rsid w:val="003F4653"/>
    <w:rsid w:val="003F5A08"/>
    <w:rsid w:val="003F6649"/>
    <w:rsid w:val="003F7AB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7237B"/>
    <w:rsid w:val="00674D21"/>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537F"/>
    <w:rsid w:val="007D6CEF"/>
    <w:rsid w:val="007E1CCC"/>
    <w:rsid w:val="007E4065"/>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5020"/>
    <w:rsid w:val="008C53F1"/>
    <w:rsid w:val="008C5D1B"/>
    <w:rsid w:val="008D1E68"/>
    <w:rsid w:val="008D26B0"/>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B5F"/>
    <w:rsid w:val="00925FAF"/>
    <w:rsid w:val="009275C0"/>
    <w:rsid w:val="0093080F"/>
    <w:rsid w:val="00933439"/>
    <w:rsid w:val="00933974"/>
    <w:rsid w:val="00935782"/>
    <w:rsid w:val="00935DF2"/>
    <w:rsid w:val="00936EA1"/>
    <w:rsid w:val="00937F17"/>
    <w:rsid w:val="00943495"/>
    <w:rsid w:val="00943635"/>
    <w:rsid w:val="00945D86"/>
    <w:rsid w:val="00951245"/>
    <w:rsid w:val="00951E6E"/>
    <w:rsid w:val="00952721"/>
    <w:rsid w:val="009533C4"/>
    <w:rsid w:val="009543D7"/>
    <w:rsid w:val="009577AD"/>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5C59"/>
    <w:rsid w:val="009F7033"/>
    <w:rsid w:val="00A02047"/>
    <w:rsid w:val="00A025F9"/>
    <w:rsid w:val="00A06443"/>
    <w:rsid w:val="00A07904"/>
    <w:rsid w:val="00A07AB2"/>
    <w:rsid w:val="00A07B78"/>
    <w:rsid w:val="00A07D2F"/>
    <w:rsid w:val="00A11C8D"/>
    <w:rsid w:val="00A129ED"/>
    <w:rsid w:val="00A2062E"/>
    <w:rsid w:val="00A22808"/>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79FA"/>
    <w:rsid w:val="00B31357"/>
    <w:rsid w:val="00B316A5"/>
    <w:rsid w:val="00B3353C"/>
    <w:rsid w:val="00B35C3A"/>
    <w:rsid w:val="00B449DB"/>
    <w:rsid w:val="00B47649"/>
    <w:rsid w:val="00B5284D"/>
    <w:rsid w:val="00B529DF"/>
    <w:rsid w:val="00B52ED5"/>
    <w:rsid w:val="00B54494"/>
    <w:rsid w:val="00B610DD"/>
    <w:rsid w:val="00B64514"/>
    <w:rsid w:val="00B6528C"/>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E4B52"/>
    <w:rsid w:val="00BE5754"/>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4BB8"/>
    <w:rsid w:val="00C5730C"/>
    <w:rsid w:val="00C57B2C"/>
    <w:rsid w:val="00C60C86"/>
    <w:rsid w:val="00C61D8F"/>
    <w:rsid w:val="00C64F68"/>
    <w:rsid w:val="00C71F66"/>
    <w:rsid w:val="00C7219E"/>
    <w:rsid w:val="00C72AFC"/>
    <w:rsid w:val="00C7709D"/>
    <w:rsid w:val="00C8265C"/>
    <w:rsid w:val="00C82B07"/>
    <w:rsid w:val="00C85307"/>
    <w:rsid w:val="00C87F29"/>
    <w:rsid w:val="00C9135E"/>
    <w:rsid w:val="00C923CF"/>
    <w:rsid w:val="00C944DF"/>
    <w:rsid w:val="00C965AB"/>
    <w:rsid w:val="00C96D00"/>
    <w:rsid w:val="00C977C4"/>
    <w:rsid w:val="00CA08E5"/>
    <w:rsid w:val="00CA392F"/>
    <w:rsid w:val="00CA7A2A"/>
    <w:rsid w:val="00CB2630"/>
    <w:rsid w:val="00CB34D1"/>
    <w:rsid w:val="00CB5023"/>
    <w:rsid w:val="00CB7C4E"/>
    <w:rsid w:val="00CC2714"/>
    <w:rsid w:val="00CC388C"/>
    <w:rsid w:val="00CC3C07"/>
    <w:rsid w:val="00CC557B"/>
    <w:rsid w:val="00CC7281"/>
    <w:rsid w:val="00CC7B83"/>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B4C"/>
    <w:rsid w:val="00E56D48"/>
    <w:rsid w:val="00E60C89"/>
    <w:rsid w:val="00E640C4"/>
    <w:rsid w:val="00E67B54"/>
    <w:rsid w:val="00E713E7"/>
    <w:rsid w:val="00E7754F"/>
    <w:rsid w:val="00E81C97"/>
    <w:rsid w:val="00E83E67"/>
    <w:rsid w:val="00E84E7E"/>
    <w:rsid w:val="00E85203"/>
    <w:rsid w:val="00E85EDF"/>
    <w:rsid w:val="00E934B9"/>
    <w:rsid w:val="00E93610"/>
    <w:rsid w:val="00E94C3D"/>
    <w:rsid w:val="00E975E6"/>
    <w:rsid w:val="00EA0306"/>
    <w:rsid w:val="00EA352F"/>
    <w:rsid w:val="00EA3BF8"/>
    <w:rsid w:val="00EA4B55"/>
    <w:rsid w:val="00EB23CD"/>
    <w:rsid w:val="00EB2734"/>
    <w:rsid w:val="00EB6F96"/>
    <w:rsid w:val="00EC1FE1"/>
    <w:rsid w:val="00EC4274"/>
    <w:rsid w:val="00EC5F0B"/>
    <w:rsid w:val="00EC75CA"/>
    <w:rsid w:val="00ED29EB"/>
    <w:rsid w:val="00ED3BC2"/>
    <w:rsid w:val="00ED499C"/>
    <w:rsid w:val="00ED50C4"/>
    <w:rsid w:val="00ED7A1C"/>
    <w:rsid w:val="00EE0300"/>
    <w:rsid w:val="00EE2422"/>
    <w:rsid w:val="00EE2C08"/>
    <w:rsid w:val="00EE43A2"/>
    <w:rsid w:val="00EE50A3"/>
    <w:rsid w:val="00EE539C"/>
    <w:rsid w:val="00EE7877"/>
    <w:rsid w:val="00EF4972"/>
    <w:rsid w:val="00EF566C"/>
    <w:rsid w:val="00EF5C12"/>
    <w:rsid w:val="00F002E0"/>
    <w:rsid w:val="00F01F61"/>
    <w:rsid w:val="00F026CD"/>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50309"/>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spacing w:after="0" w:line="240" w:lineRule="auto"/>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F3394A"/>
    <w:rPr>
      <w:b w:val="0"/>
    </w:rPr>
  </w:style>
  <w:style w:type="character" w:customStyle="1" w:styleId="PictureChar">
    <w:name w:val="Picture Char"/>
    <w:basedOn w:val="DefaultParagraphFont"/>
    <w:link w:val="Picture"/>
    <w:rsid w:val="008A3C93"/>
    <w:rPr>
      <w:rFonts w:ascii="Times New Roman" w:hAnsi="Times New Roman"/>
      <w:b/>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B74B88"/>
    <w:pPr>
      <w:ind w:firstLine="360"/>
    </w:pPr>
    <w:rPr>
      <w:b/>
      <w:bCs/>
      <w:noProof/>
    </w:rPr>
  </w:style>
  <w:style w:type="paragraph" w:styleId="TableofAuthorities">
    <w:name w:val="table of authorities"/>
    <w:basedOn w:val="Normal"/>
    <w:next w:val="Normal"/>
    <w:uiPriority w:val="99"/>
    <w:semiHidden/>
    <w:unhideWhenUsed/>
    <w:rsid w:val="00B74B88"/>
    <w:pPr>
      <w:spacing w:after="0"/>
      <w:ind w:left="260" w:hanging="260"/>
    </w:pPr>
  </w:style>
  <w:style w:type="character" w:customStyle="1" w:styleId="TablesChar">
    <w:name w:val="Tables Char"/>
    <w:basedOn w:val="DefaultParagraphFont"/>
    <w:link w:val="Tables"/>
    <w:rsid w:val="00B74B88"/>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footer" Target="footer7.xml"/><Relationship Id="rId10" Type="http://schemas.openxmlformats.org/officeDocument/2006/relationships/footer" Target="foot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5D5E50-0C33-442C-8B8B-CF8A0672B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2001</TotalTime>
  <Pages>32</Pages>
  <Words>3838</Words>
  <Characters>21880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60</cp:revision>
  <cp:lastPrinted>2019-05-16T15:57:00Z</cp:lastPrinted>
  <dcterms:created xsi:type="dcterms:W3CDTF">2020-03-10T13:59:00Z</dcterms:created>
  <dcterms:modified xsi:type="dcterms:W3CDTF">2020-03-22T05:48:00Z</dcterms:modified>
</cp:coreProperties>
</file>